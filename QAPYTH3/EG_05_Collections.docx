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30A2" w14:textId="77777777" w:rsidR="00337BC2" w:rsidRPr="009607AD" w:rsidRDefault="00337BC2" w:rsidP="009607AD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FC7B5B"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5</w:t>
      </w:r>
      <w:r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FC7B5B" w:rsidRPr="009607AD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Collections</w:t>
      </w:r>
    </w:p>
    <w:p w14:paraId="75E01186" w14:textId="77777777" w:rsidR="009607AD" w:rsidRDefault="009607AD" w:rsidP="009607AD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69949376" w14:textId="66E4E2DC" w:rsidR="00337BC2" w:rsidRPr="009607AD" w:rsidRDefault="00337BC2" w:rsidP="009607AD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9607AD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3D11907" w14:textId="77777777" w:rsidR="009607AD" w:rsidRDefault="009607AD" w:rsidP="005D14D7">
      <w:pPr>
        <w:spacing w:after="0"/>
        <w:rPr>
          <w:rFonts w:ascii="Arial" w:hAnsi="Arial" w:cs="Arial"/>
        </w:rPr>
      </w:pPr>
    </w:p>
    <w:p w14:paraId="03EA0331" w14:textId="48C06D0F" w:rsidR="00F5412A" w:rsidRPr="00E857C7" w:rsidRDefault="00F5412A" w:rsidP="00F5412A">
      <w:pPr>
        <w:rPr>
          <w:rFonts w:ascii="Montserrat Light" w:hAnsi="Montserrat Light" w:cs="Arial"/>
        </w:rPr>
      </w:pPr>
      <w:r w:rsidRPr="00E857C7">
        <w:rPr>
          <w:rFonts w:ascii="Montserrat Light" w:hAnsi="Montserrat Light" w:cs="Arial"/>
        </w:rPr>
        <w:t>To understand the use and sy</w:t>
      </w:r>
      <w:r w:rsidR="00334E23" w:rsidRPr="00E857C7">
        <w:rPr>
          <w:rFonts w:ascii="Montserrat Light" w:hAnsi="Montserrat Light" w:cs="Arial"/>
        </w:rPr>
        <w:t>ntax of containers in Python 3.</w:t>
      </w:r>
      <w:r w:rsidRPr="00E857C7">
        <w:rPr>
          <w:rFonts w:ascii="Montserrat Light" w:hAnsi="Montserrat Light" w:cs="Arial"/>
        </w:rPr>
        <w:t xml:space="preserve"> We</w:t>
      </w:r>
      <w:r w:rsidR="000006DC">
        <w:rPr>
          <w:rFonts w:ascii="Montserrat Light" w:hAnsi="Montserrat Light" w:cs="Arial"/>
        </w:rPr>
        <w:t>’</w:t>
      </w:r>
      <w:r w:rsidRPr="00E857C7">
        <w:rPr>
          <w:rFonts w:ascii="Montserrat Light" w:hAnsi="Montserrat Light" w:cs="Arial"/>
        </w:rPr>
        <w:t>ll also compare different ways to access a list.</w:t>
      </w:r>
    </w:p>
    <w:p w14:paraId="438922CD" w14:textId="4042C5C9" w:rsidR="00337BC2" w:rsidRDefault="00337BC2" w:rsidP="009607AD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9607AD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5CAA7ADF" w14:textId="77777777" w:rsidR="009607AD" w:rsidRPr="00E857C7" w:rsidRDefault="009607AD" w:rsidP="009607AD">
      <w:pPr>
        <w:rPr>
          <w:rFonts w:ascii="Montserrat Light" w:hAnsi="Montserrat Light"/>
          <w:lang w:eastAsia="en-US"/>
        </w:rPr>
      </w:pPr>
    </w:p>
    <w:p w14:paraId="7F08EE8E" w14:textId="3ED19A4C" w:rsidR="00F5412A" w:rsidRPr="00E857C7" w:rsidRDefault="00F5412A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Montserrat Light" w:hAnsi="Montserrat Light" w:cs="Arial"/>
          <w:bCs/>
        </w:rPr>
      </w:pPr>
      <w:r w:rsidRPr="00E857C7">
        <w:rPr>
          <w:rFonts w:ascii="Montserrat Light" w:hAnsi="Montserrat Light" w:cs="Arial"/>
          <w:bCs/>
        </w:rPr>
        <w:t>What</w:t>
      </w:r>
      <w:r w:rsidR="000006DC">
        <w:rPr>
          <w:rFonts w:ascii="Montserrat Light" w:hAnsi="Montserrat Light" w:cs="Arial"/>
          <w:bCs/>
        </w:rPr>
        <w:t>’</w:t>
      </w:r>
      <w:r w:rsidRPr="00E857C7">
        <w:rPr>
          <w:rFonts w:ascii="Montserrat Light" w:hAnsi="Montserrat Light" w:cs="Arial"/>
          <w:bCs/>
        </w:rPr>
        <w:t>s wrong with this?</w:t>
      </w:r>
    </w:p>
    <w:p w14:paraId="14B4C6DC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Arial"/>
          <w:bCs/>
        </w:rPr>
      </w:pPr>
    </w:p>
    <w:p w14:paraId="763D9067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 xml:space="preserve">cheese = ['Cheddar', 'Stilton', 'Cornish </w:t>
      </w:r>
      <w:proofErr w:type="spellStart"/>
      <w:r w:rsidRPr="00E857C7">
        <w:rPr>
          <w:rFonts w:ascii="Montserrat Light" w:hAnsi="Montserrat Light" w:cs="Courier New"/>
          <w:bCs/>
        </w:rPr>
        <w:t>Yarg</w:t>
      </w:r>
      <w:proofErr w:type="spellEnd"/>
      <w:r w:rsidRPr="00E857C7">
        <w:rPr>
          <w:rFonts w:ascii="Montserrat Light" w:hAnsi="Montserrat Light" w:cs="Courier New"/>
          <w:bCs/>
        </w:rPr>
        <w:t>']</w:t>
      </w:r>
    </w:p>
    <w:p w14:paraId="32D9BF3F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>cheese += '</w:t>
      </w:r>
      <w:proofErr w:type="spellStart"/>
      <w:r w:rsidRPr="00E857C7">
        <w:rPr>
          <w:rFonts w:ascii="Montserrat Light" w:hAnsi="Montserrat Light" w:cs="Courier New"/>
          <w:bCs/>
        </w:rPr>
        <w:t>Oke</w:t>
      </w:r>
      <w:proofErr w:type="spellEnd"/>
      <w:r w:rsidRPr="00E857C7">
        <w:rPr>
          <w:rFonts w:ascii="Montserrat Light" w:hAnsi="Montserrat Light" w:cs="Courier New"/>
          <w:bCs/>
        </w:rPr>
        <w:t>'</w:t>
      </w:r>
    </w:p>
    <w:p w14:paraId="668AA93A" w14:textId="77777777" w:rsidR="00F5412A" w:rsidRPr="00E857C7" w:rsidRDefault="00F5412A" w:rsidP="00F5412A">
      <w:pPr>
        <w:pStyle w:val="ParaSub"/>
        <w:spacing w:after="0"/>
        <w:rPr>
          <w:rFonts w:ascii="Montserrat Light" w:hAnsi="Montserrat Light" w:cs="Arial"/>
          <w:bCs/>
        </w:rPr>
      </w:pPr>
      <w:r w:rsidRPr="00E857C7">
        <w:rPr>
          <w:rFonts w:ascii="Montserrat Light" w:hAnsi="Montserrat Light" w:cs="Arial"/>
          <w:bCs/>
        </w:rPr>
        <w:t xml:space="preserve">How should </w:t>
      </w:r>
      <w:r w:rsidRPr="00E857C7">
        <w:rPr>
          <w:rFonts w:ascii="Montserrat Light" w:hAnsi="Montserrat Light" w:cs="Courier New"/>
          <w:bCs/>
        </w:rPr>
        <w:t>'</w:t>
      </w:r>
      <w:proofErr w:type="spellStart"/>
      <w:r w:rsidRPr="00E857C7">
        <w:rPr>
          <w:rFonts w:ascii="Montserrat Light" w:hAnsi="Montserrat Light" w:cs="Courier New"/>
          <w:bCs/>
        </w:rPr>
        <w:t>Oke</w:t>
      </w:r>
      <w:proofErr w:type="spellEnd"/>
      <w:r w:rsidRPr="00E857C7">
        <w:rPr>
          <w:rFonts w:ascii="Montserrat Light" w:hAnsi="Montserrat Light" w:cs="Courier New"/>
          <w:bCs/>
        </w:rPr>
        <w:t>'</w:t>
      </w:r>
      <w:r w:rsidRPr="00E857C7">
        <w:rPr>
          <w:rFonts w:ascii="Montserrat Light" w:hAnsi="Montserrat Light" w:cs="Arial"/>
          <w:bCs/>
        </w:rPr>
        <w:t xml:space="preserve"> be added to the end of the cheese list?</w:t>
      </w:r>
    </w:p>
    <w:p w14:paraId="708B1200" w14:textId="77777777" w:rsidR="00F5412A" w:rsidRPr="00E857C7" w:rsidRDefault="00F5412A" w:rsidP="00F5412A">
      <w:pPr>
        <w:pStyle w:val="ParaSub"/>
        <w:ind w:left="0"/>
        <w:rPr>
          <w:rFonts w:ascii="Montserrat Light" w:hAnsi="Montserrat Light" w:cs="Arial"/>
          <w:bCs/>
        </w:rPr>
      </w:pPr>
    </w:p>
    <w:p w14:paraId="223E747A" w14:textId="30A301E1" w:rsidR="00F5412A" w:rsidRPr="00E857C7" w:rsidRDefault="00334E23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Montserrat Light" w:hAnsi="Montserrat Light" w:cs="Arial"/>
          <w:bCs/>
        </w:rPr>
      </w:pPr>
      <w:r w:rsidRPr="00E857C7">
        <w:rPr>
          <w:rFonts w:ascii="Montserrat Light" w:hAnsi="Montserrat Light" w:cs="Arial"/>
          <w:bCs/>
        </w:rPr>
        <w:t>What</w:t>
      </w:r>
      <w:r w:rsidR="000006DC">
        <w:rPr>
          <w:rFonts w:ascii="Montserrat Light" w:hAnsi="Montserrat Light" w:cs="Arial"/>
          <w:bCs/>
        </w:rPr>
        <w:t>’</w:t>
      </w:r>
      <w:r w:rsidRPr="00E857C7">
        <w:rPr>
          <w:rFonts w:ascii="Montserrat Light" w:hAnsi="Montserrat Light" w:cs="Arial"/>
          <w:bCs/>
        </w:rPr>
        <w:t>s going on here?</w:t>
      </w:r>
      <w:r w:rsidR="00F5412A" w:rsidRPr="00E857C7">
        <w:rPr>
          <w:rFonts w:ascii="Montserrat Light" w:hAnsi="Montserrat Light" w:cs="Arial"/>
          <w:bCs/>
        </w:rPr>
        <w:t xml:space="preserve"> Can you explain the output?</w:t>
      </w:r>
    </w:p>
    <w:p w14:paraId="181A3FC9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E857C7">
        <w:rPr>
          <w:rFonts w:ascii="Montserrat Light" w:hAnsi="Montserrat Light" w:cs="Courier New"/>
          <w:bCs/>
          <w:lang w:val="nb-NO"/>
        </w:rPr>
        <w:t>tup = 'Hello'</w:t>
      </w:r>
    </w:p>
    <w:p w14:paraId="420DD138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E857C7">
        <w:rPr>
          <w:rFonts w:ascii="Montserrat Light" w:hAnsi="Montserrat Light" w:cs="Courier New"/>
          <w:bCs/>
          <w:lang w:val="nb-NO"/>
        </w:rPr>
        <w:t>print(len(tup))</w:t>
      </w:r>
    </w:p>
    <w:p w14:paraId="27202AF6" w14:textId="77777777" w:rsidR="00C61AC4" w:rsidRPr="00E857C7" w:rsidRDefault="00C61AC4" w:rsidP="00C61AC4">
      <w:pPr>
        <w:pStyle w:val="ParaSub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Arial"/>
          <w:bCs/>
        </w:rPr>
        <w:t xml:space="preserve">Prints </w:t>
      </w:r>
      <w:r w:rsidRPr="00E857C7">
        <w:rPr>
          <w:rFonts w:ascii="Montserrat Light" w:hAnsi="Montserrat Light" w:cs="Courier New"/>
          <w:bCs/>
        </w:rPr>
        <w:t>5</w:t>
      </w:r>
    </w:p>
    <w:p w14:paraId="181CDC23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>tup = 'Hello',</w:t>
      </w:r>
    </w:p>
    <w:p w14:paraId="2635EA1B" w14:textId="77777777" w:rsidR="00C61AC4" w:rsidRPr="00E857C7" w:rsidRDefault="00C61AC4" w:rsidP="00C61AC4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Courier New"/>
          <w:bCs/>
        </w:rPr>
        <w:t>print(</w:t>
      </w:r>
      <w:proofErr w:type="spellStart"/>
      <w:r w:rsidRPr="00E857C7">
        <w:rPr>
          <w:rFonts w:ascii="Montserrat Light" w:hAnsi="Montserrat Light" w:cs="Courier New"/>
          <w:bCs/>
        </w:rPr>
        <w:t>len</w:t>
      </w:r>
      <w:proofErr w:type="spellEnd"/>
      <w:r w:rsidRPr="00E857C7">
        <w:rPr>
          <w:rFonts w:ascii="Montserrat Light" w:hAnsi="Montserrat Light" w:cs="Courier New"/>
          <w:bCs/>
        </w:rPr>
        <w:t>(tup))</w:t>
      </w:r>
    </w:p>
    <w:p w14:paraId="7D62DAE8" w14:textId="77777777" w:rsidR="00C61AC4" w:rsidRPr="00E857C7" w:rsidRDefault="00C61AC4" w:rsidP="00C61AC4">
      <w:pPr>
        <w:pStyle w:val="ParaSub"/>
        <w:rPr>
          <w:rFonts w:ascii="Montserrat Light" w:hAnsi="Montserrat Light" w:cs="Courier New"/>
          <w:bCs/>
        </w:rPr>
      </w:pPr>
      <w:r w:rsidRPr="00E857C7">
        <w:rPr>
          <w:rFonts w:ascii="Montserrat Light" w:hAnsi="Montserrat Light" w:cs="Arial"/>
          <w:bCs/>
        </w:rPr>
        <w:t xml:space="preserve">Prints </w:t>
      </w:r>
      <w:r w:rsidRPr="00E857C7">
        <w:rPr>
          <w:rFonts w:ascii="Montserrat Light" w:hAnsi="Montserrat Light" w:cs="Courier New"/>
          <w:bCs/>
        </w:rPr>
        <w:t>1</w:t>
      </w:r>
    </w:p>
    <w:p w14:paraId="1DECFC57" w14:textId="77777777" w:rsidR="002D7E62" w:rsidRPr="00E857C7" w:rsidRDefault="002D7E62" w:rsidP="00C61AC4">
      <w:pPr>
        <w:pStyle w:val="ParaSub"/>
        <w:ind w:left="0"/>
        <w:rPr>
          <w:rFonts w:ascii="Montserrat Light" w:hAnsi="Montserrat Light" w:cs="Arial"/>
          <w:bCs/>
        </w:rPr>
      </w:pPr>
    </w:p>
    <w:p w14:paraId="0B89FC4E" w14:textId="65E2C9FA" w:rsidR="002D7E62" w:rsidRPr="00F5412A" w:rsidRDefault="00551D92" w:rsidP="00F5412A">
      <w:pPr>
        <w:pStyle w:val="ParaSub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Arial" w:hAnsi="Arial" w:cs="Arial"/>
          <w:bCs/>
        </w:rPr>
      </w:pPr>
      <w:r w:rsidRPr="00E857C7">
        <w:rPr>
          <w:rFonts w:ascii="Montserrat Light" w:hAnsi="Montserrat Light" w:cs="Arial"/>
          <w:bCs/>
        </w:rPr>
        <w:t>Write a Python script called Ex5</w:t>
      </w:r>
      <w:r w:rsidR="00B53B3E" w:rsidRPr="00E857C7">
        <w:rPr>
          <w:rFonts w:ascii="Montserrat Light" w:hAnsi="Montserrat Light" w:cs="Arial"/>
          <w:bCs/>
        </w:rPr>
        <w:t>_</w:t>
      </w:r>
      <w:r w:rsidRPr="00E857C7">
        <w:rPr>
          <w:rFonts w:ascii="Montserrat Light" w:hAnsi="Montserrat Light" w:cs="Arial"/>
          <w:bCs/>
        </w:rPr>
        <w:t>3</w:t>
      </w:r>
      <w:r w:rsidR="00B53B3E" w:rsidRPr="00E857C7">
        <w:rPr>
          <w:rFonts w:ascii="Montserrat Light" w:hAnsi="Montserrat Light" w:cs="Arial"/>
          <w:bCs/>
        </w:rPr>
        <w:t>.</w:t>
      </w:r>
      <w:r w:rsidRPr="00E857C7">
        <w:rPr>
          <w:rFonts w:ascii="Montserrat Light" w:hAnsi="Montserrat Light" w:cs="Arial"/>
          <w:bCs/>
        </w:rPr>
        <w:t xml:space="preserve">py </w:t>
      </w:r>
      <w:r w:rsidR="006A710E" w:rsidRPr="00E857C7">
        <w:rPr>
          <w:rFonts w:ascii="Montserrat Light" w:hAnsi="Montserrat Light" w:cs="Arial"/>
          <w:bCs/>
        </w:rPr>
        <w:t xml:space="preserve">that will generate </w:t>
      </w:r>
      <w:r w:rsidR="00A818C2" w:rsidRPr="00E857C7">
        <w:rPr>
          <w:rFonts w:ascii="Montserrat Light" w:hAnsi="Montserrat Light" w:cs="Arial"/>
          <w:bCs/>
        </w:rPr>
        <w:t xml:space="preserve">and display </w:t>
      </w:r>
      <w:r w:rsidR="006A710E" w:rsidRPr="00E857C7">
        <w:rPr>
          <w:rFonts w:ascii="Montserrat Light" w:hAnsi="Montserrat Light" w:cs="Arial"/>
          <w:bCs/>
        </w:rPr>
        <w:t>6 unique random lottery numbers</w:t>
      </w:r>
      <w:r w:rsidR="0019738C" w:rsidRPr="00E857C7">
        <w:rPr>
          <w:rFonts w:ascii="Montserrat Light" w:hAnsi="Montserrat Light" w:cs="Arial"/>
          <w:bCs/>
        </w:rPr>
        <w:t xml:space="preserve"> between 1 and 50</w:t>
      </w:r>
      <w:r w:rsidR="00A818C2" w:rsidRPr="00E857C7">
        <w:rPr>
          <w:rFonts w:ascii="Montserrat Light" w:hAnsi="Montserrat Light" w:cs="Arial"/>
          <w:bCs/>
        </w:rPr>
        <w:t xml:space="preserve">. </w:t>
      </w:r>
      <w:r w:rsidR="0080771D" w:rsidRPr="00E857C7">
        <w:rPr>
          <w:rFonts w:ascii="Montserrat Light" w:hAnsi="Montserrat Light" w:cs="Arial"/>
          <w:bCs/>
        </w:rPr>
        <w:t xml:space="preserve">Think about which </w:t>
      </w:r>
      <w:r w:rsidR="00105129" w:rsidRPr="00E857C7">
        <w:rPr>
          <w:rFonts w:ascii="Montserrat Light" w:hAnsi="Montserrat Light" w:cs="Arial"/>
          <w:bCs/>
        </w:rPr>
        <w:t>Python data structure is best suited to store the numbers!</w:t>
      </w:r>
      <w:r w:rsidR="0067479D" w:rsidRPr="00E857C7">
        <w:rPr>
          <w:rFonts w:ascii="Montserrat Light" w:hAnsi="Montserrat Light" w:cs="Arial"/>
          <w:bCs/>
        </w:rPr>
        <w:t xml:space="preserve"> Use the Python </w:t>
      </w:r>
      <w:proofErr w:type="gramStart"/>
      <w:r w:rsidR="0067479D" w:rsidRPr="00E857C7">
        <w:rPr>
          <w:rFonts w:ascii="Montserrat Light" w:hAnsi="Montserrat Light" w:cs="Arial"/>
          <w:bCs/>
        </w:rPr>
        <w:t>help(</w:t>
      </w:r>
      <w:proofErr w:type="gramEnd"/>
      <w:r w:rsidR="0067479D" w:rsidRPr="00E857C7">
        <w:rPr>
          <w:rFonts w:ascii="Montserrat Light" w:hAnsi="Montserrat Light" w:cs="Arial"/>
          <w:bCs/>
        </w:rPr>
        <w:t xml:space="preserve">) function to find out which </w:t>
      </w:r>
      <w:r w:rsidR="0019738C" w:rsidRPr="00E857C7">
        <w:rPr>
          <w:rFonts w:ascii="Montserrat Light" w:hAnsi="Montserrat Light" w:cs="Arial"/>
          <w:bCs/>
        </w:rPr>
        <w:t xml:space="preserve">function to use from the </w:t>
      </w:r>
      <w:r w:rsidR="00FB5421" w:rsidRPr="00E857C7">
        <w:rPr>
          <w:rFonts w:ascii="Montserrat Light" w:hAnsi="Montserrat Light" w:cs="Arial"/>
          <w:bCs/>
        </w:rPr>
        <w:t xml:space="preserve">python standard library </w:t>
      </w:r>
      <w:r w:rsidR="00137104" w:rsidRPr="00E857C7">
        <w:rPr>
          <w:rFonts w:ascii="Montserrat Light" w:hAnsi="Montserrat Light" w:cs="Arial"/>
          <w:bCs/>
        </w:rPr>
        <w:t>called</w:t>
      </w:r>
      <w:r w:rsidR="0065252F">
        <w:rPr>
          <w:rFonts w:ascii="Arial" w:hAnsi="Arial" w:cs="Arial"/>
          <w:bCs/>
        </w:rPr>
        <w:t xml:space="preserve"> </w:t>
      </w:r>
      <w:r w:rsidR="00FB5421" w:rsidRPr="00E857C7">
        <w:rPr>
          <w:rFonts w:ascii="Montserrat Light" w:hAnsi="Montserrat Light" w:cs="Courier New"/>
          <w:b/>
          <w:szCs w:val="22"/>
        </w:rPr>
        <w:t>random</w:t>
      </w:r>
      <w:r w:rsidR="00FB5421" w:rsidRPr="00E857C7">
        <w:rPr>
          <w:rFonts w:ascii="Montserrat Light" w:hAnsi="Montserrat Light" w:cs="Arial"/>
          <w:bCs/>
        </w:rPr>
        <w:t>.</w:t>
      </w:r>
    </w:p>
    <w:p w14:paraId="570A77A0" w14:textId="77777777" w:rsidR="00F5412A" w:rsidRPr="00286F26" w:rsidRDefault="00F5412A" w:rsidP="00F5412A">
      <w:pPr>
        <w:pStyle w:val="ParaSub"/>
        <w:rPr>
          <w:rFonts w:ascii="Arial" w:hAnsi="Arial" w:cs="Arial"/>
          <w:bCs/>
        </w:rPr>
      </w:pPr>
    </w:p>
    <w:p w14:paraId="479C26F1" w14:textId="77777777" w:rsidR="00F5412A" w:rsidRPr="00E857C7" w:rsidRDefault="00F5412A" w:rsidP="00F5412A">
      <w:pPr>
        <w:pStyle w:val="PlainText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Montserrat Light" w:hAnsi="Montserrat Light"/>
          <w:sz w:val="22"/>
          <w:szCs w:val="22"/>
        </w:rPr>
      </w:pPr>
      <w:r w:rsidRPr="00E857C7">
        <w:rPr>
          <w:rFonts w:ascii="Montserrat Light" w:hAnsi="Montserrat Light"/>
          <w:sz w:val="22"/>
          <w:szCs w:val="22"/>
        </w:rPr>
        <w:t>We need to do some maintenance on a dictionary of machines:</w:t>
      </w:r>
    </w:p>
    <w:p w14:paraId="4C8EC205" w14:textId="77777777" w:rsidR="00F5412A" w:rsidRPr="00E857C7" w:rsidRDefault="00F5412A" w:rsidP="00F5412A">
      <w:pPr>
        <w:pStyle w:val="PlainText"/>
        <w:ind w:firstLine="720"/>
        <w:rPr>
          <w:rFonts w:ascii="Montserrat Light" w:hAnsi="Montserrat Light"/>
          <w:sz w:val="22"/>
          <w:szCs w:val="22"/>
        </w:rPr>
      </w:pPr>
    </w:p>
    <w:p w14:paraId="1BB604D2" w14:textId="77777777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>machines = {'user100': 'yogi',</w:t>
      </w:r>
    </w:p>
    <w:p w14:paraId="30E3BF50" w14:textId="227C9BC2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'user1': 'booboo',</w:t>
      </w:r>
    </w:p>
    <w:p w14:paraId="2C2F1D6E" w14:textId="2D9CF22B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'user2': '</w:t>
      </w:r>
      <w:proofErr w:type="spellStart"/>
      <w:r w:rsidRPr="00E857C7">
        <w:rPr>
          <w:rFonts w:ascii="Montserrat Light" w:hAnsi="Montserrat Light"/>
          <w:sz w:val="22"/>
        </w:rPr>
        <w:t>rupert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2688D5BC" w14:textId="61A21A0C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'user3': 'teddy',</w:t>
      </w:r>
    </w:p>
    <w:p w14:paraId="6A7C5FCA" w14:textId="4C609533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>'user4': 'care',</w:t>
      </w:r>
    </w:p>
    <w:p w14:paraId="4073C810" w14:textId="5D6861AE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 xml:space="preserve"> 'user5': '</w:t>
      </w:r>
      <w:proofErr w:type="spellStart"/>
      <w:r w:rsidRPr="00E857C7">
        <w:rPr>
          <w:rFonts w:ascii="Montserrat Light" w:hAnsi="Montserrat Light"/>
          <w:sz w:val="22"/>
        </w:rPr>
        <w:t>winnie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34CED512" w14:textId="40948DBD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 xml:space="preserve"> 'user6': 'sooty',</w:t>
      </w:r>
    </w:p>
    <w:p w14:paraId="7DD0E369" w14:textId="3EB72BD0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</w:t>
      </w:r>
      <w:r w:rsidRPr="00E857C7">
        <w:rPr>
          <w:rFonts w:ascii="Montserrat Light" w:hAnsi="Montserrat Light"/>
          <w:sz w:val="22"/>
        </w:rPr>
        <w:t xml:space="preserve"> 'user7': 'padders',</w:t>
      </w:r>
    </w:p>
    <w:p w14:paraId="51B1251C" w14:textId="19C937F7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2169D4">
        <w:rPr>
          <w:sz w:val="22"/>
        </w:rPr>
        <w:lastRenderedPageBreak/>
        <w:t xml:space="preserve">            </w:t>
      </w:r>
      <w:r w:rsidRPr="00E857C7">
        <w:rPr>
          <w:rFonts w:ascii="Montserrat Light" w:hAnsi="Montserrat Light"/>
          <w:sz w:val="22"/>
        </w:rPr>
        <w:t>'user8': 'polar',</w:t>
      </w:r>
    </w:p>
    <w:p w14:paraId="13E987A7" w14:textId="1A4CA642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'user9': 'grizzly',</w:t>
      </w:r>
    </w:p>
    <w:p w14:paraId="0105DB67" w14:textId="1320CDC0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'user10': 'baloo',</w:t>
      </w:r>
    </w:p>
    <w:p w14:paraId="58BEA7B4" w14:textId="645BF99C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'user11': 'bungle',</w:t>
      </w:r>
    </w:p>
    <w:p w14:paraId="25348174" w14:textId="7FCDA8C4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'user12': '</w:t>
      </w:r>
      <w:proofErr w:type="spellStart"/>
      <w:r w:rsidRPr="00E857C7">
        <w:rPr>
          <w:rFonts w:ascii="Montserrat Light" w:hAnsi="Montserrat Light"/>
          <w:sz w:val="22"/>
        </w:rPr>
        <w:t>fozzie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6A571502" w14:textId="37A38C23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'user13': '</w:t>
      </w:r>
      <w:proofErr w:type="spellStart"/>
      <w:r w:rsidRPr="00E857C7">
        <w:rPr>
          <w:rFonts w:ascii="Montserrat Light" w:hAnsi="Montserrat Light"/>
          <w:sz w:val="22"/>
        </w:rPr>
        <w:t>huggy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29CDCDB6" w14:textId="6066CDA8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 xml:space="preserve"> 'user14': '</w:t>
      </w:r>
      <w:proofErr w:type="spellStart"/>
      <w:r w:rsidRPr="00E857C7">
        <w:rPr>
          <w:rFonts w:ascii="Montserrat Light" w:hAnsi="Montserrat Light"/>
          <w:sz w:val="22"/>
        </w:rPr>
        <w:t>barnaby</w:t>
      </w:r>
      <w:proofErr w:type="spellEnd"/>
      <w:r w:rsidRPr="00E857C7">
        <w:rPr>
          <w:rFonts w:ascii="Montserrat Light" w:hAnsi="Montserrat Light"/>
          <w:sz w:val="22"/>
        </w:rPr>
        <w:t>',</w:t>
      </w:r>
    </w:p>
    <w:p w14:paraId="57598CBE" w14:textId="3C450113" w:rsidR="00F5412A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 xml:space="preserve"> 'user15': 'hair',</w:t>
      </w:r>
    </w:p>
    <w:p w14:paraId="4D05FB90" w14:textId="34BC2AF1" w:rsidR="00555D7D" w:rsidRPr="00E857C7" w:rsidRDefault="00F5412A" w:rsidP="00F5412A">
      <w:pPr>
        <w:pStyle w:val="PlainText"/>
        <w:ind w:left="36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           </w:t>
      </w:r>
      <w:r w:rsidR="00E857C7">
        <w:rPr>
          <w:rFonts w:ascii="Montserrat Light" w:hAnsi="Montserrat Light"/>
          <w:sz w:val="22"/>
        </w:rPr>
        <w:t xml:space="preserve">                </w:t>
      </w:r>
      <w:r w:rsidRPr="00E857C7">
        <w:rPr>
          <w:rFonts w:ascii="Montserrat Light" w:hAnsi="Montserrat Light"/>
          <w:sz w:val="22"/>
        </w:rPr>
        <w:t>'user16': '</w:t>
      </w:r>
      <w:proofErr w:type="spellStart"/>
      <w:r w:rsidRPr="00E857C7">
        <w:rPr>
          <w:rFonts w:ascii="Montserrat Light" w:hAnsi="Montserrat Light"/>
          <w:sz w:val="22"/>
        </w:rPr>
        <w:t>greppy</w:t>
      </w:r>
      <w:proofErr w:type="spellEnd"/>
      <w:r w:rsidRPr="00E857C7">
        <w:rPr>
          <w:rFonts w:ascii="Montserrat Light" w:hAnsi="Montserrat Light"/>
          <w:sz w:val="22"/>
        </w:rPr>
        <w:t>'</w:t>
      </w:r>
    </w:p>
    <w:p w14:paraId="217935C2" w14:textId="67E74D5E" w:rsidR="00F5412A" w:rsidRPr="00E857C7" w:rsidRDefault="00555D7D" w:rsidP="00555D7D">
      <w:pPr>
        <w:pStyle w:val="PlainText"/>
        <w:ind w:left="1800"/>
        <w:rPr>
          <w:rFonts w:ascii="Montserrat Light" w:hAnsi="Montserrat Light"/>
          <w:sz w:val="22"/>
        </w:rPr>
      </w:pPr>
      <w:r w:rsidRPr="00E857C7">
        <w:rPr>
          <w:rFonts w:ascii="Montserrat Light" w:hAnsi="Montserrat Light"/>
          <w:sz w:val="22"/>
        </w:rPr>
        <w:t xml:space="preserve"> </w:t>
      </w:r>
      <w:r w:rsidR="00444B56">
        <w:rPr>
          <w:rFonts w:ascii="Montserrat Light" w:hAnsi="Montserrat Light"/>
          <w:sz w:val="22"/>
        </w:rPr>
        <w:t xml:space="preserve">  </w:t>
      </w:r>
      <w:r w:rsidR="00F5412A" w:rsidRPr="00E857C7">
        <w:rPr>
          <w:rFonts w:ascii="Montserrat Light" w:hAnsi="Montserrat Light"/>
          <w:sz w:val="22"/>
        </w:rPr>
        <w:t>}</w:t>
      </w:r>
    </w:p>
    <w:p w14:paraId="7EC48F55" w14:textId="35FAD9F4" w:rsidR="00F5412A" w:rsidRPr="00444B56" w:rsidRDefault="00334E23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Don't type this in!</w:t>
      </w:r>
      <w:r w:rsidR="00F5412A" w:rsidRPr="00444B56">
        <w:rPr>
          <w:rFonts w:ascii="Montserrat Light" w:hAnsi="Montserrat Light"/>
          <w:sz w:val="22"/>
          <w:szCs w:val="22"/>
        </w:rPr>
        <w:t xml:space="preserve"> It should be available for you to edit in Ex5</w:t>
      </w:r>
      <w:r w:rsidR="00AB54C3" w:rsidRPr="00444B56">
        <w:rPr>
          <w:rFonts w:ascii="Montserrat Light" w:hAnsi="Montserrat Light"/>
          <w:sz w:val="22"/>
          <w:szCs w:val="22"/>
        </w:rPr>
        <w:t>_</w:t>
      </w:r>
      <w:r w:rsidR="00B53B3E" w:rsidRPr="00444B56">
        <w:rPr>
          <w:rFonts w:ascii="Montserrat Light" w:hAnsi="Montserrat Light"/>
          <w:sz w:val="22"/>
          <w:szCs w:val="22"/>
        </w:rPr>
        <w:t>4</w:t>
      </w:r>
      <w:r w:rsidR="00F5412A" w:rsidRPr="00444B56">
        <w:rPr>
          <w:rFonts w:ascii="Montserrat Light" w:hAnsi="Montserrat Light"/>
          <w:sz w:val="22"/>
          <w:szCs w:val="22"/>
        </w:rPr>
        <w:t xml:space="preserve">.py in the </w:t>
      </w:r>
      <w:proofErr w:type="gramStart"/>
      <w:r w:rsidR="00F5412A" w:rsidRPr="00444B56">
        <w:rPr>
          <w:rFonts w:ascii="Montserrat Light" w:hAnsi="Montserrat Light"/>
          <w:b/>
          <w:sz w:val="22"/>
          <w:szCs w:val="22"/>
        </w:rPr>
        <w:t>labs</w:t>
      </w:r>
      <w:proofErr w:type="gramEnd"/>
      <w:r w:rsidR="00F5412A" w:rsidRPr="00444B56">
        <w:rPr>
          <w:rFonts w:ascii="Montserrat Light" w:hAnsi="Montserrat Light"/>
          <w:sz w:val="22"/>
          <w:szCs w:val="22"/>
        </w:rPr>
        <w:t xml:space="preserve"> directory (</w:t>
      </w:r>
      <w:r w:rsidR="00555D7D" w:rsidRPr="00444B56">
        <w:rPr>
          <w:rFonts w:ascii="Montserrat Light" w:hAnsi="Montserrat Light"/>
          <w:sz w:val="22"/>
          <w:szCs w:val="22"/>
        </w:rPr>
        <w:t xml:space="preserve">or </w:t>
      </w:r>
      <w:r w:rsidR="00F5412A" w:rsidRPr="00444B56">
        <w:rPr>
          <w:rFonts w:ascii="Montserrat Light" w:hAnsi="Montserrat Light"/>
          <w:sz w:val="22"/>
          <w:szCs w:val="22"/>
        </w:rPr>
        <w:t xml:space="preserve">your home directory </w:t>
      </w:r>
      <w:r w:rsidR="00555D7D" w:rsidRPr="00444B56">
        <w:rPr>
          <w:rFonts w:ascii="Montserrat Light" w:hAnsi="Montserrat Light"/>
          <w:sz w:val="22"/>
          <w:szCs w:val="22"/>
        </w:rPr>
        <w:t xml:space="preserve">if </w:t>
      </w:r>
      <w:r w:rsidR="00F5412A" w:rsidRPr="00444B56">
        <w:rPr>
          <w:rFonts w:ascii="Montserrat Light" w:hAnsi="Montserrat Light"/>
          <w:sz w:val="22"/>
          <w:szCs w:val="22"/>
        </w:rPr>
        <w:t xml:space="preserve">on Linux).  </w:t>
      </w:r>
    </w:p>
    <w:p w14:paraId="349CA9EC" w14:textId="77777777" w:rsidR="0089689B" w:rsidRPr="00444B56" w:rsidRDefault="0089689B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55BBA092" w14:textId="77777777" w:rsidR="00F5412A" w:rsidRPr="00444B56" w:rsidRDefault="00F5412A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Without altering the initial definition of the dictionary, write code that will implement the following changes:</w:t>
      </w:r>
    </w:p>
    <w:p w14:paraId="1A0BE213" w14:textId="77777777" w:rsidR="00F5412A" w:rsidRPr="00B111E7" w:rsidRDefault="00F5412A" w:rsidP="00F5412A">
      <w:pPr>
        <w:pStyle w:val="PlainText"/>
        <w:rPr>
          <w:rFonts w:ascii="Arial" w:hAnsi="Arial"/>
          <w:sz w:val="22"/>
          <w:szCs w:val="22"/>
        </w:rPr>
      </w:pPr>
    </w:p>
    <w:p w14:paraId="54ECAEFE" w14:textId="792FA410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user14 no longer has a machine assigned</w:t>
      </w:r>
      <w:r w:rsidR="0089689B" w:rsidRPr="00444B56">
        <w:rPr>
          <w:rFonts w:ascii="Montserrat Light" w:hAnsi="Montserrat Light"/>
          <w:sz w:val="22"/>
          <w:szCs w:val="22"/>
        </w:rPr>
        <w:t>.</w:t>
      </w:r>
    </w:p>
    <w:p w14:paraId="17023A0A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4B795D76" w14:textId="66FD6082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The name of user15's machine is changed to 'cinnamon'</w:t>
      </w:r>
      <w:r w:rsidR="0089689B" w:rsidRPr="00444B56">
        <w:rPr>
          <w:rFonts w:ascii="Montserrat Light" w:hAnsi="Montserrat Light"/>
          <w:sz w:val="22"/>
          <w:szCs w:val="22"/>
        </w:rPr>
        <w:t>.</w:t>
      </w:r>
    </w:p>
    <w:p w14:paraId="0A034AD1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3B59EA53" w14:textId="10AC8A47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user16 is leaving the company and a new user, user17 will be assigned his machine</w:t>
      </w:r>
      <w:r w:rsidR="0089689B" w:rsidRPr="00444B56">
        <w:rPr>
          <w:rFonts w:ascii="Montserrat Light" w:hAnsi="Montserrat Light"/>
          <w:sz w:val="22"/>
          <w:szCs w:val="22"/>
        </w:rPr>
        <w:t>.</w:t>
      </w:r>
    </w:p>
    <w:p w14:paraId="037F470D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44D5697B" w14:textId="5C45C681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 xml:space="preserve">user4, user5, and user6 are all leaving at </w:t>
      </w:r>
      <w:r w:rsidR="0089689B" w:rsidRPr="00444B56">
        <w:rPr>
          <w:rFonts w:ascii="Montserrat Light" w:hAnsi="Montserrat Light"/>
          <w:sz w:val="22"/>
          <w:szCs w:val="22"/>
        </w:rPr>
        <w:t>the same</w:t>
      </w:r>
      <w:r w:rsidRPr="00444B56">
        <w:rPr>
          <w:rFonts w:ascii="Montserrat Light" w:hAnsi="Montserrat Light"/>
          <w:sz w:val="22"/>
          <w:szCs w:val="22"/>
        </w:rPr>
        <w:t xml:space="preserve"> time, but their machine names are to be stored in a list called </w:t>
      </w:r>
      <w:r w:rsidRPr="00444B56">
        <w:rPr>
          <w:rFonts w:ascii="Montserrat Light" w:hAnsi="Montserrat Light"/>
          <w:b/>
          <w:sz w:val="22"/>
          <w:szCs w:val="22"/>
        </w:rPr>
        <w:t>unallocated</w:t>
      </w:r>
      <w:r w:rsidRPr="00444B56">
        <w:rPr>
          <w:rFonts w:ascii="Montserrat Light" w:hAnsi="Montserrat Light"/>
          <w:sz w:val="22"/>
          <w:szCs w:val="22"/>
        </w:rPr>
        <w:t>. Hint: pop in a loop.</w:t>
      </w:r>
    </w:p>
    <w:p w14:paraId="4A3C7085" w14:textId="77777777" w:rsidR="00F5412A" w:rsidRPr="00444B56" w:rsidRDefault="00F5412A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0BB57A2F" w14:textId="77777777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user8 gets another machine called '</w:t>
      </w:r>
      <w:proofErr w:type="spellStart"/>
      <w:r w:rsidRPr="00444B56">
        <w:rPr>
          <w:rFonts w:ascii="Montserrat Light" w:hAnsi="Montserrat Light"/>
          <w:sz w:val="22"/>
          <w:szCs w:val="22"/>
        </w:rPr>
        <w:t>kodiak</w:t>
      </w:r>
      <w:proofErr w:type="spellEnd"/>
      <w:r w:rsidRPr="00444B56">
        <w:rPr>
          <w:rFonts w:ascii="Montserrat Light" w:hAnsi="Montserrat Light"/>
          <w:sz w:val="22"/>
          <w:szCs w:val="22"/>
        </w:rPr>
        <w:t>' in addition to the one they already have.</w:t>
      </w:r>
    </w:p>
    <w:p w14:paraId="4C1D04B6" w14:textId="77777777" w:rsidR="00F5412A" w:rsidRPr="00444B56" w:rsidRDefault="00F5412A" w:rsidP="00F5412A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104A9755" w14:textId="5D10D934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 xml:space="preserve">Print a list of </w:t>
      </w:r>
      <w:r w:rsidR="00444401" w:rsidRPr="00444B56">
        <w:rPr>
          <w:rFonts w:ascii="Montserrat Light" w:hAnsi="Montserrat Light"/>
          <w:sz w:val="22"/>
          <w:szCs w:val="22"/>
        </w:rPr>
        <w:t>users</w:t>
      </w:r>
      <w:r w:rsidRPr="00444B56">
        <w:rPr>
          <w:rFonts w:ascii="Montserrat Light" w:hAnsi="Montserrat Light"/>
          <w:sz w:val="22"/>
          <w:szCs w:val="22"/>
        </w:rPr>
        <w:t xml:space="preserve"> with their machine in any order. Print each user/machine pair on a separate line.  </w:t>
      </w:r>
    </w:p>
    <w:p w14:paraId="189C49DC" w14:textId="77777777" w:rsidR="00F5412A" w:rsidRPr="00444B56" w:rsidRDefault="00F5412A" w:rsidP="00F5412A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3ECA3651" w14:textId="77777777" w:rsidR="00F5412A" w:rsidRPr="00444B56" w:rsidRDefault="00F5412A" w:rsidP="00F5412A">
      <w:pPr>
        <w:pStyle w:val="Plain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="Montserrat Light" w:hAnsi="Montserrat Light"/>
          <w:sz w:val="22"/>
          <w:szCs w:val="22"/>
        </w:rPr>
      </w:pPr>
      <w:r w:rsidRPr="00444B56">
        <w:rPr>
          <w:rFonts w:ascii="Montserrat Light" w:hAnsi="Montserrat Light"/>
          <w:sz w:val="22"/>
          <w:szCs w:val="22"/>
        </w:rPr>
        <w:t>Print a list of unallocated machines, sorted alphabetically.</w:t>
      </w:r>
    </w:p>
    <w:p w14:paraId="6E92A082" w14:textId="77777777" w:rsidR="00F5412A" w:rsidRPr="00B111E7" w:rsidRDefault="00F5412A" w:rsidP="00F5412A">
      <w:pPr>
        <w:pStyle w:val="PlainText"/>
        <w:rPr>
          <w:rFonts w:ascii="Arial" w:hAnsi="Arial"/>
          <w:sz w:val="22"/>
          <w:szCs w:val="22"/>
        </w:rPr>
      </w:pPr>
    </w:p>
    <w:p w14:paraId="28006B0F" w14:textId="77777777" w:rsidR="00F5412A" w:rsidRDefault="00F5412A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317EC3A" w14:textId="6542DD3C" w:rsidR="00337BC2" w:rsidRDefault="0014421C" w:rsidP="008109EB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8109EB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512E443A" w14:textId="77777777" w:rsidR="008109EB" w:rsidRPr="008109EB" w:rsidRDefault="008109EB" w:rsidP="008109EB">
      <w:pPr>
        <w:rPr>
          <w:lang w:eastAsia="en-US"/>
        </w:rPr>
      </w:pPr>
    </w:p>
    <w:p w14:paraId="37CE3560" w14:textId="7537CD30" w:rsidR="00176F9D" w:rsidRPr="008232ED" w:rsidRDefault="00176F9D" w:rsidP="00176F9D">
      <w:pPr>
        <w:pStyle w:val="ParaSub"/>
        <w:numPr>
          <w:ilvl w:val="0"/>
          <w:numId w:val="18"/>
        </w:numPr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>What</w:t>
      </w:r>
      <w:r w:rsidR="00871643">
        <w:rPr>
          <w:rFonts w:ascii="Montserrat Light" w:hAnsi="Montserrat Light" w:cs="Arial"/>
          <w:bCs/>
        </w:rPr>
        <w:t>’</w:t>
      </w:r>
      <w:r w:rsidRPr="008232ED">
        <w:rPr>
          <w:rFonts w:ascii="Montserrat Light" w:hAnsi="Montserrat Light" w:cs="Arial"/>
          <w:bCs/>
        </w:rPr>
        <w:t>s wrong with this?</w:t>
      </w:r>
    </w:p>
    <w:p w14:paraId="7CE28893" w14:textId="77777777" w:rsidR="00176F9D" w:rsidRPr="008232ED" w:rsidRDefault="00176F9D" w:rsidP="00176F9D">
      <w:pPr>
        <w:pStyle w:val="ParaSub"/>
        <w:ind w:left="720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Courier New"/>
          <w:bCs/>
        </w:rPr>
        <w:t xml:space="preserve">cheese = ['Cheddar', 'Stilton', 'Cornish </w:t>
      </w:r>
      <w:proofErr w:type="spellStart"/>
      <w:r w:rsidRPr="008232ED">
        <w:rPr>
          <w:rFonts w:ascii="Montserrat Light" w:hAnsi="Montserrat Light" w:cs="Courier New"/>
          <w:bCs/>
        </w:rPr>
        <w:t>Yarg</w:t>
      </w:r>
      <w:proofErr w:type="spellEnd"/>
      <w:r w:rsidRPr="008232ED">
        <w:rPr>
          <w:rFonts w:ascii="Montserrat Light" w:hAnsi="Montserrat Light" w:cs="Courier New"/>
          <w:bCs/>
        </w:rPr>
        <w:t>']</w:t>
      </w:r>
    </w:p>
    <w:p w14:paraId="199E7467" w14:textId="77777777" w:rsidR="00176F9D" w:rsidRPr="008232ED" w:rsidRDefault="00176F9D" w:rsidP="00176F9D">
      <w:pPr>
        <w:pStyle w:val="ParaSub"/>
        <w:ind w:left="720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Courier New"/>
          <w:bCs/>
        </w:rPr>
        <w:t>cheese += '</w:t>
      </w:r>
      <w:proofErr w:type="spellStart"/>
      <w:r w:rsidRPr="008232ED">
        <w:rPr>
          <w:rFonts w:ascii="Montserrat Light" w:hAnsi="Montserrat Light" w:cs="Courier New"/>
          <w:bCs/>
        </w:rPr>
        <w:t>Oke</w:t>
      </w:r>
      <w:proofErr w:type="spellEnd"/>
      <w:r w:rsidRPr="008232ED">
        <w:rPr>
          <w:rFonts w:ascii="Montserrat Light" w:hAnsi="Montserrat Light" w:cs="Courier New"/>
          <w:bCs/>
        </w:rPr>
        <w:t>'</w:t>
      </w:r>
    </w:p>
    <w:p w14:paraId="6EE456C7" w14:textId="77777777" w:rsidR="00176F9D" w:rsidRPr="008232ED" w:rsidRDefault="00176F9D" w:rsidP="00176F9D">
      <w:pPr>
        <w:pStyle w:val="ParaSub"/>
        <w:ind w:left="0" w:firstLine="578"/>
        <w:rPr>
          <w:rFonts w:ascii="Montserrat Light" w:hAnsi="Montserrat Light" w:cs="Arial"/>
        </w:rPr>
      </w:pPr>
      <w:r w:rsidRPr="008232ED">
        <w:rPr>
          <w:rFonts w:ascii="Montserrat Light" w:hAnsi="Montserrat Light" w:cs="Arial"/>
        </w:rPr>
        <w:t xml:space="preserve">If we print the variable </w:t>
      </w:r>
      <w:r w:rsidRPr="008232ED">
        <w:rPr>
          <w:rFonts w:ascii="Montserrat Light" w:hAnsi="Montserrat Light" w:cs="Courier New"/>
        </w:rPr>
        <w:t>cheese</w:t>
      </w:r>
      <w:r w:rsidRPr="008232ED">
        <w:rPr>
          <w:rFonts w:ascii="Montserrat Light" w:hAnsi="Montserrat Light" w:cs="Arial"/>
        </w:rPr>
        <w:t xml:space="preserve"> we see:</w:t>
      </w:r>
    </w:p>
    <w:p w14:paraId="48E1F572" w14:textId="77777777" w:rsidR="00176F9D" w:rsidRPr="008232ED" w:rsidRDefault="00176F9D" w:rsidP="00176F9D">
      <w:pPr>
        <w:pStyle w:val="ParaSub"/>
        <w:ind w:left="2160" w:hanging="1440"/>
        <w:rPr>
          <w:rFonts w:ascii="Montserrat Light" w:hAnsi="Montserrat Light" w:cs="Courier New"/>
        </w:rPr>
      </w:pPr>
      <w:r w:rsidRPr="008232ED">
        <w:rPr>
          <w:rFonts w:ascii="Montserrat Light" w:hAnsi="Montserrat Light" w:cs="Courier New"/>
        </w:rPr>
        <w:t xml:space="preserve">['Cheddar', 'Stilton', 'Cornish </w:t>
      </w:r>
      <w:proofErr w:type="spellStart"/>
      <w:r w:rsidRPr="008232ED">
        <w:rPr>
          <w:rFonts w:ascii="Montserrat Light" w:hAnsi="Montserrat Light" w:cs="Courier New"/>
        </w:rPr>
        <w:t>Yarg</w:t>
      </w:r>
      <w:proofErr w:type="spellEnd"/>
      <w:r w:rsidRPr="008232ED">
        <w:rPr>
          <w:rFonts w:ascii="Montserrat Light" w:hAnsi="Montserrat Light" w:cs="Courier New"/>
        </w:rPr>
        <w:t>', 'O', 'k', 'e']</w:t>
      </w:r>
      <w:r w:rsidRPr="008232ED">
        <w:rPr>
          <w:rFonts w:ascii="Montserrat Light" w:hAnsi="Montserrat Light" w:cs="Courier New"/>
        </w:rPr>
        <w:tab/>
      </w:r>
    </w:p>
    <w:p w14:paraId="1F91F8A6" w14:textId="584B89AF" w:rsidR="00176F9D" w:rsidRPr="008232ED" w:rsidRDefault="00176F9D" w:rsidP="00176F9D">
      <w:pPr>
        <w:pStyle w:val="ParaSub"/>
        <w:rPr>
          <w:rFonts w:ascii="Montserrat Light" w:hAnsi="Montserrat Light" w:cs="Arial"/>
        </w:rPr>
      </w:pPr>
      <w:r w:rsidRPr="008232ED">
        <w:rPr>
          <w:rFonts w:ascii="Montserrat Light" w:hAnsi="Montserrat Light" w:cs="Arial"/>
        </w:rPr>
        <w:t>The string '</w:t>
      </w:r>
      <w:proofErr w:type="spellStart"/>
      <w:r w:rsidRPr="008232ED">
        <w:rPr>
          <w:rFonts w:ascii="Montserrat Light" w:hAnsi="Montserrat Light" w:cs="Arial"/>
        </w:rPr>
        <w:t>Oke</w:t>
      </w:r>
      <w:proofErr w:type="spellEnd"/>
      <w:r w:rsidRPr="008232ED">
        <w:rPr>
          <w:rFonts w:ascii="Montserrat Light" w:hAnsi="Montserrat Light" w:cs="Arial"/>
        </w:rPr>
        <w:t xml:space="preserve">' is a </w:t>
      </w:r>
      <w:r w:rsidR="00F77E0E" w:rsidRPr="008232ED">
        <w:rPr>
          <w:rFonts w:ascii="Montserrat Light" w:hAnsi="Montserrat Light" w:cs="Arial"/>
        </w:rPr>
        <w:t xml:space="preserve">sequence </w:t>
      </w:r>
      <w:r w:rsidR="00B76917" w:rsidRPr="008232ED">
        <w:rPr>
          <w:rFonts w:ascii="Montserrat Light" w:hAnsi="Montserrat Light" w:cs="Arial"/>
        </w:rPr>
        <w:t>and using</w:t>
      </w:r>
      <w:r w:rsidRPr="008232ED">
        <w:rPr>
          <w:rFonts w:ascii="Montserrat Light" w:hAnsi="Montserrat Light" w:cs="Arial"/>
        </w:rPr>
        <w:t xml:space="preserve"> += on a list has broken it d</w:t>
      </w:r>
      <w:r w:rsidR="00334E23" w:rsidRPr="008232ED">
        <w:rPr>
          <w:rFonts w:ascii="Montserrat Light" w:hAnsi="Montserrat Light" w:cs="Arial"/>
        </w:rPr>
        <w:t>own into its constituent parts.</w:t>
      </w:r>
      <w:r w:rsidRPr="008232ED">
        <w:rPr>
          <w:rFonts w:ascii="Montserrat Light" w:hAnsi="Montserrat Light" w:cs="Arial"/>
        </w:rPr>
        <w:t xml:space="preserve"> It should have been:</w:t>
      </w:r>
    </w:p>
    <w:p w14:paraId="3DFCB0CD" w14:textId="77777777" w:rsidR="00176F9D" w:rsidRPr="008232ED" w:rsidRDefault="00176F9D" w:rsidP="00176F9D">
      <w:pPr>
        <w:pStyle w:val="ParaSub"/>
        <w:ind w:left="720"/>
        <w:rPr>
          <w:rFonts w:ascii="Montserrat Light" w:hAnsi="Montserrat Light" w:cs="Courier New"/>
        </w:rPr>
      </w:pPr>
      <w:proofErr w:type="spellStart"/>
      <w:proofErr w:type="gramStart"/>
      <w:r w:rsidRPr="008232ED">
        <w:rPr>
          <w:rFonts w:ascii="Montserrat Light" w:hAnsi="Montserrat Light" w:cs="Courier New"/>
        </w:rPr>
        <w:t>cheese.append</w:t>
      </w:r>
      <w:proofErr w:type="spellEnd"/>
      <w:proofErr w:type="gramEnd"/>
      <w:r w:rsidRPr="008232ED">
        <w:rPr>
          <w:rFonts w:ascii="Montserrat Light" w:hAnsi="Montserrat Light" w:cs="Courier New"/>
        </w:rPr>
        <w:t>('</w:t>
      </w:r>
      <w:proofErr w:type="spellStart"/>
      <w:r w:rsidRPr="008232ED">
        <w:rPr>
          <w:rFonts w:ascii="Montserrat Light" w:hAnsi="Montserrat Light" w:cs="Courier New"/>
        </w:rPr>
        <w:t>Oke</w:t>
      </w:r>
      <w:proofErr w:type="spellEnd"/>
      <w:r w:rsidRPr="008232ED">
        <w:rPr>
          <w:rFonts w:ascii="Montserrat Light" w:hAnsi="Montserrat Light" w:cs="Courier New"/>
        </w:rPr>
        <w:t>')</w:t>
      </w:r>
    </w:p>
    <w:p w14:paraId="221780AA" w14:textId="77777777" w:rsidR="00176F9D" w:rsidRDefault="00176F9D" w:rsidP="00176F9D">
      <w:pPr>
        <w:pStyle w:val="ParaSub"/>
        <w:ind w:left="1440" w:hanging="1440"/>
        <w:rPr>
          <w:rFonts w:ascii="Arial" w:hAnsi="Arial" w:cs="Arial"/>
        </w:rPr>
      </w:pPr>
    </w:p>
    <w:p w14:paraId="4521D417" w14:textId="50B61290" w:rsidR="00176F9D" w:rsidRPr="008232ED" w:rsidRDefault="00176F9D" w:rsidP="00FA3950">
      <w:pPr>
        <w:pStyle w:val="ParaSub"/>
        <w:numPr>
          <w:ilvl w:val="0"/>
          <w:numId w:val="18"/>
        </w:numPr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>What</w:t>
      </w:r>
      <w:r w:rsidR="00871643">
        <w:rPr>
          <w:rFonts w:ascii="Montserrat Light" w:hAnsi="Montserrat Light" w:cs="Arial"/>
          <w:bCs/>
        </w:rPr>
        <w:t>’</w:t>
      </w:r>
      <w:r w:rsidRPr="008232ED">
        <w:rPr>
          <w:rFonts w:ascii="Montserrat Light" w:hAnsi="Montserrat Light" w:cs="Arial"/>
          <w:bCs/>
        </w:rPr>
        <w:t>s going on</w:t>
      </w:r>
      <w:r w:rsidR="00334E23" w:rsidRPr="008232ED">
        <w:rPr>
          <w:rFonts w:ascii="Montserrat Light" w:hAnsi="Montserrat Light" w:cs="Arial"/>
          <w:bCs/>
        </w:rPr>
        <w:t xml:space="preserve"> here?</w:t>
      </w:r>
      <w:r w:rsidRPr="008232ED">
        <w:rPr>
          <w:rFonts w:ascii="Montserrat Light" w:hAnsi="Montserrat Light" w:cs="Arial"/>
          <w:bCs/>
        </w:rPr>
        <w:t xml:space="preserve"> Can you explain the output?</w:t>
      </w:r>
    </w:p>
    <w:p w14:paraId="3DD262C7" w14:textId="3F43527A" w:rsidR="00176F9D" w:rsidRPr="008232ED" w:rsidRDefault="00444401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t</w:t>
      </w:r>
      <w:r w:rsidR="00176F9D" w:rsidRPr="008232ED">
        <w:rPr>
          <w:rFonts w:ascii="Montserrat Light" w:hAnsi="Montserrat Light" w:cs="Courier New"/>
          <w:bCs/>
          <w:lang w:val="nb-NO"/>
        </w:rPr>
        <w:t>up = 'Hello'</w:t>
      </w:r>
    </w:p>
    <w:p w14:paraId="4B243FC3" w14:textId="1B7B6EEE" w:rsidR="00176F9D" w:rsidRPr="008232ED" w:rsidRDefault="00176F9D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print(len(</w:t>
      </w:r>
      <w:r w:rsidR="00444401" w:rsidRPr="008232ED">
        <w:rPr>
          <w:rFonts w:ascii="Montserrat Light" w:hAnsi="Montserrat Light" w:cs="Courier New"/>
          <w:bCs/>
          <w:lang w:val="nb-NO"/>
        </w:rPr>
        <w:t>t</w:t>
      </w:r>
      <w:r w:rsidRPr="008232ED">
        <w:rPr>
          <w:rFonts w:ascii="Montserrat Light" w:hAnsi="Montserrat Light" w:cs="Courier New"/>
          <w:bCs/>
          <w:lang w:val="nb-NO"/>
        </w:rPr>
        <w:t>up))</w:t>
      </w:r>
    </w:p>
    <w:p w14:paraId="48AF0304" w14:textId="77777777" w:rsidR="00176F9D" w:rsidRPr="008232ED" w:rsidRDefault="00176F9D" w:rsidP="00176F9D">
      <w:pPr>
        <w:pStyle w:val="ParaSub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Arial"/>
          <w:bCs/>
        </w:rPr>
        <w:t xml:space="preserve">Prints </w:t>
      </w:r>
      <w:r w:rsidRPr="008232ED">
        <w:rPr>
          <w:rFonts w:ascii="Montserrat Light" w:hAnsi="Montserrat Light" w:cs="Courier New"/>
          <w:bCs/>
        </w:rPr>
        <w:t>5</w:t>
      </w:r>
    </w:p>
    <w:p w14:paraId="725C8907" w14:textId="38D671E5" w:rsidR="00176F9D" w:rsidRPr="008232ED" w:rsidRDefault="00176F9D" w:rsidP="00FA3950">
      <w:pPr>
        <w:pStyle w:val="ParaSub"/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>That should be no surprise, 5 is the number of characters in 'Hello'.</w:t>
      </w:r>
    </w:p>
    <w:p w14:paraId="6301BC2A" w14:textId="4CF0C63B" w:rsidR="00176F9D" w:rsidRPr="008232ED" w:rsidRDefault="00444401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t</w:t>
      </w:r>
      <w:r w:rsidR="00176F9D" w:rsidRPr="008232ED">
        <w:rPr>
          <w:rFonts w:ascii="Montserrat Light" w:hAnsi="Montserrat Light" w:cs="Courier New"/>
          <w:bCs/>
          <w:lang w:val="nb-NO"/>
        </w:rPr>
        <w:t>up = 'Hello',</w:t>
      </w:r>
    </w:p>
    <w:p w14:paraId="549C8361" w14:textId="621E629B" w:rsidR="00176F9D" w:rsidRPr="008232ED" w:rsidRDefault="00176F9D" w:rsidP="00176F9D">
      <w:pPr>
        <w:pStyle w:val="ParaSub"/>
        <w:spacing w:after="0"/>
        <w:ind w:left="1440"/>
        <w:rPr>
          <w:rFonts w:ascii="Montserrat Light" w:hAnsi="Montserrat Light" w:cs="Courier New"/>
          <w:bCs/>
          <w:lang w:val="nb-NO"/>
        </w:rPr>
      </w:pPr>
      <w:r w:rsidRPr="008232ED">
        <w:rPr>
          <w:rFonts w:ascii="Montserrat Light" w:hAnsi="Montserrat Light" w:cs="Courier New"/>
          <w:bCs/>
          <w:lang w:val="nb-NO"/>
        </w:rPr>
        <w:t>print(len(</w:t>
      </w:r>
      <w:r w:rsidR="00444401" w:rsidRPr="008232ED">
        <w:rPr>
          <w:rFonts w:ascii="Montserrat Light" w:hAnsi="Montserrat Light" w:cs="Courier New"/>
          <w:bCs/>
          <w:lang w:val="nb-NO"/>
        </w:rPr>
        <w:t>t</w:t>
      </w:r>
      <w:r w:rsidRPr="008232ED">
        <w:rPr>
          <w:rFonts w:ascii="Montserrat Light" w:hAnsi="Montserrat Light" w:cs="Courier New"/>
          <w:bCs/>
          <w:lang w:val="nb-NO"/>
        </w:rPr>
        <w:t>up))</w:t>
      </w:r>
    </w:p>
    <w:p w14:paraId="1368FE34" w14:textId="77777777" w:rsidR="00176F9D" w:rsidRPr="008232ED" w:rsidRDefault="00176F9D" w:rsidP="00176F9D">
      <w:pPr>
        <w:pStyle w:val="ParaSub"/>
        <w:rPr>
          <w:rFonts w:ascii="Montserrat Light" w:hAnsi="Montserrat Light" w:cs="Courier New"/>
          <w:bCs/>
        </w:rPr>
      </w:pPr>
      <w:r w:rsidRPr="008232ED">
        <w:rPr>
          <w:rFonts w:ascii="Montserrat Light" w:hAnsi="Montserrat Light" w:cs="Arial"/>
          <w:bCs/>
        </w:rPr>
        <w:t xml:space="preserve">Prints </w:t>
      </w:r>
      <w:r w:rsidRPr="008232ED">
        <w:rPr>
          <w:rFonts w:ascii="Montserrat Light" w:hAnsi="Montserrat Light" w:cs="Courier New"/>
          <w:bCs/>
        </w:rPr>
        <w:t>1</w:t>
      </w:r>
    </w:p>
    <w:p w14:paraId="3DECBBD3" w14:textId="012D8F84" w:rsidR="00176F9D" w:rsidRPr="008232ED" w:rsidRDefault="00176F9D" w:rsidP="00176F9D">
      <w:pPr>
        <w:pStyle w:val="ParaSub"/>
        <w:rPr>
          <w:rFonts w:ascii="Montserrat Light" w:hAnsi="Montserrat Light" w:cs="Arial"/>
          <w:bCs/>
        </w:rPr>
      </w:pPr>
      <w:r w:rsidRPr="008232ED">
        <w:rPr>
          <w:rFonts w:ascii="Montserrat Light" w:hAnsi="Montserrat Light" w:cs="Arial"/>
          <w:bCs/>
        </w:rPr>
        <w:t xml:space="preserve">This is rather more surprising, but did you notice the trailing comma? That extra comma meant that we created a tuple. The </w:t>
      </w:r>
      <w:proofErr w:type="spellStart"/>
      <w:proofErr w:type="gramStart"/>
      <w:r w:rsidRPr="008232ED">
        <w:rPr>
          <w:rFonts w:ascii="Montserrat Light" w:hAnsi="Montserrat Light" w:cs="Courier New"/>
          <w:b/>
          <w:bCs/>
        </w:rPr>
        <w:t>len</w:t>
      </w:r>
      <w:proofErr w:type="spellEnd"/>
      <w:r w:rsidRPr="008232ED">
        <w:rPr>
          <w:rFonts w:ascii="Montserrat Light" w:hAnsi="Montserrat Light" w:cs="Courier New"/>
          <w:b/>
          <w:bCs/>
        </w:rPr>
        <w:t>(</w:t>
      </w:r>
      <w:proofErr w:type="gramEnd"/>
      <w:r w:rsidRPr="008232ED">
        <w:rPr>
          <w:rFonts w:ascii="Montserrat Light" w:hAnsi="Montserrat Light" w:cs="Courier New"/>
          <w:b/>
          <w:bCs/>
        </w:rPr>
        <w:t>)</w:t>
      </w:r>
      <w:r w:rsidRPr="008232ED">
        <w:rPr>
          <w:rFonts w:ascii="Montserrat Light" w:hAnsi="Montserrat Light" w:cs="Arial"/>
          <w:bCs/>
        </w:rPr>
        <w:t>built-in</w:t>
      </w:r>
      <w:r w:rsidR="00FA3950" w:rsidRPr="008232ED">
        <w:rPr>
          <w:rFonts w:ascii="Montserrat Light" w:hAnsi="Montserrat Light" w:cs="Arial"/>
          <w:bCs/>
        </w:rPr>
        <w:t xml:space="preserve"> function</w:t>
      </w:r>
      <w:r w:rsidRPr="008232ED">
        <w:rPr>
          <w:rFonts w:ascii="Montserrat Light" w:hAnsi="Montserrat Light" w:cs="Arial"/>
          <w:bCs/>
        </w:rPr>
        <w:t xml:space="preserve"> then reported the number of items in that tuple, which is one.</w:t>
      </w:r>
    </w:p>
    <w:p w14:paraId="3DEE6A90" w14:textId="77777777" w:rsidR="00176F9D" w:rsidRDefault="00176F9D" w:rsidP="00176F9D">
      <w:pPr>
        <w:pStyle w:val="ParaSub"/>
        <w:ind w:left="1440" w:hanging="1440"/>
        <w:rPr>
          <w:rFonts w:ascii="Arial" w:hAnsi="Arial" w:cs="Arial"/>
        </w:rPr>
      </w:pPr>
    </w:p>
    <w:p w14:paraId="4F58FE16" w14:textId="3740246F" w:rsidR="0065252F" w:rsidRPr="008232ED" w:rsidRDefault="00A91A74" w:rsidP="0065252F">
      <w:pPr>
        <w:pStyle w:val="PlainTex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8232ED">
        <w:rPr>
          <w:rFonts w:ascii="Montserrat Light" w:hAnsi="Montserrat Light" w:cs="Arial"/>
          <w:sz w:val="22"/>
          <w:szCs w:val="22"/>
        </w:rPr>
        <w:t xml:space="preserve">The name of the function to use is </w:t>
      </w:r>
      <w:proofErr w:type="spellStart"/>
      <w:proofErr w:type="gramStart"/>
      <w:r w:rsidRPr="008232ED">
        <w:rPr>
          <w:rFonts w:ascii="Montserrat Light" w:hAnsi="Montserrat Light" w:cs="Arial"/>
          <w:sz w:val="22"/>
          <w:szCs w:val="22"/>
        </w:rPr>
        <w:t>random.randint</w:t>
      </w:r>
      <w:proofErr w:type="spellEnd"/>
      <w:proofErr w:type="gramEnd"/>
      <w:r w:rsidRPr="008232ED">
        <w:rPr>
          <w:rFonts w:ascii="Montserrat Light" w:hAnsi="Montserrat Light" w:cs="Arial"/>
          <w:sz w:val="22"/>
          <w:szCs w:val="22"/>
        </w:rPr>
        <w:t>() and</w:t>
      </w:r>
      <w:r w:rsidR="00097048" w:rsidRPr="008232ED">
        <w:rPr>
          <w:rFonts w:ascii="Montserrat Light" w:hAnsi="Montserrat Light" w:cs="Arial"/>
          <w:sz w:val="22"/>
          <w:szCs w:val="22"/>
        </w:rPr>
        <w:t xml:space="preserve"> the</w:t>
      </w:r>
      <w:r w:rsidR="0065252F" w:rsidRPr="008232ED">
        <w:rPr>
          <w:rFonts w:ascii="Montserrat Light" w:hAnsi="Montserrat Light" w:cs="Arial"/>
          <w:sz w:val="22"/>
          <w:szCs w:val="22"/>
        </w:rPr>
        <w:t xml:space="preserve"> Pythonic solution is </w:t>
      </w:r>
      <w:r w:rsidRPr="008232ED">
        <w:rPr>
          <w:rFonts w:ascii="Montserrat Light" w:hAnsi="Montserrat Light" w:cs="Arial"/>
          <w:sz w:val="22"/>
          <w:szCs w:val="22"/>
        </w:rPr>
        <w:t>store the numbers in a set.</w:t>
      </w:r>
      <w:r w:rsidR="00097048" w:rsidRPr="008232ED">
        <w:rPr>
          <w:rFonts w:ascii="Montserrat Light" w:hAnsi="Montserrat Light" w:cs="Arial"/>
          <w:sz w:val="22"/>
          <w:szCs w:val="22"/>
        </w:rPr>
        <w:t xml:space="preserve"> Objects stored in sets are unique.</w:t>
      </w:r>
    </w:p>
    <w:p w14:paraId="3BE4D1A3" w14:textId="544B3361" w:rsidR="00A91A74" w:rsidRDefault="00A91A74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5A3B6911" w14:textId="77777777" w:rsidR="000C1BB9" w:rsidRPr="008232ED" w:rsidRDefault="000C1BB9" w:rsidP="000C1BB9">
      <w:pPr>
        <w:pStyle w:val="PlainText"/>
        <w:ind w:left="720"/>
        <w:rPr>
          <w:rFonts w:ascii="Montserrat Light" w:hAnsi="Montserrat Light"/>
          <w:sz w:val="22"/>
        </w:rPr>
      </w:pPr>
      <w:r w:rsidRPr="008232ED">
        <w:rPr>
          <w:rFonts w:ascii="Montserrat Light" w:hAnsi="Montserrat Light"/>
          <w:sz w:val="22"/>
        </w:rPr>
        <w:t>import random</w:t>
      </w:r>
      <w:r w:rsidRPr="008232ED">
        <w:rPr>
          <w:rFonts w:ascii="Montserrat Light" w:hAnsi="Montserrat Light"/>
          <w:sz w:val="22"/>
        </w:rPr>
        <w:br/>
      </w:r>
      <w:r w:rsidRPr="008232ED">
        <w:rPr>
          <w:rFonts w:ascii="Montserrat Light" w:hAnsi="Montserrat Light"/>
          <w:sz w:val="22"/>
        </w:rPr>
        <w:br/>
        <w:t xml:space="preserve">lotto = </w:t>
      </w:r>
      <w:proofErr w:type="gramStart"/>
      <w:r w:rsidRPr="008232ED">
        <w:rPr>
          <w:rFonts w:ascii="Montserrat Light" w:hAnsi="Montserrat Light"/>
          <w:sz w:val="22"/>
        </w:rPr>
        <w:t>set(</w:t>
      </w:r>
      <w:proofErr w:type="gramEnd"/>
      <w:r w:rsidRPr="008232ED">
        <w:rPr>
          <w:rFonts w:ascii="Montserrat Light" w:hAnsi="Montserrat Light"/>
          <w:sz w:val="22"/>
        </w:rPr>
        <w:t xml:space="preserve">)           </w:t>
      </w:r>
      <w:r w:rsidRPr="008232ED">
        <w:rPr>
          <w:rFonts w:ascii="Montserrat Light" w:hAnsi="Montserrat Light"/>
          <w:i/>
          <w:iCs/>
          <w:sz w:val="22"/>
        </w:rPr>
        <w:t># Create an empty set.</w:t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sz w:val="22"/>
        </w:rPr>
        <w:t xml:space="preserve">while </w:t>
      </w:r>
      <w:proofErr w:type="spellStart"/>
      <w:r w:rsidRPr="008232ED">
        <w:rPr>
          <w:rFonts w:ascii="Montserrat Light" w:hAnsi="Montserrat Light"/>
          <w:sz w:val="22"/>
        </w:rPr>
        <w:t>len</w:t>
      </w:r>
      <w:proofErr w:type="spellEnd"/>
      <w:r w:rsidRPr="008232ED">
        <w:rPr>
          <w:rFonts w:ascii="Montserrat Light" w:hAnsi="Montserrat Light"/>
          <w:sz w:val="22"/>
        </w:rPr>
        <w:t>(lotto) &lt; 6:</w:t>
      </w:r>
      <w:r w:rsidRPr="008232ED">
        <w:rPr>
          <w:rFonts w:ascii="Montserrat Light" w:hAnsi="Montserrat Light"/>
          <w:sz w:val="22"/>
        </w:rPr>
        <w:br/>
        <w:t xml:space="preserve">    </w:t>
      </w:r>
      <w:proofErr w:type="spellStart"/>
      <w:r w:rsidRPr="008232ED">
        <w:rPr>
          <w:rFonts w:ascii="Montserrat Light" w:hAnsi="Montserrat Light"/>
          <w:sz w:val="22"/>
        </w:rPr>
        <w:t>num</w:t>
      </w:r>
      <w:proofErr w:type="spellEnd"/>
      <w:r w:rsidRPr="008232ED">
        <w:rPr>
          <w:rFonts w:ascii="Montserrat Light" w:hAnsi="Montserrat Light"/>
          <w:sz w:val="22"/>
        </w:rPr>
        <w:t xml:space="preserve"> = </w:t>
      </w:r>
      <w:proofErr w:type="spellStart"/>
      <w:r w:rsidRPr="008232ED">
        <w:rPr>
          <w:rFonts w:ascii="Montserrat Light" w:hAnsi="Montserrat Light"/>
          <w:sz w:val="22"/>
        </w:rPr>
        <w:t>random.randint</w:t>
      </w:r>
      <w:proofErr w:type="spellEnd"/>
      <w:r w:rsidRPr="008232ED">
        <w:rPr>
          <w:rFonts w:ascii="Montserrat Light" w:hAnsi="Montserrat Light"/>
          <w:sz w:val="22"/>
        </w:rPr>
        <w:t>(1, 50)</w:t>
      </w:r>
      <w:r w:rsidRPr="008232ED">
        <w:rPr>
          <w:rFonts w:ascii="Montserrat Light" w:hAnsi="Montserrat Light"/>
          <w:sz w:val="22"/>
        </w:rPr>
        <w:br/>
        <w:t xml:space="preserve">    </w:t>
      </w:r>
      <w:proofErr w:type="spellStart"/>
      <w:r w:rsidRPr="008232ED">
        <w:rPr>
          <w:rFonts w:ascii="Montserrat Light" w:hAnsi="Montserrat Light"/>
          <w:sz w:val="22"/>
        </w:rPr>
        <w:t>lotto.add</w:t>
      </w:r>
      <w:proofErr w:type="spellEnd"/>
      <w:r w:rsidRPr="008232ED">
        <w:rPr>
          <w:rFonts w:ascii="Montserrat Light" w:hAnsi="Montserrat Light"/>
          <w:sz w:val="22"/>
        </w:rPr>
        <w:t>(</w:t>
      </w:r>
      <w:proofErr w:type="spellStart"/>
      <w:r w:rsidRPr="008232ED">
        <w:rPr>
          <w:rFonts w:ascii="Montserrat Light" w:hAnsi="Montserrat Light"/>
          <w:sz w:val="22"/>
        </w:rPr>
        <w:t>num</w:t>
      </w:r>
      <w:proofErr w:type="spellEnd"/>
      <w:r w:rsidRPr="008232ED">
        <w:rPr>
          <w:rFonts w:ascii="Montserrat Light" w:hAnsi="Montserrat Light"/>
          <w:sz w:val="22"/>
        </w:rPr>
        <w:t xml:space="preserve">)      </w:t>
      </w:r>
      <w:r w:rsidRPr="008232ED">
        <w:rPr>
          <w:rFonts w:ascii="Montserrat Light" w:hAnsi="Montserrat Light"/>
          <w:i/>
          <w:iCs/>
          <w:sz w:val="22"/>
        </w:rPr>
        <w:t># Add new number to set.</w:t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i/>
          <w:iCs/>
          <w:sz w:val="22"/>
        </w:rPr>
        <w:br/>
      </w:r>
      <w:r w:rsidRPr="008232ED">
        <w:rPr>
          <w:rFonts w:ascii="Montserrat Light" w:hAnsi="Montserrat Light"/>
          <w:sz w:val="22"/>
        </w:rPr>
        <w:t>print("Lottery numbers = ", lotto)</w:t>
      </w:r>
    </w:p>
    <w:p w14:paraId="63FEEFEB" w14:textId="6DBE5683" w:rsidR="00A91A74" w:rsidRDefault="00A91A74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3A09E09F" w14:textId="23D6173C" w:rsidR="00384FB3" w:rsidRDefault="00384FB3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67461D81" w14:textId="07E6CD5C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3C6100B0" w14:textId="7064379A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4FB5FCB7" w14:textId="77777777" w:rsidR="00D870DA" w:rsidRDefault="00D870DA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61BF0739" w14:textId="77777777" w:rsidR="00384FB3" w:rsidRDefault="00384FB3" w:rsidP="00A91A74">
      <w:pPr>
        <w:pStyle w:val="PlainText"/>
        <w:ind w:left="360"/>
        <w:rPr>
          <w:rFonts w:ascii="Arial" w:hAnsi="Arial" w:cs="Arial"/>
          <w:sz w:val="22"/>
          <w:szCs w:val="22"/>
        </w:rPr>
      </w:pPr>
    </w:p>
    <w:p w14:paraId="7E7AF924" w14:textId="4C427A3C" w:rsidR="00176F9D" w:rsidRPr="0058671F" w:rsidRDefault="00176F9D" w:rsidP="0065252F">
      <w:pPr>
        <w:pStyle w:val="PlainTex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58671F">
        <w:rPr>
          <w:rFonts w:ascii="Montserrat Light" w:hAnsi="Montserrat Light" w:cs="Arial"/>
          <w:sz w:val="22"/>
          <w:szCs w:val="22"/>
        </w:rPr>
        <w:t>There are several solutions, here</w:t>
      </w:r>
      <w:r w:rsidR="00847AA9">
        <w:rPr>
          <w:rFonts w:ascii="Montserrat Light" w:hAnsi="Montserrat Light" w:cs="Arial"/>
          <w:sz w:val="22"/>
          <w:szCs w:val="22"/>
        </w:rPr>
        <w:t>’</w:t>
      </w:r>
      <w:r w:rsidRPr="0058671F">
        <w:rPr>
          <w:rFonts w:ascii="Montserrat Light" w:hAnsi="Montserrat Light" w:cs="Arial"/>
          <w:sz w:val="22"/>
          <w:szCs w:val="22"/>
        </w:rPr>
        <w:t>s one:</w:t>
      </w:r>
    </w:p>
    <w:p w14:paraId="4EB4CA52" w14:textId="77777777" w:rsidR="00176F9D" w:rsidRDefault="00176F9D" w:rsidP="00176F9D">
      <w:pPr>
        <w:pStyle w:val="PlainText"/>
        <w:rPr>
          <w:rFonts w:ascii="Arial" w:hAnsi="Arial" w:cs="Arial"/>
        </w:rPr>
      </w:pPr>
    </w:p>
    <w:p w14:paraId="08C28987" w14:textId="77777777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8232ED">
        <w:rPr>
          <w:rFonts w:ascii="Montserrat Light" w:hAnsi="Montserrat Light"/>
          <w:sz w:val="22"/>
        </w:rPr>
        <w:t>machines = {'user100': 'yogi',</w:t>
      </w:r>
    </w:p>
    <w:p w14:paraId="2A22BC70" w14:textId="00FEEFDB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'user1': 'booboo</w:t>
      </w:r>
      <w:r w:rsidRPr="00906246">
        <w:rPr>
          <w:rFonts w:ascii="Montserrat Light" w:hAnsi="Montserrat Light"/>
          <w:sz w:val="22"/>
        </w:rPr>
        <w:t>',</w:t>
      </w:r>
    </w:p>
    <w:p w14:paraId="11A3D79A" w14:textId="0BD8441C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'user2': '</w:t>
      </w:r>
      <w:proofErr w:type="spellStart"/>
      <w:r w:rsidRPr="008232ED">
        <w:rPr>
          <w:rFonts w:ascii="Montserrat Light" w:hAnsi="Montserrat Light"/>
          <w:sz w:val="22"/>
        </w:rPr>
        <w:t>rupert</w:t>
      </w:r>
      <w:proofErr w:type="spellEnd"/>
      <w:r w:rsidRPr="008232ED">
        <w:rPr>
          <w:rFonts w:ascii="Montserrat Light" w:hAnsi="Montserrat Light"/>
          <w:sz w:val="22"/>
        </w:rPr>
        <w:t>',</w:t>
      </w:r>
    </w:p>
    <w:p w14:paraId="5592EA4A" w14:textId="26BDF62B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'user3': 'teddy',</w:t>
      </w:r>
    </w:p>
    <w:p w14:paraId="0032ED55" w14:textId="7C69BD34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'user4': 'care',</w:t>
      </w:r>
    </w:p>
    <w:p w14:paraId="3CC77E31" w14:textId="473811F5" w:rsidR="00176F9D" w:rsidRPr="008232ED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8232ED">
        <w:rPr>
          <w:rFonts w:ascii="Montserrat Light" w:hAnsi="Montserrat Light"/>
          <w:sz w:val="22"/>
        </w:rPr>
        <w:t>'user5': '</w:t>
      </w:r>
      <w:proofErr w:type="spellStart"/>
      <w:r w:rsidRPr="008232ED">
        <w:rPr>
          <w:rFonts w:ascii="Montserrat Light" w:hAnsi="Montserrat Light"/>
          <w:sz w:val="22"/>
        </w:rPr>
        <w:t>winnie</w:t>
      </w:r>
      <w:proofErr w:type="spellEnd"/>
      <w:r w:rsidRPr="008232ED">
        <w:rPr>
          <w:rFonts w:ascii="Montserrat Light" w:hAnsi="Montserrat Light"/>
          <w:sz w:val="22"/>
        </w:rPr>
        <w:t>',</w:t>
      </w:r>
    </w:p>
    <w:p w14:paraId="4C40ED00" w14:textId="536EF82E" w:rsidR="00176F9D" w:rsidRPr="002169D4" w:rsidRDefault="00176F9D" w:rsidP="00176F9D">
      <w:pPr>
        <w:pStyle w:val="PlainText"/>
        <w:ind w:left="720"/>
        <w:rPr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'user6': 'sooty'</w:t>
      </w:r>
      <w:r w:rsidRPr="002169D4">
        <w:rPr>
          <w:sz w:val="22"/>
        </w:rPr>
        <w:t>,</w:t>
      </w:r>
    </w:p>
    <w:p w14:paraId="71D100FF" w14:textId="5567802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'user7': 'padders',</w:t>
      </w:r>
    </w:p>
    <w:p w14:paraId="7A203B55" w14:textId="32D89C6E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'user8': 'polar',</w:t>
      </w:r>
    </w:p>
    <w:p w14:paraId="41912018" w14:textId="07A20A53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'user9': 'grizzly',</w:t>
      </w:r>
    </w:p>
    <w:p w14:paraId="77890811" w14:textId="6E72CD91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'user10': 'baloo',</w:t>
      </w:r>
    </w:p>
    <w:p w14:paraId="5F075BBA" w14:textId="1584DB3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'user11': 'bungle',</w:t>
      </w:r>
    </w:p>
    <w:p w14:paraId="3856C99C" w14:textId="24DA953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'user12': '</w:t>
      </w:r>
      <w:proofErr w:type="spellStart"/>
      <w:r w:rsidRPr="00906246">
        <w:rPr>
          <w:rFonts w:ascii="Montserrat Light" w:hAnsi="Montserrat Light"/>
          <w:sz w:val="22"/>
        </w:rPr>
        <w:t>fozzie</w:t>
      </w:r>
      <w:proofErr w:type="spellEnd"/>
      <w:r w:rsidRPr="00906246">
        <w:rPr>
          <w:rFonts w:ascii="Montserrat Light" w:hAnsi="Montserrat Light"/>
          <w:sz w:val="22"/>
        </w:rPr>
        <w:t>',</w:t>
      </w:r>
    </w:p>
    <w:p w14:paraId="748133BF" w14:textId="709B165A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'user13': '</w:t>
      </w:r>
      <w:proofErr w:type="spellStart"/>
      <w:r w:rsidRPr="00906246">
        <w:rPr>
          <w:rFonts w:ascii="Montserrat Light" w:hAnsi="Montserrat Light"/>
          <w:sz w:val="22"/>
        </w:rPr>
        <w:t>huggy</w:t>
      </w:r>
      <w:proofErr w:type="spellEnd"/>
      <w:r w:rsidRPr="00906246">
        <w:rPr>
          <w:rFonts w:ascii="Montserrat Light" w:hAnsi="Montserrat Light"/>
          <w:sz w:val="22"/>
        </w:rPr>
        <w:t>',</w:t>
      </w:r>
    </w:p>
    <w:p w14:paraId="1BAB0A92" w14:textId="01AF1BF2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'user14': '</w:t>
      </w:r>
      <w:proofErr w:type="spellStart"/>
      <w:r w:rsidRPr="00906246">
        <w:rPr>
          <w:rFonts w:ascii="Montserrat Light" w:hAnsi="Montserrat Light"/>
          <w:sz w:val="22"/>
        </w:rPr>
        <w:t>barnaby</w:t>
      </w:r>
      <w:proofErr w:type="spellEnd"/>
      <w:r w:rsidRPr="00906246">
        <w:rPr>
          <w:rFonts w:ascii="Montserrat Light" w:hAnsi="Montserrat Light"/>
          <w:sz w:val="22"/>
        </w:rPr>
        <w:t>',</w:t>
      </w:r>
    </w:p>
    <w:p w14:paraId="0BC130F9" w14:textId="399E1C43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'user15': 'hair',</w:t>
      </w:r>
    </w:p>
    <w:p w14:paraId="0D808133" w14:textId="13ACD65E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2169D4">
        <w:rPr>
          <w:sz w:val="22"/>
        </w:rPr>
        <w:t xml:space="preserve">            </w:t>
      </w:r>
      <w:r w:rsidRPr="00906246">
        <w:rPr>
          <w:rFonts w:ascii="Montserrat Light" w:hAnsi="Montserrat Light"/>
          <w:sz w:val="22"/>
        </w:rPr>
        <w:t>'user16': '</w:t>
      </w:r>
      <w:proofErr w:type="spellStart"/>
      <w:r w:rsidRPr="00906246">
        <w:rPr>
          <w:rFonts w:ascii="Montserrat Light" w:hAnsi="Montserrat Light"/>
          <w:sz w:val="22"/>
        </w:rPr>
        <w:t>greppy</w:t>
      </w:r>
      <w:proofErr w:type="spellEnd"/>
      <w:r w:rsidRPr="00906246">
        <w:rPr>
          <w:rFonts w:ascii="Montserrat Light" w:hAnsi="Montserrat Light"/>
          <w:sz w:val="22"/>
        </w:rPr>
        <w:t>'}</w:t>
      </w:r>
    </w:p>
    <w:p w14:paraId="68A89E7A" w14:textId="77777777" w:rsidR="00D870DA" w:rsidRPr="00906246" w:rsidRDefault="00D870DA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2E473D2D" w14:textId="4DC2C84B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a) user14 no longer has a machine assigned</w:t>
      </w:r>
      <w:r w:rsidR="00440B63" w:rsidRPr="00906246">
        <w:rPr>
          <w:rFonts w:ascii="Montserrat Light" w:hAnsi="Montserrat Light" w:cs="Arial"/>
          <w:sz w:val="22"/>
        </w:rPr>
        <w:t>.</w:t>
      </w:r>
    </w:p>
    <w:p w14:paraId="7E02AB28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machines['user14'] = None</w:t>
      </w:r>
    </w:p>
    <w:p w14:paraId="476D062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</w:t>
      </w:r>
    </w:p>
    <w:p w14:paraId="3C910FB5" w14:textId="0C552F52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b) The name of user15's machine is changed to '</w:t>
      </w:r>
      <w:r w:rsidRPr="00906246">
        <w:rPr>
          <w:rFonts w:ascii="Montserrat Light" w:hAnsi="Montserrat Light" w:cs="Arial"/>
          <w:sz w:val="22"/>
          <w:szCs w:val="22"/>
        </w:rPr>
        <w:t>cinnamon</w:t>
      </w:r>
      <w:r w:rsidRPr="00906246">
        <w:rPr>
          <w:rFonts w:ascii="Montserrat Light" w:hAnsi="Montserrat Light" w:cs="Arial"/>
          <w:sz w:val="22"/>
        </w:rPr>
        <w:t>'</w:t>
      </w:r>
      <w:r w:rsidR="00440B63" w:rsidRPr="00906246">
        <w:rPr>
          <w:rFonts w:ascii="Montserrat Light" w:hAnsi="Montserrat Light" w:cs="Arial"/>
          <w:sz w:val="22"/>
        </w:rPr>
        <w:t>.</w:t>
      </w:r>
      <w:r w:rsidRPr="00906246">
        <w:rPr>
          <w:rFonts w:ascii="Montserrat Light" w:hAnsi="Montserrat Light" w:cs="Arial"/>
          <w:sz w:val="22"/>
        </w:rPr>
        <w:t xml:space="preserve"> </w:t>
      </w:r>
    </w:p>
    <w:p w14:paraId="241465ED" w14:textId="320816E3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</w:t>
      </w:r>
      <w:r w:rsidRPr="00906246">
        <w:rPr>
          <w:rFonts w:ascii="Montserrat Light" w:hAnsi="Montserrat Light" w:cs="Courier New"/>
          <w:sz w:val="22"/>
        </w:rPr>
        <w:t>'user15'] = '</w:t>
      </w:r>
      <w:r w:rsidRPr="00906246">
        <w:rPr>
          <w:rFonts w:ascii="Montserrat Light" w:hAnsi="Montserrat Light" w:cs="Courier New"/>
          <w:sz w:val="22"/>
          <w:szCs w:val="22"/>
        </w:rPr>
        <w:t>cinnamon</w:t>
      </w:r>
      <w:r w:rsidRPr="00906246">
        <w:rPr>
          <w:rFonts w:ascii="Montserrat Light" w:hAnsi="Montserrat Light" w:cs="Courier New"/>
          <w:sz w:val="22"/>
        </w:rPr>
        <w:t>'</w:t>
      </w:r>
    </w:p>
    <w:p w14:paraId="3D970067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64F737F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c) user16 is leaving the company, and a new user, user17, will be assigned his machine</w:t>
      </w:r>
    </w:p>
    <w:p w14:paraId="7B2A3885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machines['user17'] = machines['user16']</w:t>
      </w:r>
    </w:p>
    <w:p w14:paraId="1DC73EF4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del machines['user16']</w:t>
      </w:r>
    </w:p>
    <w:p w14:paraId="7FC6DB3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</w:t>
      </w:r>
    </w:p>
    <w:p w14:paraId="0AD41516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d) user4, user5, and user6 are all leaving at exactly the same time,</w:t>
      </w:r>
    </w:p>
    <w:p w14:paraId="0539B3A7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but their machine names are to be stored in a list called unallocated.</w:t>
      </w:r>
    </w:p>
    <w:p w14:paraId="11ADCC29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unallocated = []</w:t>
      </w:r>
    </w:p>
    <w:p w14:paraId="537E071A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for user in ('user4', 'user5', 'user6'):</w:t>
      </w:r>
    </w:p>
    <w:p w14:paraId="24E351DB" w14:textId="76E848B1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   </w:t>
      </w:r>
      <w:r w:rsidR="00FA3950" w:rsidRPr="00906246">
        <w:rPr>
          <w:rFonts w:ascii="Montserrat Light" w:hAnsi="Montserrat Light"/>
          <w:sz w:val="22"/>
        </w:rPr>
        <w:tab/>
        <w:t xml:space="preserve">    </w:t>
      </w:r>
      <w:r w:rsidRPr="00906246">
        <w:rPr>
          <w:rFonts w:ascii="Montserrat Light" w:hAnsi="Montserrat Light"/>
          <w:sz w:val="22"/>
        </w:rPr>
        <w:t>unallocated += [</w:t>
      </w:r>
      <w:proofErr w:type="spellStart"/>
      <w:r w:rsidRPr="00906246">
        <w:rPr>
          <w:rFonts w:ascii="Montserrat Light" w:hAnsi="Montserrat Light"/>
          <w:sz w:val="22"/>
        </w:rPr>
        <w:t>machines.pop</w:t>
      </w:r>
      <w:proofErr w:type="spellEnd"/>
      <w:r w:rsidRPr="00906246">
        <w:rPr>
          <w:rFonts w:ascii="Montserrat Light" w:hAnsi="Montserrat Light"/>
          <w:sz w:val="22"/>
        </w:rPr>
        <w:t>(user)]</w:t>
      </w:r>
    </w:p>
    <w:p w14:paraId="3FC7F721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75608C25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e) user8 gets another machine called '</w:t>
      </w:r>
      <w:proofErr w:type="spellStart"/>
      <w:r w:rsidRPr="00906246">
        <w:rPr>
          <w:rFonts w:ascii="Montserrat Light" w:hAnsi="Montserrat Light" w:cs="Arial"/>
          <w:sz w:val="22"/>
        </w:rPr>
        <w:t>kodiak</w:t>
      </w:r>
      <w:proofErr w:type="spellEnd"/>
      <w:r w:rsidRPr="00906246">
        <w:rPr>
          <w:rFonts w:ascii="Montserrat Light" w:hAnsi="Montserrat Light" w:cs="Arial"/>
          <w:sz w:val="22"/>
        </w:rPr>
        <w:t>' in addition to the one they already have.</w:t>
      </w:r>
    </w:p>
    <w:p w14:paraId="13ED5B82" w14:textId="4BE765BD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machines['user8'] = [machines['user8'],</w:t>
      </w:r>
      <w:r w:rsidR="00B76917" w:rsidRPr="00906246">
        <w:rPr>
          <w:rFonts w:ascii="Montserrat Light" w:hAnsi="Montserrat Light"/>
          <w:sz w:val="22"/>
        </w:rPr>
        <w:t xml:space="preserve"> </w:t>
      </w:r>
      <w:r w:rsidRPr="00906246">
        <w:rPr>
          <w:rFonts w:ascii="Montserrat Light" w:hAnsi="Montserrat Light"/>
          <w:sz w:val="22"/>
        </w:rPr>
        <w:t>'</w:t>
      </w:r>
      <w:proofErr w:type="spellStart"/>
      <w:r w:rsidRPr="00906246">
        <w:rPr>
          <w:rFonts w:ascii="Montserrat Light" w:hAnsi="Montserrat Light"/>
          <w:sz w:val="22"/>
        </w:rPr>
        <w:t>kodiak</w:t>
      </w:r>
      <w:proofErr w:type="spellEnd"/>
      <w:r w:rsidRPr="00906246">
        <w:rPr>
          <w:rFonts w:ascii="Montserrat Light" w:hAnsi="Montserrat Light"/>
          <w:sz w:val="22"/>
        </w:rPr>
        <w:t>']</w:t>
      </w:r>
    </w:p>
    <w:p w14:paraId="13DC4BA4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</w:p>
    <w:p w14:paraId="054E9C03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 w:cs="Arial"/>
          <w:sz w:val="22"/>
        </w:rPr>
      </w:pPr>
      <w:r w:rsidRPr="00906246">
        <w:rPr>
          <w:rFonts w:ascii="Montserrat Light" w:hAnsi="Montserrat Light" w:cs="Arial"/>
          <w:sz w:val="22"/>
        </w:rPr>
        <w:t>f) Print a list of all the users, with their machines, in any order.</w:t>
      </w:r>
    </w:p>
    <w:p w14:paraId="33C3D2DE" w14:textId="77777777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lastRenderedPageBreak/>
        <w:t xml:space="preserve">for </w:t>
      </w:r>
      <w:proofErr w:type="spellStart"/>
      <w:r w:rsidRPr="00906246">
        <w:rPr>
          <w:rFonts w:ascii="Montserrat Light" w:hAnsi="Montserrat Light"/>
          <w:sz w:val="22"/>
        </w:rPr>
        <w:t>kv</w:t>
      </w:r>
      <w:proofErr w:type="spellEnd"/>
      <w:r w:rsidRPr="00906246">
        <w:rPr>
          <w:rFonts w:ascii="Montserrat Light" w:hAnsi="Montserrat Light"/>
          <w:sz w:val="22"/>
        </w:rPr>
        <w:t xml:space="preserve"> in </w:t>
      </w:r>
      <w:proofErr w:type="spellStart"/>
      <w:proofErr w:type="gramStart"/>
      <w:r w:rsidRPr="00906246">
        <w:rPr>
          <w:rFonts w:ascii="Montserrat Light" w:hAnsi="Montserrat Light"/>
          <w:sz w:val="22"/>
        </w:rPr>
        <w:t>machines.items</w:t>
      </w:r>
      <w:proofErr w:type="spellEnd"/>
      <w:proofErr w:type="gramEnd"/>
      <w:r w:rsidRPr="00906246">
        <w:rPr>
          <w:rFonts w:ascii="Montserrat Light" w:hAnsi="Montserrat Light"/>
          <w:sz w:val="22"/>
        </w:rPr>
        <w:t>():</w:t>
      </w:r>
    </w:p>
    <w:p w14:paraId="7A7D55D4" w14:textId="41996C8B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 xml:space="preserve">    </w:t>
      </w:r>
      <w:r w:rsidR="00FA3950" w:rsidRPr="00906246">
        <w:rPr>
          <w:rFonts w:ascii="Montserrat Light" w:hAnsi="Montserrat Light"/>
          <w:sz w:val="22"/>
        </w:rPr>
        <w:tab/>
        <w:t xml:space="preserve">    </w:t>
      </w:r>
      <w:r w:rsidRPr="00906246">
        <w:rPr>
          <w:rFonts w:ascii="Montserrat Light" w:hAnsi="Montserrat Light"/>
          <w:sz w:val="22"/>
        </w:rPr>
        <w:t>print(</w:t>
      </w:r>
      <w:proofErr w:type="spellStart"/>
      <w:r w:rsidRPr="00906246">
        <w:rPr>
          <w:rFonts w:ascii="Montserrat Light" w:hAnsi="Montserrat Light"/>
          <w:sz w:val="22"/>
        </w:rPr>
        <w:t>kv</w:t>
      </w:r>
      <w:proofErr w:type="spellEnd"/>
      <w:r w:rsidRPr="00906246">
        <w:rPr>
          <w:rFonts w:ascii="Montserrat Light" w:hAnsi="Montserrat Light"/>
          <w:sz w:val="22"/>
        </w:rPr>
        <w:t>)</w:t>
      </w:r>
    </w:p>
    <w:p w14:paraId="35529549" w14:textId="77777777" w:rsidR="00176F9D" w:rsidRPr="002169D4" w:rsidRDefault="00176F9D" w:rsidP="00176F9D">
      <w:pPr>
        <w:pStyle w:val="PlainText"/>
        <w:rPr>
          <w:sz w:val="22"/>
        </w:rPr>
      </w:pPr>
    </w:p>
    <w:p w14:paraId="3C35E152" w14:textId="77777777" w:rsidR="00176F9D" w:rsidRPr="00906246" w:rsidRDefault="00176F9D" w:rsidP="00176F9D">
      <w:pPr>
        <w:pStyle w:val="PlainText"/>
        <w:ind w:left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 w:cs="Arial"/>
          <w:sz w:val="22"/>
        </w:rPr>
        <w:t>g) Print a list of unallocated machines, sorted alphabetically</w:t>
      </w:r>
      <w:r w:rsidRPr="00906246">
        <w:rPr>
          <w:rFonts w:ascii="Montserrat Light" w:hAnsi="Montserrat Light"/>
          <w:sz w:val="22"/>
        </w:rPr>
        <w:t>.</w:t>
      </w:r>
    </w:p>
    <w:p w14:paraId="7A11CB6C" w14:textId="0736D2A4" w:rsidR="00176F9D" w:rsidRPr="00906246" w:rsidRDefault="00176F9D" w:rsidP="00FA3950">
      <w:pPr>
        <w:pStyle w:val="PlainText"/>
        <w:ind w:left="720" w:firstLine="720"/>
        <w:rPr>
          <w:rFonts w:ascii="Montserrat Light" w:hAnsi="Montserrat Light"/>
          <w:sz w:val="22"/>
        </w:rPr>
      </w:pPr>
      <w:r w:rsidRPr="00906246">
        <w:rPr>
          <w:rFonts w:ascii="Montserrat Light" w:hAnsi="Montserrat Light"/>
          <w:sz w:val="22"/>
        </w:rPr>
        <w:t>print ("Unallocated machines:</w:t>
      </w:r>
      <w:r w:rsidR="00B76917" w:rsidRPr="00906246">
        <w:rPr>
          <w:rFonts w:ascii="Montserrat Light" w:hAnsi="Montserrat Light"/>
          <w:sz w:val="22"/>
        </w:rPr>
        <w:t xml:space="preserve"> </w:t>
      </w:r>
      <w:r w:rsidRPr="00906246">
        <w:rPr>
          <w:rFonts w:ascii="Montserrat Light" w:hAnsi="Montserrat Light"/>
          <w:sz w:val="22"/>
        </w:rPr>
        <w:t>",</w:t>
      </w:r>
      <w:r w:rsidR="00FA3950" w:rsidRPr="00906246">
        <w:rPr>
          <w:rFonts w:ascii="Montserrat Light" w:hAnsi="Montserrat Light"/>
          <w:sz w:val="22"/>
        </w:rPr>
        <w:t xml:space="preserve"> </w:t>
      </w:r>
      <w:r w:rsidRPr="00906246">
        <w:rPr>
          <w:rFonts w:ascii="Montserrat Light" w:hAnsi="Montserrat Light"/>
          <w:sz w:val="22"/>
        </w:rPr>
        <w:t>sorted(unallocated))</w:t>
      </w:r>
    </w:p>
    <w:p w14:paraId="17B5D6C3" w14:textId="27D48F5B" w:rsidR="00176F9D" w:rsidRDefault="00176F9D" w:rsidP="00176F9D">
      <w:pPr>
        <w:pStyle w:val="PlainText"/>
        <w:rPr>
          <w:rFonts w:ascii="Arial" w:hAnsi="Arial" w:cs="Arial"/>
          <w:sz w:val="22"/>
        </w:rPr>
      </w:pPr>
    </w:p>
    <w:p w14:paraId="208C5227" w14:textId="42386F92" w:rsidR="00D870DA" w:rsidRDefault="00D870DA" w:rsidP="00176F9D">
      <w:pPr>
        <w:pStyle w:val="PlainText"/>
        <w:rPr>
          <w:rFonts w:ascii="Arial" w:hAnsi="Arial" w:cs="Arial"/>
          <w:sz w:val="22"/>
        </w:rPr>
      </w:pPr>
    </w:p>
    <w:p w14:paraId="0A1CFFDF" w14:textId="77777777" w:rsidR="00D870DA" w:rsidRPr="00906246" w:rsidRDefault="00D870DA" w:rsidP="00176F9D">
      <w:pPr>
        <w:pStyle w:val="PlainText"/>
        <w:rPr>
          <w:rFonts w:ascii="Montserrat Light" w:hAnsi="Montserrat Light" w:cs="Arial"/>
          <w:sz w:val="22"/>
        </w:rPr>
      </w:pPr>
    </w:p>
    <w:sectPr w:rsidR="00D870DA" w:rsidRPr="00906246" w:rsidSect="008679A3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E949" w14:textId="77777777" w:rsidR="00A247C4" w:rsidRDefault="00A247C4" w:rsidP="00690DF9">
      <w:r>
        <w:separator/>
      </w:r>
    </w:p>
  </w:endnote>
  <w:endnote w:type="continuationSeparator" w:id="0">
    <w:p w14:paraId="20A635A7" w14:textId="77777777" w:rsidR="00A247C4" w:rsidRDefault="00A247C4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  <w:id w:val="-375771275"/>
      <w:docPartObj>
        <w:docPartGallery w:val="Page Numbers (Bottom of Page)"/>
        <w:docPartUnique/>
      </w:docPartObj>
    </w:sdtPr>
    <w:sdtContent>
      <w:p w14:paraId="3E734ABD" w14:textId="726DAE8A" w:rsidR="008679A3" w:rsidRPr="008679A3" w:rsidRDefault="008679A3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8679A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0B885DAF" w14:textId="302CB6F3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9726" w14:textId="77777777" w:rsidR="00A247C4" w:rsidRDefault="00A247C4" w:rsidP="00690DF9">
      <w:r>
        <w:separator/>
      </w:r>
    </w:p>
  </w:footnote>
  <w:footnote w:type="continuationSeparator" w:id="0">
    <w:p w14:paraId="4EA89082" w14:textId="77777777" w:rsidR="00A247C4" w:rsidRDefault="00A247C4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5ECD" w14:textId="0E2B6390" w:rsidR="004A3E9F" w:rsidRPr="00E7051B" w:rsidRDefault="00E7051B" w:rsidP="00E7051B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18B07574" wp14:editId="73133617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066DBF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D5A71"/>
    <w:multiLevelType w:val="hybridMultilevel"/>
    <w:tmpl w:val="FC141558"/>
    <w:lvl w:ilvl="0" w:tplc="48CE5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17F4B"/>
    <w:multiLevelType w:val="hybridMultilevel"/>
    <w:tmpl w:val="5C245CD4"/>
    <w:lvl w:ilvl="0" w:tplc="AA98FE4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42584"/>
    <w:multiLevelType w:val="hybridMultilevel"/>
    <w:tmpl w:val="651E9BF0"/>
    <w:lvl w:ilvl="0" w:tplc="0F78B1B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1D4384"/>
    <w:multiLevelType w:val="hybridMultilevel"/>
    <w:tmpl w:val="BCA6A4EE"/>
    <w:lvl w:ilvl="0" w:tplc="F72020D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93278A"/>
    <w:multiLevelType w:val="singleLevel"/>
    <w:tmpl w:val="606C76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7178A"/>
    <w:multiLevelType w:val="hybridMultilevel"/>
    <w:tmpl w:val="68D0616A"/>
    <w:lvl w:ilvl="0" w:tplc="94A88D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0712721">
    <w:abstractNumId w:val="1"/>
  </w:num>
  <w:num w:numId="2" w16cid:durableId="2090228808">
    <w:abstractNumId w:val="3"/>
  </w:num>
  <w:num w:numId="3" w16cid:durableId="917902633">
    <w:abstractNumId w:val="9"/>
  </w:num>
  <w:num w:numId="4" w16cid:durableId="1333221513">
    <w:abstractNumId w:val="4"/>
  </w:num>
  <w:num w:numId="5" w16cid:durableId="729235988">
    <w:abstractNumId w:val="14"/>
  </w:num>
  <w:num w:numId="6" w16cid:durableId="1836728765">
    <w:abstractNumId w:val="7"/>
  </w:num>
  <w:num w:numId="7" w16cid:durableId="804204999">
    <w:abstractNumId w:val="13"/>
  </w:num>
  <w:num w:numId="8" w16cid:durableId="1334576610">
    <w:abstractNumId w:val="12"/>
  </w:num>
  <w:num w:numId="9" w16cid:durableId="1486816809">
    <w:abstractNumId w:val="17"/>
  </w:num>
  <w:num w:numId="10" w16cid:durableId="1685280579">
    <w:abstractNumId w:val="2"/>
  </w:num>
  <w:num w:numId="11" w16cid:durableId="1031807387">
    <w:abstractNumId w:val="6"/>
  </w:num>
  <w:num w:numId="12" w16cid:durableId="21441772">
    <w:abstractNumId w:val="0"/>
  </w:num>
  <w:num w:numId="13" w16cid:durableId="2087263025">
    <w:abstractNumId w:val="18"/>
  </w:num>
  <w:num w:numId="14" w16cid:durableId="80687256">
    <w:abstractNumId w:val="15"/>
  </w:num>
  <w:num w:numId="15" w16cid:durableId="65153218">
    <w:abstractNumId w:val="16"/>
  </w:num>
  <w:num w:numId="16" w16cid:durableId="255752399">
    <w:abstractNumId w:val="10"/>
  </w:num>
  <w:num w:numId="17" w16cid:durableId="949581591">
    <w:abstractNumId w:val="5"/>
  </w:num>
  <w:num w:numId="18" w16cid:durableId="307170716">
    <w:abstractNumId w:val="19"/>
  </w:num>
  <w:num w:numId="19" w16cid:durableId="1377580715">
    <w:abstractNumId w:val="11"/>
  </w:num>
  <w:num w:numId="20" w16cid:durableId="1158617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6DC"/>
    <w:rsid w:val="00000DAE"/>
    <w:rsid w:val="00014143"/>
    <w:rsid w:val="0002416C"/>
    <w:rsid w:val="0004319F"/>
    <w:rsid w:val="00045B1F"/>
    <w:rsid w:val="00047159"/>
    <w:rsid w:val="000479DB"/>
    <w:rsid w:val="00062EC5"/>
    <w:rsid w:val="00065CE3"/>
    <w:rsid w:val="00066DBF"/>
    <w:rsid w:val="00070E0C"/>
    <w:rsid w:val="00080E35"/>
    <w:rsid w:val="00091464"/>
    <w:rsid w:val="00097048"/>
    <w:rsid w:val="000A5A0F"/>
    <w:rsid w:val="000C1BB9"/>
    <w:rsid w:val="000C68F5"/>
    <w:rsid w:val="000D6401"/>
    <w:rsid w:val="000E023F"/>
    <w:rsid w:val="000E6A57"/>
    <w:rsid w:val="000F1F02"/>
    <w:rsid w:val="000F1F5D"/>
    <w:rsid w:val="000F5415"/>
    <w:rsid w:val="000F60E8"/>
    <w:rsid w:val="00105129"/>
    <w:rsid w:val="0011661D"/>
    <w:rsid w:val="00121F91"/>
    <w:rsid w:val="00137104"/>
    <w:rsid w:val="001430E3"/>
    <w:rsid w:val="0014421C"/>
    <w:rsid w:val="001451E8"/>
    <w:rsid w:val="00145E38"/>
    <w:rsid w:val="00153E37"/>
    <w:rsid w:val="00157383"/>
    <w:rsid w:val="00167157"/>
    <w:rsid w:val="00176F9D"/>
    <w:rsid w:val="0017740E"/>
    <w:rsid w:val="001846FD"/>
    <w:rsid w:val="00190E95"/>
    <w:rsid w:val="0019738C"/>
    <w:rsid w:val="001A4A3E"/>
    <w:rsid w:val="001C2970"/>
    <w:rsid w:val="001C4D0E"/>
    <w:rsid w:val="001C6A5C"/>
    <w:rsid w:val="001D6301"/>
    <w:rsid w:val="001E1761"/>
    <w:rsid w:val="001E6B2B"/>
    <w:rsid w:val="00221F30"/>
    <w:rsid w:val="002230E0"/>
    <w:rsid w:val="00230226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D7E62"/>
    <w:rsid w:val="002E3FCE"/>
    <w:rsid w:val="002F52D8"/>
    <w:rsid w:val="002F624B"/>
    <w:rsid w:val="003128ED"/>
    <w:rsid w:val="00324BAD"/>
    <w:rsid w:val="00330C5B"/>
    <w:rsid w:val="003338C3"/>
    <w:rsid w:val="00334CBB"/>
    <w:rsid w:val="00334E23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84FB3"/>
    <w:rsid w:val="00391518"/>
    <w:rsid w:val="003B5FBE"/>
    <w:rsid w:val="003D1C58"/>
    <w:rsid w:val="003D5C8A"/>
    <w:rsid w:val="003E0CB9"/>
    <w:rsid w:val="003F041C"/>
    <w:rsid w:val="00415007"/>
    <w:rsid w:val="00431D29"/>
    <w:rsid w:val="00432E3F"/>
    <w:rsid w:val="00440B63"/>
    <w:rsid w:val="00444401"/>
    <w:rsid w:val="00444B56"/>
    <w:rsid w:val="00446C3C"/>
    <w:rsid w:val="00456EB0"/>
    <w:rsid w:val="00464C22"/>
    <w:rsid w:val="004677CB"/>
    <w:rsid w:val="00470115"/>
    <w:rsid w:val="00474CDA"/>
    <w:rsid w:val="00482438"/>
    <w:rsid w:val="004A3E9F"/>
    <w:rsid w:val="004A61DC"/>
    <w:rsid w:val="004A6BF7"/>
    <w:rsid w:val="004B33E4"/>
    <w:rsid w:val="004B3E8E"/>
    <w:rsid w:val="004C793C"/>
    <w:rsid w:val="004D76CF"/>
    <w:rsid w:val="004E0C87"/>
    <w:rsid w:val="004F416F"/>
    <w:rsid w:val="00502899"/>
    <w:rsid w:val="00504907"/>
    <w:rsid w:val="0051255D"/>
    <w:rsid w:val="00525FCA"/>
    <w:rsid w:val="005413BE"/>
    <w:rsid w:val="00543184"/>
    <w:rsid w:val="0054781B"/>
    <w:rsid w:val="00551D92"/>
    <w:rsid w:val="00554EA9"/>
    <w:rsid w:val="00555D7D"/>
    <w:rsid w:val="00560B15"/>
    <w:rsid w:val="00573956"/>
    <w:rsid w:val="00580307"/>
    <w:rsid w:val="00580C89"/>
    <w:rsid w:val="0058523C"/>
    <w:rsid w:val="0058671F"/>
    <w:rsid w:val="005924E6"/>
    <w:rsid w:val="00592A29"/>
    <w:rsid w:val="00595859"/>
    <w:rsid w:val="00597316"/>
    <w:rsid w:val="005A16C7"/>
    <w:rsid w:val="005A1B82"/>
    <w:rsid w:val="005A58C2"/>
    <w:rsid w:val="005C534A"/>
    <w:rsid w:val="005D14D7"/>
    <w:rsid w:val="005D4F8B"/>
    <w:rsid w:val="005E0F8E"/>
    <w:rsid w:val="00643B5F"/>
    <w:rsid w:val="00651B1D"/>
    <w:rsid w:val="0065252F"/>
    <w:rsid w:val="0066248F"/>
    <w:rsid w:val="0067479D"/>
    <w:rsid w:val="00681BBF"/>
    <w:rsid w:val="006827CE"/>
    <w:rsid w:val="00690DF9"/>
    <w:rsid w:val="00691E7B"/>
    <w:rsid w:val="0069481C"/>
    <w:rsid w:val="006A710E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4318"/>
    <w:rsid w:val="00713F8E"/>
    <w:rsid w:val="00717011"/>
    <w:rsid w:val="0073159C"/>
    <w:rsid w:val="00735271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71D"/>
    <w:rsid w:val="00807F9E"/>
    <w:rsid w:val="008109EB"/>
    <w:rsid w:val="0081273B"/>
    <w:rsid w:val="00814F27"/>
    <w:rsid w:val="008232ED"/>
    <w:rsid w:val="00827A21"/>
    <w:rsid w:val="00827A62"/>
    <w:rsid w:val="00847AA9"/>
    <w:rsid w:val="0085512F"/>
    <w:rsid w:val="008622B1"/>
    <w:rsid w:val="008679A3"/>
    <w:rsid w:val="008706E8"/>
    <w:rsid w:val="00871643"/>
    <w:rsid w:val="0088181A"/>
    <w:rsid w:val="008847A9"/>
    <w:rsid w:val="00892FC1"/>
    <w:rsid w:val="0089689B"/>
    <w:rsid w:val="008A3226"/>
    <w:rsid w:val="008B13AE"/>
    <w:rsid w:val="008B5833"/>
    <w:rsid w:val="008C26CD"/>
    <w:rsid w:val="008C4BC4"/>
    <w:rsid w:val="008F4C07"/>
    <w:rsid w:val="008F6635"/>
    <w:rsid w:val="00904630"/>
    <w:rsid w:val="00904B25"/>
    <w:rsid w:val="00906246"/>
    <w:rsid w:val="0091133E"/>
    <w:rsid w:val="0092054A"/>
    <w:rsid w:val="0092447C"/>
    <w:rsid w:val="00924CC9"/>
    <w:rsid w:val="00931DC6"/>
    <w:rsid w:val="00945265"/>
    <w:rsid w:val="00947B0C"/>
    <w:rsid w:val="0095666B"/>
    <w:rsid w:val="00956A46"/>
    <w:rsid w:val="009607AD"/>
    <w:rsid w:val="00964CAE"/>
    <w:rsid w:val="009668F7"/>
    <w:rsid w:val="009773C6"/>
    <w:rsid w:val="009B466E"/>
    <w:rsid w:val="009C5C0E"/>
    <w:rsid w:val="009C7278"/>
    <w:rsid w:val="009E226B"/>
    <w:rsid w:val="009F05B8"/>
    <w:rsid w:val="009F0C10"/>
    <w:rsid w:val="00A04A76"/>
    <w:rsid w:val="00A064CF"/>
    <w:rsid w:val="00A210C3"/>
    <w:rsid w:val="00A247C4"/>
    <w:rsid w:val="00A30E40"/>
    <w:rsid w:val="00A42B0E"/>
    <w:rsid w:val="00A628EF"/>
    <w:rsid w:val="00A64DFD"/>
    <w:rsid w:val="00A71396"/>
    <w:rsid w:val="00A737E6"/>
    <w:rsid w:val="00A818C2"/>
    <w:rsid w:val="00A91A74"/>
    <w:rsid w:val="00A966E0"/>
    <w:rsid w:val="00AB398F"/>
    <w:rsid w:val="00AB4DB1"/>
    <w:rsid w:val="00AB54C3"/>
    <w:rsid w:val="00AB60AB"/>
    <w:rsid w:val="00AC55B1"/>
    <w:rsid w:val="00AC6CE5"/>
    <w:rsid w:val="00AD46A0"/>
    <w:rsid w:val="00AF0794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3B3E"/>
    <w:rsid w:val="00B6049C"/>
    <w:rsid w:val="00B6524D"/>
    <w:rsid w:val="00B76917"/>
    <w:rsid w:val="00B9035A"/>
    <w:rsid w:val="00B939EA"/>
    <w:rsid w:val="00BA4784"/>
    <w:rsid w:val="00BD2B2D"/>
    <w:rsid w:val="00BE5A99"/>
    <w:rsid w:val="00C10305"/>
    <w:rsid w:val="00C1048D"/>
    <w:rsid w:val="00C14999"/>
    <w:rsid w:val="00C17EA7"/>
    <w:rsid w:val="00C20D7A"/>
    <w:rsid w:val="00C239F2"/>
    <w:rsid w:val="00C271C5"/>
    <w:rsid w:val="00C30CE9"/>
    <w:rsid w:val="00C31BB7"/>
    <w:rsid w:val="00C41114"/>
    <w:rsid w:val="00C53181"/>
    <w:rsid w:val="00C563B8"/>
    <w:rsid w:val="00C56F71"/>
    <w:rsid w:val="00C574AB"/>
    <w:rsid w:val="00C60385"/>
    <w:rsid w:val="00C61AC4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132F4"/>
    <w:rsid w:val="00D27533"/>
    <w:rsid w:val="00D2753B"/>
    <w:rsid w:val="00D35843"/>
    <w:rsid w:val="00D4361C"/>
    <w:rsid w:val="00D65650"/>
    <w:rsid w:val="00D862AB"/>
    <w:rsid w:val="00D870DA"/>
    <w:rsid w:val="00DC26B2"/>
    <w:rsid w:val="00DC5438"/>
    <w:rsid w:val="00DC6EF9"/>
    <w:rsid w:val="00E42649"/>
    <w:rsid w:val="00E7051B"/>
    <w:rsid w:val="00E8013E"/>
    <w:rsid w:val="00E84A9D"/>
    <w:rsid w:val="00E857C7"/>
    <w:rsid w:val="00EA464A"/>
    <w:rsid w:val="00EB150E"/>
    <w:rsid w:val="00ED00D8"/>
    <w:rsid w:val="00EE1DF0"/>
    <w:rsid w:val="00EF3DD0"/>
    <w:rsid w:val="00F11CB3"/>
    <w:rsid w:val="00F226FA"/>
    <w:rsid w:val="00F40B16"/>
    <w:rsid w:val="00F5412A"/>
    <w:rsid w:val="00F67BBB"/>
    <w:rsid w:val="00F751CA"/>
    <w:rsid w:val="00F77E0E"/>
    <w:rsid w:val="00F86371"/>
    <w:rsid w:val="00F86EEE"/>
    <w:rsid w:val="00F92D97"/>
    <w:rsid w:val="00FA3950"/>
    <w:rsid w:val="00FB5421"/>
    <w:rsid w:val="00FC2599"/>
    <w:rsid w:val="00FC2D7F"/>
    <w:rsid w:val="00FC5080"/>
    <w:rsid w:val="00FC5958"/>
    <w:rsid w:val="00FC7B5B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BB8E7"/>
  <w15:docId w15:val="{4CDD402F-E12E-4B55-86CB-72EBEF0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PlainText">
    <w:name w:val="Plain Text"/>
    <w:basedOn w:val="Normal"/>
    <w:link w:val="PlainTextChar"/>
    <w:rsid w:val="00F5412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F5412A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A1E86-B22E-45B4-AC14-BF183945908A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91BBF5-C740-481C-9228-30BD3B5D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1739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subject/>
  <dc:creator>JWilson</dc:creator>
  <cp:keywords/>
  <dc:description/>
  <cp:lastModifiedBy>Smith, Andy</cp:lastModifiedBy>
  <cp:revision>42</cp:revision>
  <cp:lastPrinted>2011-06-02T09:20:00Z</cp:lastPrinted>
  <dcterms:created xsi:type="dcterms:W3CDTF">2014-07-14T06:10:00Z</dcterms:created>
  <dcterms:modified xsi:type="dcterms:W3CDTF">2023-05-31T12:52:00Z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  <property fmtid="{D5CDD505-2E9C-101B-9397-08002B2CF9AE}" pid="8" name="SequenceNumber">
    <vt:lpwstr>6</vt:lpwstr>
  </property>
  <property fmtid="{D5CDD505-2E9C-101B-9397-08002B2CF9AE}" pid="9" name="BookTypeField0">
    <vt:lpwstr>EG|fba13c04-81e4-44a4-a995-67ca882cae0e</vt:lpwstr>
  </property>
  <property fmtid="{D5CDD505-2E9C-101B-9397-08002B2CF9AE}" pid="10" name="IsBuildFile">
    <vt:lpwstr/>
  </property>
</Properties>
</file>