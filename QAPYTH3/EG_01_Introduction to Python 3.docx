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B21" w14:textId="77777777" w:rsidR="00337BC2" w:rsidRPr="00D51530" w:rsidRDefault="00337BC2" w:rsidP="00D51530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9C3533"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1</w:t>
      </w:r>
      <w:r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9C3533"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Introduction to Python 3</w:t>
      </w:r>
    </w:p>
    <w:p w14:paraId="0C8BD308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Objective</w:t>
      </w:r>
    </w:p>
    <w:p w14:paraId="6B2B9F10" w14:textId="7D532080" w:rsidR="009C3533" w:rsidRPr="004427A9" w:rsidRDefault="009C3533" w:rsidP="009C3533">
      <w:pPr>
        <w:rPr>
          <w:rFonts w:ascii="Montserrat Light" w:hAnsi="Montserrat Light" w:cs="Arial"/>
        </w:rPr>
      </w:pPr>
      <w:r w:rsidRPr="004427A9">
        <w:rPr>
          <w:rFonts w:ascii="Montserrat Light" w:hAnsi="Montserrat Light" w:cs="Arial"/>
        </w:rPr>
        <w:t>To become familiar with the environment used for this course</w:t>
      </w:r>
      <w:r w:rsidR="00D771E4">
        <w:rPr>
          <w:rFonts w:ascii="Montserrat Light" w:hAnsi="Montserrat Light" w:cs="Arial"/>
        </w:rPr>
        <w:t xml:space="preserve"> </w:t>
      </w:r>
      <w:r w:rsidRPr="004427A9">
        <w:rPr>
          <w:rFonts w:ascii="Montserrat Light" w:hAnsi="Montserrat Light" w:cs="Arial"/>
        </w:rPr>
        <w:t>and some basics of Python 3.</w:t>
      </w:r>
    </w:p>
    <w:p w14:paraId="03821BC2" w14:textId="77777777" w:rsidR="00337BC2" w:rsidRPr="00D51530" w:rsidRDefault="00337BC2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Questions</w:t>
      </w:r>
    </w:p>
    <w:p w14:paraId="316F872B" w14:textId="5702D1A3" w:rsidR="009C3533" w:rsidRPr="004427A9" w:rsidRDefault="009C3533" w:rsidP="009C3533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Which version of </w:t>
      </w:r>
      <w:r w:rsidR="009338EB">
        <w:rPr>
          <w:rFonts w:ascii="Montserrat Light" w:hAnsi="Montserrat Light" w:cs="Arial"/>
          <w:bCs/>
        </w:rPr>
        <w:t>P</w:t>
      </w:r>
      <w:r w:rsidRPr="004427A9">
        <w:rPr>
          <w:rFonts w:ascii="Montserrat Light" w:hAnsi="Montserrat Light" w:cs="Arial"/>
          <w:bCs/>
        </w:rPr>
        <w:t>ython is being used?</w:t>
      </w:r>
    </w:p>
    <w:p w14:paraId="1EA13E1C" w14:textId="78C6C3BF" w:rsidR="009C3533" w:rsidRPr="004427A9" w:rsidRDefault="009C3533" w:rsidP="009C3533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Using </w:t>
      </w:r>
      <w:r w:rsidR="00F73A0A">
        <w:rPr>
          <w:rFonts w:ascii="Montserrat Light" w:hAnsi="Montserrat Light" w:cs="Arial"/>
          <w:bCs/>
        </w:rPr>
        <w:t>IDLE (or equivalent)</w:t>
      </w:r>
      <w:r w:rsidRPr="004427A9">
        <w:rPr>
          <w:rFonts w:ascii="Montserrat Light" w:hAnsi="Montserrat Light" w:cs="Arial"/>
          <w:bCs/>
        </w:rPr>
        <w:t xml:space="preserve">, create a new script called </w:t>
      </w:r>
      <w:r w:rsidRPr="004427A9">
        <w:rPr>
          <w:rFonts w:ascii="Montserrat Light" w:hAnsi="Montserrat Light" w:cs="Courier New"/>
          <w:b/>
          <w:bCs/>
        </w:rPr>
        <w:t>ex1.py</w:t>
      </w:r>
      <w:r w:rsidR="00AE5D17" w:rsidRPr="004427A9">
        <w:rPr>
          <w:rFonts w:ascii="Montserrat Light" w:hAnsi="Montserrat Light" w:cs="Arial"/>
          <w:bCs/>
        </w:rPr>
        <w:t xml:space="preserve">. </w:t>
      </w:r>
      <w:r w:rsidRPr="004427A9">
        <w:rPr>
          <w:rFonts w:ascii="Montserrat Light" w:hAnsi="Montserrat Light" w:cs="Arial"/>
          <w:bCs/>
        </w:rPr>
        <w:t>Within this script</w:t>
      </w:r>
      <w:r w:rsidR="00AE5D17" w:rsidRPr="004427A9">
        <w:rPr>
          <w:rFonts w:ascii="Montserrat Light" w:hAnsi="Montserrat Light" w:cs="Arial"/>
          <w:bCs/>
        </w:rPr>
        <w:t>,</w:t>
      </w:r>
      <w:r w:rsidRPr="004427A9">
        <w:rPr>
          <w:rFonts w:ascii="Montserrat Light" w:hAnsi="Montserrat Light" w:cs="Arial"/>
          <w:bCs/>
        </w:rPr>
        <w:t xml:space="preserve"> create two variables, one containing your first name and another containing your last name.  Display them using </w:t>
      </w:r>
      <w:r w:rsidRPr="004427A9">
        <w:rPr>
          <w:rFonts w:ascii="Montserrat Light" w:hAnsi="Montserrat Light" w:cs="Courier New"/>
          <w:b/>
          <w:bCs/>
        </w:rPr>
        <w:t>print</w:t>
      </w:r>
      <w:r w:rsidRPr="004427A9">
        <w:rPr>
          <w:rFonts w:ascii="Montserrat Light" w:hAnsi="Montserrat Light" w:cs="Arial"/>
          <w:bCs/>
        </w:rPr>
        <w:t xml:space="preserve"> with a space between each one.</w:t>
      </w:r>
    </w:p>
    <w:p w14:paraId="2AD88892" w14:textId="77777777" w:rsidR="009C3533" w:rsidRPr="004427A9" w:rsidRDefault="009C3533" w:rsidP="009C3533">
      <w:pPr>
        <w:pStyle w:val="ParaSub"/>
        <w:ind w:left="72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Run the script:</w:t>
      </w:r>
    </w:p>
    <w:p w14:paraId="4FFC1F0E" w14:textId="45A64A83" w:rsidR="009C3533" w:rsidRPr="004427A9" w:rsidRDefault="009C3533" w:rsidP="4C1EB439">
      <w:pPr>
        <w:pStyle w:val="ParaSub"/>
        <w:numPr>
          <w:ilvl w:val="1"/>
          <w:numId w:val="7"/>
        </w:numPr>
        <w:rPr>
          <w:rFonts w:ascii="Montserrat Light" w:hAnsi="Montserrat Light" w:cs="Arial"/>
        </w:rPr>
      </w:pPr>
      <w:r w:rsidRPr="4C1EB439">
        <w:rPr>
          <w:rFonts w:ascii="Montserrat Light" w:hAnsi="Montserrat Light" w:cs="Arial"/>
        </w:rPr>
        <w:t xml:space="preserve">From </w:t>
      </w:r>
      <w:r w:rsidR="08CCBFF0" w:rsidRPr="4C1EB439">
        <w:rPr>
          <w:rFonts w:ascii="Montserrat Light" w:hAnsi="Montserrat Light" w:cs="Arial"/>
        </w:rPr>
        <w:t>PyCharm</w:t>
      </w:r>
    </w:p>
    <w:p w14:paraId="16404A02" w14:textId="77777777" w:rsidR="009C3533" w:rsidRPr="004427A9" w:rsidRDefault="009C3533" w:rsidP="009C3533">
      <w:pPr>
        <w:pStyle w:val="ParaSub"/>
        <w:numPr>
          <w:ilvl w:val="1"/>
          <w:numId w:val="7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IDLE</w:t>
      </w:r>
    </w:p>
    <w:p w14:paraId="74B941D4" w14:textId="30C20B28" w:rsidR="00F73A0A" w:rsidRPr="00F73A0A" w:rsidRDefault="00F73A0A" w:rsidP="00F73A0A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F73A0A">
        <w:rPr>
          <w:rFonts w:ascii="Montserrat Light" w:hAnsi="Montserrat Light" w:cs="Arial"/>
          <w:bCs/>
        </w:rPr>
        <w:t xml:space="preserve">We have a simple module for displaying a playing card, called </w:t>
      </w:r>
      <w:r w:rsidRPr="00F73A0A">
        <w:rPr>
          <w:rFonts w:ascii="Montserrat Light" w:hAnsi="Montserrat Light" w:cs="Courier New"/>
          <w:b/>
          <w:bCs/>
        </w:rPr>
        <w:t>showcard</w:t>
      </w:r>
      <w:r w:rsidRPr="00F73A0A">
        <w:rPr>
          <w:rFonts w:ascii="Montserrat Light" w:hAnsi="Montserrat Light" w:cs="Arial"/>
          <w:bCs/>
        </w:rPr>
        <w:t xml:space="preserve">. It has a function called </w:t>
      </w:r>
      <w:proofErr w:type="spellStart"/>
      <w:r w:rsidRPr="00F73A0A">
        <w:rPr>
          <w:rFonts w:ascii="Montserrat Light" w:hAnsi="Montserrat Light" w:cs="Courier New"/>
          <w:b/>
          <w:bCs/>
        </w:rPr>
        <w:t>display_</w:t>
      </w:r>
      <w:proofErr w:type="gramStart"/>
      <w:r w:rsidRPr="00F73A0A">
        <w:rPr>
          <w:rFonts w:ascii="Montserrat Light" w:hAnsi="Montserrat Light" w:cs="Courier New"/>
          <w:b/>
          <w:bCs/>
        </w:rPr>
        <w:t>file</w:t>
      </w:r>
      <w:proofErr w:type="spellEnd"/>
      <w:r>
        <w:rPr>
          <w:rFonts w:ascii="Montserrat Light" w:hAnsi="Montserrat Light" w:cs="Courier New"/>
          <w:b/>
          <w:bCs/>
        </w:rPr>
        <w:t>(</w:t>
      </w:r>
      <w:proofErr w:type="gramEnd"/>
      <w:r>
        <w:rPr>
          <w:rFonts w:ascii="Montserrat Light" w:hAnsi="Montserrat Light" w:cs="Courier New"/>
          <w:b/>
          <w:bCs/>
        </w:rPr>
        <w:t>)</w:t>
      </w:r>
      <w:r w:rsidRPr="00F73A0A">
        <w:rPr>
          <w:rFonts w:ascii="Montserrat Light" w:hAnsi="Montserrat Light" w:cs="Arial"/>
          <w:bCs/>
        </w:rPr>
        <w:t xml:space="preserve"> which takes one parameter: the name of a gif file. The playing card filenames are of the following format:</w:t>
      </w:r>
    </w:p>
    <w:p w14:paraId="021F696A" w14:textId="77777777" w:rsidR="00F73A0A" w:rsidRPr="00F73A0A" w:rsidRDefault="00F73A0A" w:rsidP="00F73A0A">
      <w:pPr>
        <w:pStyle w:val="ParaSub"/>
        <w:ind w:left="1440"/>
        <w:rPr>
          <w:rFonts w:ascii="Montserrat Light" w:hAnsi="Montserrat Light" w:cs="Arial"/>
          <w:b/>
          <w:bCs/>
        </w:rPr>
      </w:pPr>
      <w:r w:rsidRPr="00F73A0A">
        <w:rPr>
          <w:rFonts w:ascii="Montserrat Light" w:hAnsi="Montserrat Light" w:cs="Arial"/>
          <w:b/>
          <w:bCs/>
        </w:rPr>
        <w:t>BMP</w:t>
      </w:r>
      <w:r w:rsidRPr="00F73A0A">
        <w:rPr>
          <w:rFonts w:ascii="Montserrat Light" w:hAnsi="Montserrat Light" w:cs="Arial"/>
          <w:bCs/>
          <w:i/>
        </w:rPr>
        <w:t>n</w:t>
      </w:r>
      <w:r w:rsidRPr="00F73A0A">
        <w:rPr>
          <w:rFonts w:ascii="Montserrat Light" w:hAnsi="Montserrat Light" w:cs="Arial"/>
          <w:b/>
          <w:bCs/>
        </w:rPr>
        <w:t>.GIF</w:t>
      </w:r>
    </w:p>
    <w:p w14:paraId="0A1BC3AE" w14:textId="77777777" w:rsidR="00F73A0A" w:rsidRPr="00F73A0A" w:rsidRDefault="00F73A0A" w:rsidP="00F73A0A">
      <w:pPr>
        <w:pStyle w:val="ParaSub"/>
        <w:ind w:left="720"/>
        <w:rPr>
          <w:rFonts w:ascii="Montserrat Light" w:hAnsi="Montserrat Light" w:cs="Arial"/>
          <w:bCs/>
        </w:rPr>
      </w:pPr>
      <w:r w:rsidRPr="00F73A0A">
        <w:rPr>
          <w:rFonts w:ascii="Montserrat Light" w:hAnsi="Montserrat Light" w:cs="Arial"/>
          <w:bCs/>
        </w:rPr>
        <w:t xml:space="preserve">Where </w:t>
      </w:r>
      <w:r w:rsidRPr="00F73A0A">
        <w:rPr>
          <w:rFonts w:ascii="Montserrat Light" w:hAnsi="Montserrat Light" w:cs="Arial"/>
          <w:bCs/>
          <w:i/>
        </w:rPr>
        <w:t>n</w:t>
      </w:r>
      <w:r w:rsidRPr="00F73A0A">
        <w:rPr>
          <w:rFonts w:ascii="Montserrat Light" w:hAnsi="Montserrat Light" w:cs="Arial"/>
          <w:bCs/>
        </w:rPr>
        <w:t xml:space="preserve"> is a number between 1 and 52, indicating the ordinal number of the card in the pack. Note that on Linux this is case sensitive.</w:t>
      </w:r>
    </w:p>
    <w:p w14:paraId="662E9838" w14:textId="77777777" w:rsidR="00F73A0A" w:rsidRPr="00F73A0A" w:rsidRDefault="00F73A0A" w:rsidP="00F73A0A">
      <w:pPr>
        <w:pStyle w:val="ParaSub"/>
        <w:ind w:left="720"/>
        <w:rPr>
          <w:rFonts w:ascii="Montserrat Light" w:hAnsi="Montserrat Light" w:cs="Arial"/>
          <w:bCs/>
        </w:rPr>
      </w:pPr>
      <w:r w:rsidRPr="00F73A0A">
        <w:rPr>
          <w:rFonts w:ascii="Montserrat Light" w:hAnsi="Montserrat Light" w:cs="Arial"/>
          <w:bCs/>
        </w:rPr>
        <w:t xml:space="preserve">Write a Python program called </w:t>
      </w:r>
      <w:r w:rsidRPr="00F73A0A">
        <w:rPr>
          <w:rFonts w:ascii="Montserrat Light" w:hAnsi="Montserrat Light" w:cs="Courier New"/>
          <w:b/>
          <w:bCs/>
        </w:rPr>
        <w:t>pickacard.py</w:t>
      </w:r>
      <w:r w:rsidRPr="00F73A0A">
        <w:rPr>
          <w:rFonts w:ascii="Montserrat Light" w:hAnsi="Montserrat Light" w:cs="Arial"/>
          <w:bCs/>
        </w:rPr>
        <w:t xml:space="preserve"> which uses this module to display a single card. Prompt the user for a number, as follows:</w:t>
      </w:r>
    </w:p>
    <w:p w14:paraId="24927B0C" w14:textId="77777777" w:rsidR="00F73A0A" w:rsidRPr="00F73A0A" w:rsidRDefault="00F73A0A" w:rsidP="00F73A0A">
      <w:pPr>
        <w:pStyle w:val="ParaSub"/>
        <w:ind w:left="720"/>
        <w:rPr>
          <w:rFonts w:ascii="Montserrat Light" w:hAnsi="Montserrat Light" w:cs="Courier New"/>
          <w:b/>
        </w:rPr>
      </w:pPr>
      <w:r w:rsidRPr="00F73A0A">
        <w:rPr>
          <w:rFonts w:ascii="Montserrat Light" w:hAnsi="Montserrat Light" w:cs="Arial"/>
          <w:bCs/>
        </w:rPr>
        <w:tab/>
      </w:r>
      <w:r w:rsidRPr="00F73A0A">
        <w:rPr>
          <w:rFonts w:ascii="Montserrat Light" w:hAnsi="Montserrat Light" w:cs="Courier New"/>
          <w:b/>
        </w:rPr>
        <w:t xml:space="preserve">number = </w:t>
      </w:r>
      <w:proofErr w:type="gramStart"/>
      <w:r w:rsidRPr="00F73A0A">
        <w:rPr>
          <w:rFonts w:ascii="Montserrat Light" w:hAnsi="Montserrat Light" w:cs="Courier New"/>
          <w:b/>
        </w:rPr>
        <w:t>input(</w:t>
      </w:r>
      <w:proofErr w:type="gramEnd"/>
      <w:r w:rsidRPr="00F73A0A">
        <w:rPr>
          <w:rFonts w:ascii="Montserrat Light" w:hAnsi="Montserrat Light" w:cs="Courier New"/>
          <w:b/>
        </w:rPr>
        <w:t>"Pick a card (1-52): ")</w:t>
      </w:r>
    </w:p>
    <w:p w14:paraId="22873654" w14:textId="78051CA7" w:rsidR="00F73A0A" w:rsidRPr="00F73A0A" w:rsidRDefault="00F73A0A" w:rsidP="00F73A0A">
      <w:pPr>
        <w:pStyle w:val="ParaSub"/>
        <w:ind w:left="720"/>
        <w:rPr>
          <w:rFonts w:ascii="Montserrat Light" w:hAnsi="Montserrat Light" w:cs="Arial"/>
          <w:bCs/>
        </w:rPr>
      </w:pPr>
      <w:r w:rsidRPr="00F73A0A">
        <w:rPr>
          <w:rFonts w:ascii="Montserrat Light" w:hAnsi="Montserrat Light" w:cs="Arial"/>
          <w:bCs/>
        </w:rPr>
        <w:t xml:space="preserve">Then construct a filename from number, and then display the card by passing the filename to </w:t>
      </w:r>
      <w:proofErr w:type="spellStart"/>
      <w:proofErr w:type="gramStart"/>
      <w:r w:rsidRPr="00F73A0A">
        <w:rPr>
          <w:rFonts w:ascii="Montserrat Light" w:hAnsi="Montserrat Light" w:cs="Courier New"/>
          <w:b/>
          <w:bCs/>
        </w:rPr>
        <w:t>showcard.display</w:t>
      </w:r>
      <w:proofErr w:type="gramEnd"/>
      <w:r w:rsidRPr="00F73A0A">
        <w:rPr>
          <w:rFonts w:ascii="Montserrat Light" w:hAnsi="Montserrat Light" w:cs="Courier New"/>
          <w:b/>
          <w:bCs/>
        </w:rPr>
        <w:t>_file</w:t>
      </w:r>
      <w:proofErr w:type="spellEnd"/>
      <w:r>
        <w:rPr>
          <w:rFonts w:ascii="Montserrat Light" w:hAnsi="Montserrat Light" w:cs="Courier New"/>
          <w:b/>
          <w:bCs/>
        </w:rPr>
        <w:t>()</w:t>
      </w:r>
      <w:r w:rsidRPr="00F73A0A">
        <w:rPr>
          <w:rFonts w:ascii="Montserrat Light" w:hAnsi="Montserrat Light" w:cs="Arial"/>
          <w:bCs/>
        </w:rPr>
        <w:t xml:space="preserve"> as a parameter.</w:t>
      </w:r>
    </w:p>
    <w:p w14:paraId="383C0C7B" w14:textId="77777777" w:rsidR="00F73A0A" w:rsidRPr="009C3533" w:rsidRDefault="00F73A0A" w:rsidP="00F73A0A">
      <w:pPr>
        <w:pStyle w:val="ParaSub"/>
        <w:ind w:left="720"/>
        <w:rPr>
          <w:rFonts w:ascii="Arial" w:hAnsi="Arial" w:cs="Arial"/>
          <w:bCs/>
          <w:sz w:val="24"/>
          <w:szCs w:val="24"/>
        </w:rPr>
      </w:pPr>
      <w:r w:rsidRPr="00F73A0A">
        <w:rPr>
          <w:rFonts w:ascii="Montserrat Light" w:hAnsi="Montserrat Light" w:cs="Arial"/>
          <w:bCs/>
        </w:rPr>
        <w:t>Do not worry about out-of-range numbers for the time being</w:t>
      </w:r>
      <w:r>
        <w:rPr>
          <w:rFonts w:ascii="Arial" w:hAnsi="Arial" w:cs="Arial"/>
          <w:b/>
          <w:bCs/>
        </w:rPr>
        <w:br/>
      </w:r>
    </w:p>
    <w:p w14:paraId="72B7ADF6" w14:textId="77777777" w:rsidR="00F73A0A" w:rsidRPr="00F73A0A" w:rsidRDefault="00F73A0A" w:rsidP="00F73A0A">
      <w:pPr>
        <w:pStyle w:val="ParaSub"/>
        <w:ind w:left="0"/>
        <w:rPr>
          <w:rFonts w:ascii="Montserrat Light" w:hAnsi="Montserrat Light" w:cs="Arial"/>
          <w:b/>
          <w:bCs/>
          <w:sz w:val="24"/>
          <w:szCs w:val="24"/>
        </w:rPr>
      </w:pPr>
      <w:r w:rsidRPr="00F73A0A">
        <w:rPr>
          <w:rFonts w:ascii="Montserrat Light" w:hAnsi="Montserrat Light" w:cs="Arial"/>
          <w:b/>
          <w:bCs/>
          <w:sz w:val="24"/>
          <w:szCs w:val="24"/>
        </w:rPr>
        <w:t>If time allows…</w:t>
      </w:r>
    </w:p>
    <w:p w14:paraId="0B99AA0F" w14:textId="4D4B71C4" w:rsidR="00F73A0A" w:rsidRPr="00F73A0A" w:rsidRDefault="00F73A0A" w:rsidP="00F73A0A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F73A0A">
        <w:rPr>
          <w:rFonts w:ascii="Montserrat Light" w:hAnsi="Montserrat Light" w:cs="Arial"/>
          <w:bCs/>
        </w:rPr>
        <w:t xml:space="preserve">The card </w:t>
      </w:r>
      <w:r>
        <w:rPr>
          <w:rFonts w:ascii="Montserrat Light" w:hAnsi="Montserrat Light" w:cs="Arial"/>
          <w:bCs/>
        </w:rPr>
        <w:t xml:space="preserve">only </w:t>
      </w:r>
      <w:r w:rsidRPr="00F73A0A">
        <w:rPr>
          <w:rFonts w:ascii="Montserrat Light" w:hAnsi="Montserrat Light" w:cs="Arial"/>
          <w:bCs/>
        </w:rPr>
        <w:t>display</w:t>
      </w:r>
      <w:r>
        <w:rPr>
          <w:rFonts w:ascii="Montserrat Light" w:hAnsi="Montserrat Light" w:cs="Arial"/>
          <w:bCs/>
        </w:rPr>
        <w:t>s on screen for</w:t>
      </w:r>
      <w:r w:rsidRPr="00F73A0A">
        <w:rPr>
          <w:rFonts w:ascii="Montserrat Light" w:hAnsi="Montserrat Light" w:cs="Arial"/>
          <w:bCs/>
        </w:rPr>
        <w:t xml:space="preserve"> 5 seconds. You may wish to adjust this by calling </w:t>
      </w:r>
      <w:proofErr w:type="spellStart"/>
      <w:r w:rsidRPr="00F73A0A">
        <w:rPr>
          <w:rFonts w:ascii="Montserrat Light" w:hAnsi="Montserrat Light" w:cs="Courier New"/>
          <w:bCs/>
        </w:rPr>
        <w:t>showcard.set_timeout</w:t>
      </w:r>
      <w:proofErr w:type="spellEnd"/>
      <w:r w:rsidRPr="00F73A0A">
        <w:rPr>
          <w:rFonts w:ascii="Montserrat Light" w:hAnsi="Montserrat Light" w:cs="Courier New"/>
          <w:bCs/>
        </w:rPr>
        <w:t>(</w:t>
      </w:r>
      <w:proofErr w:type="spellStart"/>
      <w:r w:rsidRPr="00F73A0A">
        <w:rPr>
          <w:rFonts w:ascii="Montserrat Light" w:hAnsi="Montserrat Light" w:cs="Arial"/>
          <w:bCs/>
          <w:i/>
        </w:rPr>
        <w:t>number_of_seconds</w:t>
      </w:r>
      <w:proofErr w:type="spellEnd"/>
      <w:r w:rsidRPr="00F73A0A">
        <w:rPr>
          <w:rFonts w:ascii="Montserrat Light" w:hAnsi="Montserrat Light" w:cs="Courier New"/>
          <w:bCs/>
        </w:rPr>
        <w:t>)</w:t>
      </w:r>
    </w:p>
    <w:p w14:paraId="38AC87E9" w14:textId="77777777" w:rsidR="003E0CB9" w:rsidRDefault="003E0CB9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4DE6D374" w14:textId="77777777" w:rsidR="00337BC2" w:rsidRPr="00D51530" w:rsidRDefault="0014421C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lastRenderedPageBreak/>
        <w:t>Solutions</w:t>
      </w:r>
    </w:p>
    <w:p w14:paraId="7553ED6F" w14:textId="139B18C5" w:rsidR="009C3533" w:rsidRPr="004427A9" w:rsidRDefault="009C3533" w:rsidP="009C3533">
      <w:pPr>
        <w:rPr>
          <w:rFonts w:ascii="Montserrat Light" w:hAnsi="Montserrat Light" w:cs="Arial"/>
          <w:lang w:val="en-US"/>
        </w:rPr>
      </w:pPr>
      <w:r w:rsidRPr="004427A9">
        <w:rPr>
          <w:rFonts w:ascii="Montserrat Light" w:hAnsi="Montserrat Light" w:cs="Arial"/>
          <w:lang w:val="en-US"/>
        </w:rPr>
        <w:t>From IDLE, open the file using the menus File/Open, which will create a new window displaying the source code. Run that code from the new window using Run/Run module (or by pressing &lt;F5&gt;).</w:t>
      </w:r>
    </w:p>
    <w:p w14:paraId="1DECF340" w14:textId="77777777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4427A9">
        <w:rPr>
          <w:rFonts w:ascii="Montserrat Light" w:hAnsi="Montserrat Light" w:cs="Arial"/>
          <w:b/>
        </w:rPr>
        <w:t>Question 1</w:t>
      </w:r>
    </w:p>
    <w:p w14:paraId="2FC8C3C5" w14:textId="56FCB3DB" w:rsidR="009C3533" w:rsidRPr="004427A9" w:rsidRDefault="009C3533" w:rsidP="00322767">
      <w:pPr>
        <w:pStyle w:val="ParaSub"/>
        <w:ind w:left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Which version of </w:t>
      </w:r>
      <w:r w:rsidR="009338EB">
        <w:rPr>
          <w:rFonts w:ascii="Montserrat Light" w:hAnsi="Montserrat Light" w:cs="Arial"/>
          <w:bCs/>
        </w:rPr>
        <w:t>P</w:t>
      </w:r>
      <w:r w:rsidRPr="004427A9">
        <w:rPr>
          <w:rFonts w:ascii="Montserrat Light" w:hAnsi="Montserrat Light" w:cs="Arial"/>
          <w:bCs/>
        </w:rPr>
        <w:t>ython is being used?</w:t>
      </w:r>
    </w:p>
    <w:p w14:paraId="440B2D90" w14:textId="77777777" w:rsidR="009C3533" w:rsidRPr="004427A9" w:rsidRDefault="009C3533" w:rsidP="009C3533">
      <w:pPr>
        <w:pStyle w:val="ParaSub"/>
        <w:ind w:left="1800" w:hanging="1440"/>
        <w:rPr>
          <w:rFonts w:ascii="Montserrat Light" w:hAnsi="Montserrat Light" w:cs="Courier New"/>
          <w:b/>
          <w:bCs/>
          <w:lang w:val="en-US"/>
        </w:rPr>
      </w:pPr>
      <w:r w:rsidRPr="004427A9">
        <w:rPr>
          <w:rFonts w:ascii="Montserrat Light" w:hAnsi="Montserrat Light" w:cs="Courier New"/>
          <w:bCs/>
        </w:rPr>
        <w:t xml:space="preserve">$ </w:t>
      </w:r>
      <w:proofErr w:type="gramStart"/>
      <w:r w:rsidRPr="004427A9">
        <w:rPr>
          <w:rFonts w:ascii="Montserrat Light" w:hAnsi="Montserrat Light" w:cs="Courier New"/>
          <w:b/>
          <w:bCs/>
        </w:rPr>
        <w:t>python -V</w:t>
      </w:r>
      <w:proofErr w:type="gramEnd"/>
    </w:p>
    <w:p w14:paraId="43002C2F" w14:textId="17F4E9FF" w:rsidR="00A02FD4" w:rsidRPr="004427A9" w:rsidRDefault="009C3533" w:rsidP="00A02FD4">
      <w:pPr>
        <w:pStyle w:val="ParaSub"/>
        <w:ind w:left="0" w:firstLine="36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>Python 3.</w:t>
      </w:r>
      <w:r w:rsidR="00A02FD4">
        <w:rPr>
          <w:rFonts w:ascii="Montserrat Light" w:hAnsi="Montserrat Light" w:cs="Courier New"/>
          <w:bCs/>
        </w:rPr>
        <w:t>10.5 (depending on what you have installed)</w:t>
      </w:r>
    </w:p>
    <w:p w14:paraId="54EBAF4C" w14:textId="77777777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</w:p>
    <w:p w14:paraId="7ECEA5CC" w14:textId="1F6DDE09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4427A9">
        <w:rPr>
          <w:rFonts w:ascii="Montserrat Light" w:hAnsi="Montserrat Light" w:cs="Arial"/>
          <w:b/>
        </w:rPr>
        <w:t>Question 2</w:t>
      </w:r>
    </w:p>
    <w:p w14:paraId="1F7193C8" w14:textId="3B48F5C8" w:rsidR="009C3533" w:rsidRPr="004427A9" w:rsidRDefault="009C3533" w:rsidP="00322767">
      <w:pPr>
        <w:pStyle w:val="ParaSub"/>
        <w:ind w:left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Using an editor, create a new script called </w:t>
      </w:r>
      <w:r w:rsidRPr="004427A9">
        <w:rPr>
          <w:rFonts w:ascii="Montserrat Light" w:hAnsi="Montserrat Light" w:cs="Courier New"/>
          <w:b/>
          <w:bCs/>
        </w:rPr>
        <w:t>ex1.py</w:t>
      </w:r>
      <w:r w:rsidRPr="004427A9">
        <w:rPr>
          <w:rFonts w:ascii="Montserrat Light" w:hAnsi="Montserrat Light" w:cs="Arial"/>
          <w:bCs/>
        </w:rPr>
        <w:t xml:space="preserve">. </w:t>
      </w:r>
      <w:r w:rsidR="00AE5D17" w:rsidRPr="004427A9">
        <w:rPr>
          <w:rFonts w:ascii="Montserrat Light" w:hAnsi="Montserrat Light" w:cs="Arial"/>
          <w:bCs/>
        </w:rPr>
        <w:t xml:space="preserve">Within this script, </w:t>
      </w:r>
      <w:r w:rsidRPr="004427A9">
        <w:rPr>
          <w:rFonts w:ascii="Montserrat Light" w:hAnsi="Montserrat Light" w:cs="Arial"/>
          <w:bCs/>
        </w:rPr>
        <w:t xml:space="preserve">create two variables, one containing your first name and another containing your last </w:t>
      </w:r>
      <w:r w:rsidR="00AE5D17" w:rsidRPr="004427A9">
        <w:rPr>
          <w:rFonts w:ascii="Montserrat Light" w:hAnsi="Montserrat Light" w:cs="Arial"/>
          <w:bCs/>
        </w:rPr>
        <w:t>name.</w:t>
      </w:r>
      <w:r w:rsidRPr="004427A9">
        <w:rPr>
          <w:rFonts w:ascii="Montserrat Light" w:hAnsi="Montserrat Light" w:cs="Arial"/>
          <w:bCs/>
        </w:rPr>
        <w:t xml:space="preserve"> Display them using </w:t>
      </w:r>
      <w:r w:rsidRPr="004427A9">
        <w:rPr>
          <w:rFonts w:ascii="Montserrat Light" w:hAnsi="Montserrat Light" w:cs="Courier New"/>
          <w:b/>
          <w:bCs/>
        </w:rPr>
        <w:t>print</w:t>
      </w:r>
      <w:r w:rsidRPr="004427A9">
        <w:rPr>
          <w:rFonts w:ascii="Montserrat Light" w:hAnsi="Montserrat Light" w:cs="Arial"/>
          <w:bCs/>
        </w:rPr>
        <w:t xml:space="preserve"> with a space between each one.</w:t>
      </w:r>
    </w:p>
    <w:p w14:paraId="633F2BEE" w14:textId="77777777" w:rsidR="009C3533" w:rsidRPr="004427A9" w:rsidRDefault="009C3533" w:rsidP="009C3533">
      <w:pPr>
        <w:pStyle w:val="ParaSub"/>
        <w:ind w:left="0" w:firstLine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Run the script:</w:t>
      </w:r>
    </w:p>
    <w:p w14:paraId="09854638" w14:textId="791175AA" w:rsidR="009C3533" w:rsidRPr="004427A9" w:rsidRDefault="009C3533" w:rsidP="4C1EB439">
      <w:pPr>
        <w:pStyle w:val="ParaSub"/>
        <w:numPr>
          <w:ilvl w:val="1"/>
          <w:numId w:val="8"/>
        </w:numPr>
        <w:rPr>
          <w:rFonts w:ascii="Montserrat Light" w:hAnsi="Montserrat Light" w:cs="Arial"/>
        </w:rPr>
      </w:pPr>
      <w:r w:rsidRPr="4C1EB439">
        <w:rPr>
          <w:rFonts w:ascii="Montserrat Light" w:hAnsi="Montserrat Light" w:cs="Arial"/>
        </w:rPr>
        <w:t xml:space="preserve">From </w:t>
      </w:r>
      <w:r w:rsidR="536FE9A9" w:rsidRPr="4C1EB439">
        <w:rPr>
          <w:rFonts w:ascii="Montserrat Light" w:hAnsi="Montserrat Light" w:cs="Arial"/>
        </w:rPr>
        <w:t>PyCharm</w:t>
      </w:r>
    </w:p>
    <w:p w14:paraId="58E39661" w14:textId="77777777" w:rsidR="009C3533" w:rsidRPr="004427A9" w:rsidRDefault="009C3533" w:rsidP="009C3533">
      <w:pPr>
        <w:pStyle w:val="ParaSub"/>
        <w:numPr>
          <w:ilvl w:val="1"/>
          <w:numId w:val="8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IDLE</w:t>
      </w:r>
    </w:p>
    <w:p w14:paraId="2E0CDE62" w14:textId="77777777" w:rsidR="009C3533" w:rsidRPr="004427A9" w:rsidRDefault="009C3533" w:rsidP="009C3533">
      <w:pPr>
        <w:pStyle w:val="ParaSub"/>
        <w:ind w:left="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      Our solution has this code in it:</w:t>
      </w:r>
    </w:p>
    <w:p w14:paraId="3EBC1298" w14:textId="77777777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 xml:space="preserve">first = 'Fred' </w:t>
      </w:r>
    </w:p>
    <w:p w14:paraId="50222583" w14:textId="5D993F62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>last = 'Bloggs'</w:t>
      </w:r>
    </w:p>
    <w:p w14:paraId="4905F9B1" w14:textId="19266131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proofErr w:type="gramStart"/>
      <w:r w:rsidRPr="004427A9">
        <w:rPr>
          <w:rFonts w:ascii="Montserrat Light" w:hAnsi="Montserrat Light" w:cs="Courier New"/>
          <w:bCs/>
        </w:rPr>
        <w:t>print(</w:t>
      </w:r>
      <w:proofErr w:type="gramEnd"/>
      <w:r w:rsidRPr="004427A9">
        <w:rPr>
          <w:rFonts w:ascii="Montserrat Light" w:hAnsi="Montserrat Light" w:cs="Courier New"/>
          <w:bCs/>
        </w:rPr>
        <w:t>first,</w:t>
      </w:r>
      <w:r w:rsidR="00F27F92" w:rsidRPr="004427A9">
        <w:rPr>
          <w:rFonts w:ascii="Montserrat Light" w:hAnsi="Montserrat Light" w:cs="Courier New"/>
          <w:bCs/>
        </w:rPr>
        <w:t xml:space="preserve"> </w:t>
      </w:r>
      <w:r w:rsidRPr="004427A9">
        <w:rPr>
          <w:rFonts w:ascii="Montserrat Light" w:hAnsi="Montserrat Light" w:cs="Courier New"/>
          <w:bCs/>
        </w:rPr>
        <w:t>last)</w:t>
      </w:r>
    </w:p>
    <w:p w14:paraId="03F7C20D" w14:textId="77777777" w:rsidR="00A02FD4" w:rsidRDefault="00A02FD4" w:rsidP="009C3533">
      <w:pPr>
        <w:pStyle w:val="ParaSub"/>
        <w:ind w:left="1800" w:hanging="1440"/>
        <w:rPr>
          <w:rFonts w:ascii="Montserrat Light" w:hAnsi="Montserrat Light" w:cs="Arial"/>
          <w:bCs/>
          <w:lang w:val="en-US"/>
        </w:rPr>
      </w:pPr>
    </w:p>
    <w:p w14:paraId="0548D2BF" w14:textId="29C19ED9" w:rsidR="009C3533" w:rsidRPr="004427A9" w:rsidRDefault="009C3533" w:rsidP="009C3533">
      <w:pPr>
        <w:pStyle w:val="ParaSub"/>
        <w:ind w:left="1800" w:hanging="1440"/>
        <w:rPr>
          <w:rFonts w:ascii="Montserrat Light" w:hAnsi="Montserrat Light" w:cs="Arial"/>
          <w:bCs/>
          <w:lang w:val="en-US"/>
        </w:rPr>
      </w:pPr>
      <w:r w:rsidRPr="004427A9">
        <w:rPr>
          <w:rFonts w:ascii="Montserrat Light" w:hAnsi="Montserrat Light" w:cs="Arial"/>
          <w:bCs/>
          <w:lang w:val="en-US"/>
        </w:rPr>
        <w:t>Notice that separating the two variables with a comma inserts a space for us.</w:t>
      </w:r>
    </w:p>
    <w:p w14:paraId="55C99BE3" w14:textId="70B0E101" w:rsidR="009C3533" w:rsidRPr="00F73A0A" w:rsidRDefault="009C3533" w:rsidP="009C3533">
      <w:pPr>
        <w:pStyle w:val="ParaSub"/>
        <w:ind w:left="360"/>
        <w:rPr>
          <w:rFonts w:ascii="Montserrat Light" w:hAnsi="Montserrat Light" w:cs="Arial"/>
          <w:bCs/>
        </w:rPr>
      </w:pPr>
    </w:p>
    <w:p w14:paraId="2CFABB4F" w14:textId="77777777" w:rsidR="00F73A0A" w:rsidRPr="00F73A0A" w:rsidRDefault="00F73A0A" w:rsidP="00F73A0A">
      <w:pPr>
        <w:pStyle w:val="ParaSub"/>
        <w:ind w:left="0"/>
        <w:rPr>
          <w:rFonts w:ascii="Montserrat Light" w:hAnsi="Montserrat Light"/>
          <w:b/>
        </w:rPr>
      </w:pPr>
      <w:r w:rsidRPr="00F73A0A">
        <w:rPr>
          <w:rFonts w:ascii="Montserrat Light" w:hAnsi="Montserrat Light"/>
          <w:b/>
        </w:rPr>
        <w:t>Question 3</w:t>
      </w:r>
    </w:p>
    <w:p w14:paraId="29F0853D" w14:textId="04409CDF" w:rsidR="00F73A0A" w:rsidRPr="00F73A0A" w:rsidRDefault="00F73A0A" w:rsidP="00F73A0A">
      <w:pPr>
        <w:pStyle w:val="ParaSub"/>
        <w:ind w:left="426"/>
        <w:rPr>
          <w:rFonts w:ascii="Montserrat Light" w:hAnsi="Montserrat Light"/>
          <w:bCs/>
        </w:rPr>
      </w:pPr>
      <w:r w:rsidRPr="00F73A0A">
        <w:rPr>
          <w:rFonts w:ascii="Montserrat Light" w:hAnsi="Montserrat Light"/>
          <w:bCs/>
        </w:rPr>
        <w:t xml:space="preserve">Write a Python program called </w:t>
      </w:r>
      <w:r w:rsidRPr="00F73A0A">
        <w:rPr>
          <w:rFonts w:ascii="Montserrat Light" w:hAnsi="Montserrat Light"/>
          <w:b/>
          <w:bCs/>
        </w:rPr>
        <w:t>pickacard.py</w:t>
      </w:r>
      <w:r w:rsidRPr="00F73A0A">
        <w:rPr>
          <w:rFonts w:ascii="Montserrat Light" w:hAnsi="Montserrat Light"/>
          <w:bCs/>
        </w:rPr>
        <w:t xml:space="preserve"> which uses the </w:t>
      </w:r>
      <w:r w:rsidRPr="00F73A0A">
        <w:rPr>
          <w:rFonts w:ascii="Montserrat Light" w:hAnsi="Montserrat Light"/>
          <w:b/>
          <w:bCs/>
        </w:rPr>
        <w:t>Showcard</w:t>
      </w:r>
      <w:r w:rsidRPr="00F73A0A">
        <w:rPr>
          <w:rFonts w:ascii="Montserrat Light" w:hAnsi="Montserrat Light"/>
          <w:bCs/>
        </w:rPr>
        <w:t xml:space="preserve"> module</w:t>
      </w:r>
      <w:r>
        <w:rPr>
          <w:rFonts w:ascii="Montserrat Light" w:hAnsi="Montserrat Light"/>
          <w:bCs/>
        </w:rPr>
        <w:t xml:space="preserve"> </w:t>
      </w:r>
      <w:r w:rsidRPr="00F73A0A">
        <w:rPr>
          <w:rFonts w:ascii="Montserrat Light" w:hAnsi="Montserrat Light"/>
          <w:bCs/>
        </w:rPr>
        <w:t>to display a single card. Here is our solution:</w:t>
      </w:r>
    </w:p>
    <w:p w14:paraId="2BD1AE54" w14:textId="77777777" w:rsidR="00F73A0A" w:rsidRDefault="00F73A0A" w:rsidP="00F73A0A">
      <w:pPr>
        <w:pStyle w:val="ParaSub"/>
        <w:ind w:left="709"/>
        <w:rPr>
          <w:rFonts w:ascii="Courier New" w:hAnsi="Courier New" w:cs="Courier New"/>
          <w:bCs/>
        </w:rPr>
      </w:pPr>
    </w:p>
    <w:p w14:paraId="0B345034" w14:textId="641C46B6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  <w:r w:rsidRPr="00F73A0A">
        <w:rPr>
          <w:rFonts w:ascii="Montserrat Light" w:hAnsi="Montserrat Light" w:cs="Courier New"/>
          <w:bCs/>
        </w:rPr>
        <w:t xml:space="preserve">import </w:t>
      </w:r>
      <w:proofErr w:type="gramStart"/>
      <w:r w:rsidRPr="00F73A0A">
        <w:rPr>
          <w:rFonts w:ascii="Montserrat Light" w:hAnsi="Montserrat Light" w:cs="Courier New"/>
          <w:bCs/>
        </w:rPr>
        <w:t>showcard</w:t>
      </w:r>
      <w:proofErr w:type="gramEnd"/>
    </w:p>
    <w:p w14:paraId="3CC89401" w14:textId="77777777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</w:p>
    <w:p w14:paraId="15A03221" w14:textId="261989CF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  <w:r w:rsidRPr="00F73A0A">
        <w:rPr>
          <w:rFonts w:ascii="Montserrat Light" w:hAnsi="Montserrat Light" w:cs="Courier New"/>
          <w:bCs/>
        </w:rPr>
        <w:t xml:space="preserve">number = </w:t>
      </w:r>
      <w:proofErr w:type="gramStart"/>
      <w:r w:rsidRPr="00F73A0A">
        <w:rPr>
          <w:rFonts w:ascii="Montserrat Light" w:hAnsi="Montserrat Light" w:cs="Courier New"/>
          <w:bCs/>
        </w:rPr>
        <w:t>input(</w:t>
      </w:r>
      <w:proofErr w:type="gramEnd"/>
      <w:r w:rsidRPr="00F73A0A">
        <w:rPr>
          <w:rFonts w:ascii="Montserrat Light" w:hAnsi="Montserrat Light" w:cs="Courier New"/>
          <w:bCs/>
        </w:rPr>
        <w:t>"Pick a card (1-52): ")</w:t>
      </w:r>
    </w:p>
    <w:p w14:paraId="3DAFC9EB" w14:textId="77777777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</w:p>
    <w:p w14:paraId="1BE2237A" w14:textId="77777777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  <w:r w:rsidRPr="00F73A0A">
        <w:rPr>
          <w:rFonts w:ascii="Montserrat Light" w:hAnsi="Montserrat Light" w:cs="Courier New"/>
          <w:bCs/>
        </w:rPr>
        <w:t>filename = "BMP" + number + ".GIF"</w:t>
      </w:r>
    </w:p>
    <w:p w14:paraId="4D77B066" w14:textId="77777777" w:rsidR="00F73A0A" w:rsidRPr="00F73A0A" w:rsidRDefault="00F73A0A" w:rsidP="00F73A0A">
      <w:pPr>
        <w:pStyle w:val="ParaSub"/>
        <w:ind w:left="709"/>
        <w:rPr>
          <w:rFonts w:ascii="Montserrat Light" w:hAnsi="Montserrat Light" w:cs="Courier New"/>
          <w:bCs/>
        </w:rPr>
      </w:pPr>
      <w:proofErr w:type="spellStart"/>
      <w:proofErr w:type="gramStart"/>
      <w:r w:rsidRPr="00F73A0A">
        <w:rPr>
          <w:rFonts w:ascii="Montserrat Light" w:hAnsi="Montserrat Light" w:cs="Courier New"/>
          <w:bCs/>
        </w:rPr>
        <w:t>showcard.display</w:t>
      </w:r>
      <w:proofErr w:type="gramEnd"/>
      <w:r w:rsidRPr="00F73A0A">
        <w:rPr>
          <w:rFonts w:ascii="Montserrat Light" w:hAnsi="Montserrat Light" w:cs="Courier New"/>
          <w:bCs/>
        </w:rPr>
        <w:t>_file</w:t>
      </w:r>
      <w:proofErr w:type="spellEnd"/>
      <w:r w:rsidRPr="00F73A0A">
        <w:rPr>
          <w:rFonts w:ascii="Montserrat Light" w:hAnsi="Montserrat Light" w:cs="Courier New"/>
          <w:bCs/>
        </w:rPr>
        <w:t>(filename)</w:t>
      </w:r>
    </w:p>
    <w:sectPr w:rsidR="00F73A0A" w:rsidRPr="00F73A0A" w:rsidSect="000A2075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7EB4" w14:textId="77777777" w:rsidR="000A2075" w:rsidRDefault="000A2075" w:rsidP="00690DF9">
      <w:r>
        <w:separator/>
      </w:r>
    </w:p>
  </w:endnote>
  <w:endnote w:type="continuationSeparator" w:id="0">
    <w:p w14:paraId="343F17B7" w14:textId="77777777" w:rsidR="000A2075" w:rsidRDefault="000A2075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741642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528C6177" w14:textId="557A466B" w:rsidR="00D51530" w:rsidRPr="00D51530" w:rsidRDefault="00D51530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32E2620E" w14:textId="29C05512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EBA1" w14:textId="77777777" w:rsidR="000A2075" w:rsidRDefault="000A2075" w:rsidP="00690DF9">
      <w:r>
        <w:separator/>
      </w:r>
    </w:p>
  </w:footnote>
  <w:footnote w:type="continuationSeparator" w:id="0">
    <w:p w14:paraId="52B3FA57" w14:textId="77777777" w:rsidR="000A2075" w:rsidRDefault="000A2075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BB6E" w14:textId="54458B35" w:rsidR="004A3E9F" w:rsidRDefault="005E524F" w:rsidP="005E524F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2B305BA3" wp14:editId="45820A77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5E524F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5E524F">
      <w:rPr>
        <w:rFonts w:ascii="Montserrat Light" w:hAnsi="Montserrat Light"/>
      </w:rPr>
      <w:t>QAPYTH3 v</w:t>
    </w:r>
    <w:r w:rsidR="00A02FD4">
      <w:rPr>
        <w:rFonts w:ascii="Montserrat Light" w:hAnsi="Montserrat Light"/>
      </w:rPr>
      <w:t>3</w:t>
    </w:r>
  </w:p>
  <w:p w14:paraId="3F8905ED" w14:textId="77777777" w:rsidR="00A02FD4" w:rsidRPr="005E524F" w:rsidRDefault="00A02FD4" w:rsidP="005E524F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4219">
    <w:abstractNumId w:val="1"/>
  </w:num>
  <w:num w:numId="2" w16cid:durableId="813762211">
    <w:abstractNumId w:val="3"/>
  </w:num>
  <w:num w:numId="3" w16cid:durableId="611014192">
    <w:abstractNumId w:val="7"/>
  </w:num>
  <w:num w:numId="4" w16cid:durableId="537084733">
    <w:abstractNumId w:val="4"/>
  </w:num>
  <w:num w:numId="5" w16cid:durableId="95486882">
    <w:abstractNumId w:val="10"/>
  </w:num>
  <w:num w:numId="6" w16cid:durableId="1191186820">
    <w:abstractNumId w:val="6"/>
  </w:num>
  <w:num w:numId="7" w16cid:durableId="208107467">
    <w:abstractNumId w:val="9"/>
  </w:num>
  <w:num w:numId="8" w16cid:durableId="2072458001">
    <w:abstractNumId w:val="8"/>
  </w:num>
  <w:num w:numId="9" w16cid:durableId="1880971409">
    <w:abstractNumId w:val="12"/>
  </w:num>
  <w:num w:numId="10" w16cid:durableId="1563903830">
    <w:abstractNumId w:val="2"/>
  </w:num>
  <w:num w:numId="11" w16cid:durableId="1342705113">
    <w:abstractNumId w:val="5"/>
  </w:num>
  <w:num w:numId="12" w16cid:durableId="267662519">
    <w:abstractNumId w:val="0"/>
  </w:num>
  <w:num w:numId="13" w16cid:durableId="750614643">
    <w:abstractNumId w:val="13"/>
  </w:num>
  <w:num w:numId="14" w16cid:durableId="20591617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207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1751"/>
    <w:rsid w:val="001A4A3E"/>
    <w:rsid w:val="001C4D0E"/>
    <w:rsid w:val="001C6A5C"/>
    <w:rsid w:val="001D544F"/>
    <w:rsid w:val="001D6301"/>
    <w:rsid w:val="001E1761"/>
    <w:rsid w:val="001E5984"/>
    <w:rsid w:val="00204DD2"/>
    <w:rsid w:val="00230BE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5B00"/>
    <w:rsid w:val="00286B00"/>
    <w:rsid w:val="002A66B4"/>
    <w:rsid w:val="002C58B7"/>
    <w:rsid w:val="002E3FCE"/>
    <w:rsid w:val="002F624B"/>
    <w:rsid w:val="0030515E"/>
    <w:rsid w:val="003128ED"/>
    <w:rsid w:val="00316FCF"/>
    <w:rsid w:val="00322767"/>
    <w:rsid w:val="00324BAD"/>
    <w:rsid w:val="00330C5B"/>
    <w:rsid w:val="003338C3"/>
    <w:rsid w:val="00334CBB"/>
    <w:rsid w:val="00334FAF"/>
    <w:rsid w:val="00337BC2"/>
    <w:rsid w:val="003412E9"/>
    <w:rsid w:val="00341F9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27A9"/>
    <w:rsid w:val="00446C3C"/>
    <w:rsid w:val="00456EB0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150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5E524F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31E7"/>
    <w:rsid w:val="006D429C"/>
    <w:rsid w:val="006D46A9"/>
    <w:rsid w:val="006D5620"/>
    <w:rsid w:val="006D65C6"/>
    <w:rsid w:val="006E13BF"/>
    <w:rsid w:val="006F0E23"/>
    <w:rsid w:val="006F118D"/>
    <w:rsid w:val="006F2A91"/>
    <w:rsid w:val="00713F8E"/>
    <w:rsid w:val="00717011"/>
    <w:rsid w:val="0073159C"/>
    <w:rsid w:val="00736FED"/>
    <w:rsid w:val="00740308"/>
    <w:rsid w:val="00753101"/>
    <w:rsid w:val="00756072"/>
    <w:rsid w:val="00760D48"/>
    <w:rsid w:val="00770FBE"/>
    <w:rsid w:val="00777BD1"/>
    <w:rsid w:val="0078570C"/>
    <w:rsid w:val="0079694A"/>
    <w:rsid w:val="007A0006"/>
    <w:rsid w:val="007B01E2"/>
    <w:rsid w:val="007B3740"/>
    <w:rsid w:val="007B55F8"/>
    <w:rsid w:val="007C662C"/>
    <w:rsid w:val="007E574A"/>
    <w:rsid w:val="007F0753"/>
    <w:rsid w:val="007F28AC"/>
    <w:rsid w:val="00807F9E"/>
    <w:rsid w:val="0081273B"/>
    <w:rsid w:val="00814F27"/>
    <w:rsid w:val="00817DF6"/>
    <w:rsid w:val="00827A21"/>
    <w:rsid w:val="00827A62"/>
    <w:rsid w:val="0085512F"/>
    <w:rsid w:val="008622B1"/>
    <w:rsid w:val="008706E8"/>
    <w:rsid w:val="0088181A"/>
    <w:rsid w:val="00882B50"/>
    <w:rsid w:val="008847A9"/>
    <w:rsid w:val="00892FC1"/>
    <w:rsid w:val="008A3226"/>
    <w:rsid w:val="008A4196"/>
    <w:rsid w:val="008B13AE"/>
    <w:rsid w:val="008B5833"/>
    <w:rsid w:val="008C26CD"/>
    <w:rsid w:val="008C4BC4"/>
    <w:rsid w:val="008D3D87"/>
    <w:rsid w:val="008F6635"/>
    <w:rsid w:val="00904630"/>
    <w:rsid w:val="00904B25"/>
    <w:rsid w:val="0091133E"/>
    <w:rsid w:val="0092447C"/>
    <w:rsid w:val="00924CC9"/>
    <w:rsid w:val="00931DC6"/>
    <w:rsid w:val="009338EB"/>
    <w:rsid w:val="00945265"/>
    <w:rsid w:val="00947B0C"/>
    <w:rsid w:val="00956A46"/>
    <w:rsid w:val="00964CAE"/>
    <w:rsid w:val="009668F7"/>
    <w:rsid w:val="009773C6"/>
    <w:rsid w:val="0098419B"/>
    <w:rsid w:val="009A54D2"/>
    <w:rsid w:val="009C3533"/>
    <w:rsid w:val="009C7278"/>
    <w:rsid w:val="009F05B8"/>
    <w:rsid w:val="00A02FD4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84F24"/>
    <w:rsid w:val="00A966E0"/>
    <w:rsid w:val="00AB398F"/>
    <w:rsid w:val="00AB4DB1"/>
    <w:rsid w:val="00AB60AB"/>
    <w:rsid w:val="00AC55B1"/>
    <w:rsid w:val="00AC6CE5"/>
    <w:rsid w:val="00AE5D17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E717D"/>
    <w:rsid w:val="00CF6D50"/>
    <w:rsid w:val="00D27533"/>
    <w:rsid w:val="00D2753B"/>
    <w:rsid w:val="00D4361C"/>
    <w:rsid w:val="00D51530"/>
    <w:rsid w:val="00D65650"/>
    <w:rsid w:val="00D771E4"/>
    <w:rsid w:val="00D862AB"/>
    <w:rsid w:val="00D90B98"/>
    <w:rsid w:val="00DC26B2"/>
    <w:rsid w:val="00DC5438"/>
    <w:rsid w:val="00DC6EF9"/>
    <w:rsid w:val="00DE297B"/>
    <w:rsid w:val="00E42649"/>
    <w:rsid w:val="00E8013E"/>
    <w:rsid w:val="00EA464A"/>
    <w:rsid w:val="00EB150E"/>
    <w:rsid w:val="00ED00D8"/>
    <w:rsid w:val="00ED2BB9"/>
    <w:rsid w:val="00EF3DD0"/>
    <w:rsid w:val="00F11CB3"/>
    <w:rsid w:val="00F226FA"/>
    <w:rsid w:val="00F27F92"/>
    <w:rsid w:val="00F40B16"/>
    <w:rsid w:val="00F67BBB"/>
    <w:rsid w:val="00F73A0A"/>
    <w:rsid w:val="00F751CA"/>
    <w:rsid w:val="00F86371"/>
    <w:rsid w:val="00F86EEE"/>
    <w:rsid w:val="00F92D97"/>
    <w:rsid w:val="00FC5080"/>
    <w:rsid w:val="00FF640A"/>
    <w:rsid w:val="08CCBFF0"/>
    <w:rsid w:val="255E8805"/>
    <w:rsid w:val="4C1EB439"/>
    <w:rsid w:val="536FE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34547A"/>
  <w15:docId w15:val="{DAFFAA42-B98E-4FEB-BDD0-29D2B0F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DAF22-D94D-4F0D-9A7C-235366FC1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2FECD-4DF7-4D4E-BDFC-7DB1FAE53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e98e5-056b-4fbc-983d-5776ac277f1c"/>
    <ds:schemaRef ds:uri="8706a4e6-e72b-4885-96ed-b92b99fed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Cameron, Donald</cp:lastModifiedBy>
  <cp:revision>2</cp:revision>
  <cp:lastPrinted>2011-06-02T09:20:00Z</cp:lastPrinted>
  <dcterms:created xsi:type="dcterms:W3CDTF">2024-02-02T09:23:00Z</dcterms:created>
  <dcterms:modified xsi:type="dcterms:W3CDTF">2024-02-02T09:23:00Z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