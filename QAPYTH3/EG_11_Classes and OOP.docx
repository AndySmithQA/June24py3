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859F" w14:textId="77777777" w:rsidR="00337BC2" w:rsidRPr="00C30F18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C30F18">
        <w:rPr>
          <w:rFonts w:ascii="Krana Fat B" w:hAnsi="Krana Fat B"/>
          <w:color w:val="004050"/>
          <w:sz w:val="40"/>
        </w:rPr>
        <w:t xml:space="preserve">Exercise </w:t>
      </w:r>
      <w:r w:rsidR="00ED6F73" w:rsidRPr="00C30F18">
        <w:rPr>
          <w:rFonts w:ascii="Krana Fat B" w:hAnsi="Krana Fat B"/>
          <w:color w:val="004050"/>
          <w:sz w:val="40"/>
        </w:rPr>
        <w:t>11</w:t>
      </w:r>
      <w:r w:rsidRPr="00C30F18">
        <w:rPr>
          <w:rFonts w:ascii="Krana Fat B" w:hAnsi="Krana Fat B"/>
          <w:color w:val="004050"/>
          <w:sz w:val="40"/>
        </w:rPr>
        <w:t xml:space="preserve"> – </w:t>
      </w:r>
      <w:r w:rsidR="00ED6F73" w:rsidRPr="00C30F18">
        <w:rPr>
          <w:rFonts w:ascii="Krana Fat B" w:hAnsi="Krana Fat B"/>
          <w:color w:val="004050"/>
          <w:sz w:val="40"/>
        </w:rPr>
        <w:t>Classes and OO</w:t>
      </w:r>
    </w:p>
    <w:p w14:paraId="64A80F62" w14:textId="77777777" w:rsidR="00337BC2" w:rsidRPr="00C30F18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30F18">
        <w:rPr>
          <w:rFonts w:ascii="Montserrat" w:hAnsi="Montserrat" w:cs="Arial"/>
          <w:color w:val="004050"/>
          <w:sz w:val="22"/>
        </w:rPr>
        <w:t>Objective</w:t>
      </w:r>
    </w:p>
    <w:p w14:paraId="67A65FB4" w14:textId="659D5636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To build a simple class using Python's object orientation. The first exercise will take you through the process of creating a simple file class </w:t>
      </w:r>
      <w:r w:rsidR="00465E23" w:rsidRPr="00C30F18">
        <w:rPr>
          <w:rFonts w:ascii="Montserrat Light" w:hAnsi="Montserrat Light" w:cs="Arial"/>
        </w:rPr>
        <w:t>step-by step.</w:t>
      </w:r>
      <w:r w:rsidRPr="00C30F18">
        <w:rPr>
          <w:rFonts w:ascii="Montserrat Light" w:hAnsi="Montserrat Light" w:cs="Arial"/>
        </w:rPr>
        <w:t xml:space="preserve"> Most of the code is provided for you.  The second exercise uses inheritance and is a little more challenging – you will have to figure out some of the code yourself.</w:t>
      </w:r>
    </w:p>
    <w:p w14:paraId="74B262D1" w14:textId="77777777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Subsequent exercises are optional and are suitable only for experienced programmers.</w:t>
      </w:r>
    </w:p>
    <w:p w14:paraId="32F0A83B" w14:textId="3AF20F3B" w:rsidR="006E681D" w:rsidRPr="00C30F18" w:rsidRDefault="00337BC2" w:rsidP="006E681D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30F18">
        <w:rPr>
          <w:rFonts w:ascii="Montserrat" w:hAnsi="Montserrat" w:cs="Arial"/>
          <w:color w:val="004050"/>
          <w:sz w:val="22"/>
        </w:rPr>
        <w:t>Questions</w:t>
      </w:r>
    </w:p>
    <w:p w14:paraId="34E6C5AD" w14:textId="7C767D1F" w:rsidR="00CF0834" w:rsidRPr="00C30F18" w:rsidRDefault="006E681D" w:rsidP="00A81D3C">
      <w:pPr>
        <w:pStyle w:val="ListParagraph"/>
        <w:numPr>
          <w:ilvl w:val="0"/>
          <w:numId w:val="27"/>
        </w:numPr>
        <w:rPr>
          <w:rFonts w:ascii="Montserrat Light" w:hAnsi="Montserrat Light" w:cs="Arial"/>
        </w:rPr>
      </w:pPr>
      <w:bookmarkStart w:id="0" w:name="_Hlk526793777"/>
      <w:r w:rsidRPr="00C30F18">
        <w:rPr>
          <w:rFonts w:ascii="Montserrat Light" w:hAnsi="Montserrat Light" w:cs="Arial"/>
        </w:rPr>
        <w:t xml:space="preserve">This exercise will take you step-by-step into building a class based on simple file IO.  </w:t>
      </w:r>
    </w:p>
    <w:bookmarkEnd w:id="0"/>
    <w:p w14:paraId="733746FD" w14:textId="77777777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Create two files in the same directory:</w:t>
      </w:r>
    </w:p>
    <w:p w14:paraId="2AAB598A" w14:textId="77777777" w:rsidR="006E681D" w:rsidRPr="00C30F18" w:rsidRDefault="006E681D" w:rsidP="006E681D">
      <w:p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ab/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ab/>
        <w:t xml:space="preserve">this will contain the class </w:t>
      </w:r>
      <w:proofErr w:type="spellStart"/>
      <w:r w:rsidRPr="00C30F18">
        <w:rPr>
          <w:rFonts w:ascii="Montserrat Light" w:hAnsi="Montserrat Light" w:cs="Courier New"/>
          <w:b/>
        </w:rPr>
        <w:t>MyFile</w:t>
      </w:r>
      <w:proofErr w:type="spellEnd"/>
    </w:p>
    <w:p w14:paraId="0A96BFE7" w14:textId="77777777" w:rsidR="006E681D" w:rsidRPr="00C30F18" w:rsidRDefault="006E681D" w:rsidP="006E681D">
      <w:pPr>
        <w:spacing w:after="0" w:line="240" w:lineRule="auto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ab/>
        <w:t xml:space="preserve">this will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and test the class</w:t>
      </w:r>
    </w:p>
    <w:p w14:paraId="2FF14018" w14:textId="77777777" w:rsidR="00C1499A" w:rsidRPr="00C30F18" w:rsidRDefault="00C1499A" w:rsidP="006E681D">
      <w:pPr>
        <w:spacing w:after="0" w:line="240" w:lineRule="auto"/>
        <w:ind w:firstLine="720"/>
        <w:rPr>
          <w:rFonts w:ascii="Montserrat Light" w:hAnsi="Montserrat Light" w:cs="Arial"/>
        </w:rPr>
      </w:pPr>
    </w:p>
    <w:p w14:paraId="544CC04E" w14:textId="50F707C0" w:rsidR="006E681D" w:rsidRPr="00C30F18" w:rsidRDefault="006E681D" w:rsidP="006E681D">
      <w:pPr>
        <w:spacing w:after="0" w:line="240" w:lineRule="auto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>, create a dummy class:</w:t>
      </w:r>
    </w:p>
    <w:p w14:paraId="1F7A63CE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355385CB" w14:textId="613A2F0D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:</w:t>
      </w:r>
    </w:p>
    <w:p w14:paraId="604079D0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pass</w:t>
      </w:r>
    </w:p>
    <w:p w14:paraId="248DFBD4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602B0A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, import the module, create an object, and print it:</w:t>
      </w:r>
    </w:p>
    <w:p w14:paraId="603F0EAA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E228B76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3E4D29CD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314961BC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</w:p>
    <w:p w14:paraId="67372EFA" w14:textId="4F2E48F2" w:rsidR="006E681D" w:rsidRPr="00C30F18" w:rsidRDefault="00C1499A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4B122A2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2E8D5C5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.  Did you get the output you expected?</w:t>
      </w:r>
    </w:p>
    <w:p w14:paraId="095D9CBE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752E503" w14:textId="2D97F963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we will add a constructor to the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="00517633" w:rsidRPr="00C30F18">
        <w:rPr>
          <w:rFonts w:ascii="Montserrat Light" w:hAnsi="Montserrat Light" w:cs="Arial"/>
        </w:rPr>
        <w:t xml:space="preserve"> class.</w:t>
      </w:r>
      <w:r w:rsidRPr="00C30F18">
        <w:rPr>
          <w:rFonts w:ascii="Montserrat Light" w:hAnsi="Montserrat Light" w:cs="Arial"/>
        </w:rPr>
        <w:t xml:space="preserve"> It will require a file name to be input, which will be</w:t>
      </w:r>
      <w:r w:rsidR="00517633" w:rsidRPr="00C30F18">
        <w:rPr>
          <w:rFonts w:ascii="Montserrat Light" w:hAnsi="Montserrat Light" w:cs="Arial"/>
        </w:rPr>
        <w:t xml:space="preserve"> stored as an object attribute.</w:t>
      </w:r>
      <w:r w:rsidRPr="00C30F18">
        <w:rPr>
          <w:rFonts w:ascii="Montserrat Light" w:hAnsi="Montserrat Light" w:cs="Arial"/>
        </w:rPr>
        <w:t xml:space="preserve"> In </w:t>
      </w:r>
      <w:r w:rsidRPr="00C30F18">
        <w:rPr>
          <w:rFonts w:ascii="Montserrat Light" w:hAnsi="Montserrat Light" w:cs="Arial"/>
          <w:b/>
        </w:rPr>
        <w:t>myfile.py</w:t>
      </w:r>
      <w:r w:rsidR="00517633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alter the class to say:</w:t>
      </w:r>
    </w:p>
    <w:p w14:paraId="7228829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17261D1E" w14:textId="5534AF69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:</w:t>
      </w:r>
    </w:p>
    <w:p w14:paraId="2C37C7F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72FF0DD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lastRenderedPageBreak/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</w:t>
      </w:r>
      <w:proofErr w:type="gramStart"/>
      <w:r w:rsidRPr="00C30F18">
        <w:rPr>
          <w:rFonts w:ascii="Montserrat Light" w:hAnsi="Montserrat Light" w:cs="Courier New"/>
        </w:rPr>
        <w:t>_(</w:t>
      </w:r>
      <w:proofErr w:type="gramEnd"/>
      <w:r w:rsidRPr="00C30F18">
        <w:rPr>
          <w:rFonts w:ascii="Montserrat Light" w:hAnsi="Montserrat Light" w:cs="Courier New"/>
        </w:rPr>
        <w:t>self, filename):</w:t>
      </w:r>
    </w:p>
    <w:p w14:paraId="3DC208E1" w14:textId="7BAB7189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</w:t>
      </w:r>
      <w:proofErr w:type="gramStart"/>
      <w:r w:rsidRPr="00C30F18">
        <w:rPr>
          <w:rFonts w:ascii="Montserrat Light" w:hAnsi="Montserrat Light" w:cs="Courier New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57DB869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BC81DF0" w14:textId="4EC83A49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alter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 to construct the object so that it passes the name of a text </w:t>
      </w:r>
      <w:r w:rsidR="00517633" w:rsidRPr="00C30F18">
        <w:rPr>
          <w:rFonts w:ascii="Montserrat Light" w:hAnsi="Montserrat Light" w:cs="Arial"/>
        </w:rPr>
        <w:t>file.</w:t>
      </w:r>
      <w:r w:rsidRPr="00C30F18">
        <w:rPr>
          <w:rFonts w:ascii="Montserrat Light" w:hAnsi="Montserrat Light" w:cs="Arial"/>
        </w:rPr>
        <w:t xml:space="preserve"> The file should exist, preferably in the current directory.</w:t>
      </w:r>
    </w:p>
    <w:p w14:paraId="67313F0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74CBEC5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063F7EBC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4CEDACBE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('country.txt')</w:t>
      </w:r>
    </w:p>
    <w:p w14:paraId="5508C293" w14:textId="6A95E055" w:rsidR="006E681D" w:rsidRPr="00C30F18" w:rsidRDefault="00C21DC0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4C1D5B2B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D3F4B54" w14:textId="1A0140DE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="008B03DB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output should look the same as before.</w:t>
      </w:r>
    </w:p>
    <w:p w14:paraId="20398CAA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5AD6239B" w14:textId="06285981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we will make the print do a little more work, by providing a </w:t>
      </w:r>
      <w:r w:rsidRPr="00C30F18">
        <w:rPr>
          <w:rFonts w:ascii="Montserrat Light" w:hAnsi="Montserrat Light" w:cs="Courier New"/>
        </w:rPr>
        <w:t>__str__</w:t>
      </w:r>
      <w:r w:rsidRPr="00C30F18">
        <w:rPr>
          <w:rFonts w:ascii="Montserrat Light" w:hAnsi="Montserrat Light" w:cs="Arial"/>
        </w:rPr>
        <w:t xml:space="preserve"> special function. In </w:t>
      </w:r>
      <w:r w:rsidRPr="00C30F18">
        <w:rPr>
          <w:rFonts w:ascii="Montserrat Light" w:hAnsi="Montserrat Light" w:cs="Arial"/>
          <w:b/>
        </w:rPr>
        <w:t>myfile.py</w:t>
      </w:r>
      <w:r w:rsidR="008B03DB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str__</w:t>
      </w:r>
      <w:r w:rsidRPr="00C30F18">
        <w:rPr>
          <w:rFonts w:ascii="Montserrat Light" w:hAnsi="Montserrat Light" w:cs="Arial"/>
        </w:rPr>
        <w:t>function</w:t>
      </w:r>
      <w:proofErr w:type="spellEnd"/>
      <w:r w:rsidRPr="00C30F18">
        <w:rPr>
          <w:rFonts w:ascii="Montserrat Light" w:hAnsi="Montserrat Light" w:cs="Arial"/>
        </w:rPr>
        <w:t xml:space="preserve"> that will read the file into a string, and return it:</w:t>
      </w:r>
    </w:p>
    <w:p w14:paraId="6420E6F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5D48B27F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(object):</w:t>
      </w:r>
    </w:p>
    <w:p w14:paraId="48F49125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69711E9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</w:t>
      </w:r>
      <w:proofErr w:type="gramStart"/>
      <w:r w:rsidRPr="00C30F18">
        <w:rPr>
          <w:rFonts w:ascii="Montserrat Light" w:hAnsi="Montserrat Light" w:cs="Courier New"/>
        </w:rPr>
        <w:t>_(</w:t>
      </w:r>
      <w:proofErr w:type="gramEnd"/>
      <w:r w:rsidRPr="00C30F18">
        <w:rPr>
          <w:rFonts w:ascii="Montserrat Light" w:hAnsi="Montserrat Light" w:cs="Courier New"/>
        </w:rPr>
        <w:t>self, filename):</w:t>
      </w:r>
    </w:p>
    <w:p w14:paraId="33AE909F" w14:textId="701D25C2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</w:t>
      </w:r>
      <w:proofErr w:type="gramStart"/>
      <w:r w:rsidRPr="00C30F18">
        <w:rPr>
          <w:rFonts w:ascii="Montserrat Light" w:hAnsi="Montserrat Light" w:cs="Courier New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4AEEE57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49E63843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</w:rPr>
        <w:t xml:space="preserve">    </w:t>
      </w:r>
      <w:r w:rsidRPr="00C30F18">
        <w:rPr>
          <w:rFonts w:ascii="Montserrat Light" w:hAnsi="Montserrat Light" w:cs="Courier New"/>
          <w:b/>
        </w:rPr>
        <w:t>def __str__(self):</w:t>
      </w:r>
    </w:p>
    <w:p w14:paraId="20092BFF" w14:textId="293E7585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s = </w:t>
      </w:r>
      <w:proofErr w:type="gramStart"/>
      <w:r w:rsidRPr="00C30F18">
        <w:rPr>
          <w:rFonts w:ascii="Montserrat Light" w:hAnsi="Montserrat Light" w:cs="Courier New"/>
          <w:b/>
        </w:rPr>
        <w:t>open(</w:t>
      </w:r>
      <w:proofErr w:type="gramEnd"/>
      <w:r w:rsidRPr="00C30F18">
        <w:rPr>
          <w:rFonts w:ascii="Montserrat Light" w:hAnsi="Montserrat Light" w:cs="Courier New"/>
          <w:b/>
        </w:rPr>
        <w:t>self._</w:t>
      </w:r>
      <w:proofErr w:type="spellStart"/>
      <w:r w:rsidRPr="00C30F18">
        <w:rPr>
          <w:rFonts w:ascii="Montserrat Light" w:hAnsi="Montserrat Light" w:cs="Courier New"/>
          <w:b/>
        </w:rPr>
        <w:t>fname</w:t>
      </w:r>
      <w:proofErr w:type="spellEnd"/>
      <w:r w:rsidR="00CF0834" w:rsidRPr="00C30F18">
        <w:rPr>
          <w:rFonts w:ascii="Montserrat Light" w:hAnsi="Montserrat Light" w:cs="Courier New"/>
          <w:b/>
        </w:rPr>
        <w:t>, 'r'</w:t>
      </w:r>
      <w:r w:rsidRPr="00C30F18">
        <w:rPr>
          <w:rFonts w:ascii="Montserrat Light" w:hAnsi="Montserrat Light" w:cs="Courier New"/>
          <w:b/>
        </w:rPr>
        <w:t>).read()</w:t>
      </w:r>
    </w:p>
    <w:p w14:paraId="1AE99E52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s</w:t>
      </w:r>
    </w:p>
    <w:p w14:paraId="0F6B6A9C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26E5ACB4" w14:textId="54744217" w:rsidR="006E681D" w:rsidRPr="00C30F18" w:rsidRDefault="006E681D" w:rsidP="006E681D">
      <w:pPr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Test the code by executing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, the text file should be displayed. </w:t>
      </w:r>
      <w:r w:rsidR="00534369" w:rsidRPr="00C30F18">
        <w:rPr>
          <w:rFonts w:ascii="Montserrat Light" w:hAnsi="Montserrat Light" w:cs="Arial"/>
        </w:rPr>
        <w:t>Note: this is only an exercise!</w:t>
      </w:r>
      <w:r w:rsidRPr="00C30F18">
        <w:rPr>
          <w:rFonts w:ascii="Montserrat Light" w:hAnsi="Montserrat Light" w:cs="Arial"/>
        </w:rPr>
        <w:t xml:space="preserve"> </w:t>
      </w:r>
      <w:r w:rsidR="00EB3B73" w:rsidRPr="00C30F18">
        <w:rPr>
          <w:rFonts w:ascii="Montserrat Light" w:hAnsi="Montserrat Light" w:cs="Arial"/>
        </w:rPr>
        <w:t>It</w:t>
      </w:r>
      <w:r w:rsidRPr="00C30F18">
        <w:rPr>
          <w:rFonts w:ascii="Montserrat Light" w:hAnsi="Montserrat Light" w:cs="Arial"/>
        </w:rPr>
        <w:t xml:space="preserve"> would be foolhardy to blindly read a file into a string </w:t>
      </w:r>
      <w:r w:rsidR="00EB3B73" w:rsidRPr="00C30F18">
        <w:rPr>
          <w:rFonts w:ascii="Montserrat Light" w:hAnsi="Montserrat Light" w:cs="Arial"/>
        </w:rPr>
        <w:t>as</w:t>
      </w:r>
      <w:r w:rsidRPr="00C30F18">
        <w:rPr>
          <w:rFonts w:ascii="Montserrat Light" w:hAnsi="Montserrat Light" w:cs="Arial"/>
        </w:rPr>
        <w:t xml:space="preserve"> it might be so large that it exceeds </w:t>
      </w:r>
      <w:r w:rsidR="00534369" w:rsidRPr="00C30F18">
        <w:rPr>
          <w:rFonts w:ascii="Montserrat Light" w:hAnsi="Montserrat Light" w:cs="Arial"/>
        </w:rPr>
        <w:t>P</w:t>
      </w:r>
      <w:r w:rsidRPr="00C30F18">
        <w:rPr>
          <w:rFonts w:ascii="Montserrat Light" w:hAnsi="Montserrat Light" w:cs="Arial"/>
        </w:rPr>
        <w:t xml:space="preserve">ython's memory allocation.     </w:t>
      </w:r>
    </w:p>
    <w:p w14:paraId="541F3A8C" w14:textId="77777777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br w:type="page"/>
      </w:r>
    </w:p>
    <w:p w14:paraId="4D15FFCD" w14:textId="75E6572C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If we wanted to check the size of the file, we might wish to use the 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(</w:t>
      </w:r>
      <w:proofErr w:type="gramEnd"/>
      <w:r w:rsidRPr="00C30F18">
        <w:rPr>
          <w:rFonts w:ascii="Montserrat Light" w:hAnsi="Montserrat Light" w:cs="Courier New"/>
          <w:b/>
        </w:rPr>
        <w:t>)</w:t>
      </w:r>
      <w:r w:rsidR="00534369" w:rsidRPr="00C30F18">
        <w:rPr>
          <w:rFonts w:ascii="Montserrat Light" w:hAnsi="Montserrat Light" w:cs="Arial"/>
        </w:rPr>
        <w:t xml:space="preserve"> built-in.</w:t>
      </w:r>
      <w:r w:rsidRPr="00C30F18">
        <w:rPr>
          <w:rFonts w:ascii="Montserrat Light" w:hAnsi="Montserrat Light" w:cs="Arial"/>
        </w:rPr>
        <w:t xml:space="preserve"> For that we can provide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method, to be added to </w:t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>.</w:t>
      </w:r>
      <w:r w:rsidR="00534369" w:rsidRPr="00C30F18">
        <w:rPr>
          <w:rFonts w:ascii="Montserrat Light" w:hAnsi="Montserrat Light" w:cs="Arial"/>
        </w:rPr>
        <w:t xml:space="preserve"> </w:t>
      </w:r>
      <w:r w:rsidRPr="00C30F18">
        <w:rPr>
          <w:rFonts w:ascii="Montserrat Light" w:hAnsi="Montserrat Light" w:cs="Arial"/>
        </w:rPr>
        <w:t xml:space="preserve">This will require the 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os.path</w:t>
      </w:r>
      <w:proofErr w:type="spellEnd"/>
      <w:proofErr w:type="gramEnd"/>
      <w:r w:rsidRPr="00C30F18">
        <w:rPr>
          <w:rFonts w:ascii="Montserrat Light" w:hAnsi="Montserrat Light" w:cs="Arial"/>
        </w:rPr>
        <w:t xml:space="preserve"> module, which we should import at the start of the module (outside the class).</w:t>
      </w:r>
    </w:p>
    <w:p w14:paraId="60032760" w14:textId="77777777" w:rsidR="006E681D" w:rsidRPr="00C30F18" w:rsidRDefault="006E681D" w:rsidP="006E681D">
      <w:pPr>
        <w:widowControl w:val="0"/>
        <w:spacing w:after="0" w:line="240" w:lineRule="auto"/>
        <w:ind w:left="720"/>
        <w:rPr>
          <w:rFonts w:ascii="Montserrat Light" w:hAnsi="Montserrat Light" w:cs="Arial"/>
        </w:rPr>
      </w:pPr>
    </w:p>
    <w:p w14:paraId="740A67C9" w14:textId="59628769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will also add a simple </w:t>
      </w:r>
      <w:r w:rsidRPr="00C30F18">
        <w:rPr>
          <w:rFonts w:ascii="Montserrat Light" w:hAnsi="Montserrat Light" w:cs="Arial"/>
          <w:i/>
        </w:rPr>
        <w:t>getter</w:t>
      </w:r>
      <w:r w:rsidRPr="00C30F18">
        <w:rPr>
          <w:rFonts w:ascii="Montserrat Light" w:hAnsi="Montserrat Light" w:cs="Arial"/>
        </w:rPr>
        <w:t xml:space="preserve"> function to the class to return the filename, called </w:t>
      </w:r>
      <w:proofErr w:type="spellStart"/>
      <w:r w:rsidRPr="00C30F18">
        <w:rPr>
          <w:rFonts w:ascii="Montserrat Light" w:hAnsi="Montserrat Light" w:cs="Courier New"/>
        </w:rPr>
        <w:t>get_fname</w:t>
      </w:r>
      <w:proofErr w:type="spellEnd"/>
      <w:r w:rsidR="00534369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class should now look something like this:</w:t>
      </w:r>
    </w:p>
    <w:p w14:paraId="4E3C8906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03618087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import 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os.path</w:t>
      </w:r>
      <w:proofErr w:type="spellEnd"/>
      <w:proofErr w:type="gramEnd"/>
    </w:p>
    <w:p w14:paraId="4E8C6A3F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BD4DD5B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(object):</w:t>
      </w:r>
    </w:p>
    <w:p w14:paraId="303CF088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2CE470A4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</w:t>
      </w:r>
      <w:proofErr w:type="gramStart"/>
      <w:r w:rsidRPr="00C30F18">
        <w:rPr>
          <w:rFonts w:ascii="Montserrat Light" w:hAnsi="Montserrat Light" w:cs="Courier New"/>
        </w:rPr>
        <w:t>_(</w:t>
      </w:r>
      <w:proofErr w:type="gramEnd"/>
      <w:r w:rsidRPr="00C30F18">
        <w:rPr>
          <w:rFonts w:ascii="Montserrat Light" w:hAnsi="Montserrat Light" w:cs="Courier New"/>
        </w:rPr>
        <w:t>self, filename):</w:t>
      </w:r>
    </w:p>
    <w:p w14:paraId="52C2183F" w14:textId="41CBECDC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</w:t>
      </w:r>
      <w:proofErr w:type="gramStart"/>
      <w:r w:rsidRPr="00C30F18">
        <w:rPr>
          <w:rFonts w:ascii="Montserrat Light" w:hAnsi="Montserrat Light" w:cs="Courier New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7B290C7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70D01A6D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__str__(self):</w:t>
      </w:r>
    </w:p>
    <w:p w14:paraId="7A92C8B2" w14:textId="474A8286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s = open(</w:t>
      </w:r>
      <w:proofErr w:type="gramStart"/>
      <w:r w:rsidRPr="00C30F18">
        <w:rPr>
          <w:rFonts w:ascii="Montserrat Light" w:hAnsi="Montserrat Light" w:cs="Courier New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>).read()</w:t>
      </w:r>
    </w:p>
    <w:p w14:paraId="6C2A53AA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return s</w:t>
      </w:r>
    </w:p>
    <w:p w14:paraId="2ED89C7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46F756E0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__(self):</w:t>
      </w:r>
    </w:p>
    <w:p w14:paraId="19CC9A75" w14:textId="107E16EA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os.path</w:t>
      </w:r>
      <w:proofErr w:type="gramEnd"/>
      <w:r w:rsidRPr="00C30F18">
        <w:rPr>
          <w:rFonts w:ascii="Montserrat Light" w:hAnsi="Montserrat Light" w:cs="Courier New"/>
          <w:b/>
        </w:rPr>
        <w:t>.getsize</w:t>
      </w:r>
      <w:proofErr w:type="spellEnd"/>
      <w:r w:rsidRPr="00C30F18">
        <w:rPr>
          <w:rFonts w:ascii="Montserrat Light" w:hAnsi="Montserrat Light" w:cs="Courier New"/>
          <w:b/>
        </w:rPr>
        <w:t>(self._</w:t>
      </w:r>
      <w:proofErr w:type="spellStart"/>
      <w:r w:rsidRPr="00C30F18">
        <w:rPr>
          <w:rFonts w:ascii="Montserrat Light" w:hAnsi="Montserrat Light" w:cs="Courier New"/>
          <w:b/>
        </w:rPr>
        <w:t>fname</w:t>
      </w:r>
      <w:proofErr w:type="spellEnd"/>
      <w:r w:rsidRPr="00C30F18">
        <w:rPr>
          <w:rFonts w:ascii="Montserrat Light" w:hAnsi="Montserrat Light" w:cs="Courier New"/>
          <w:b/>
        </w:rPr>
        <w:t>)</w:t>
      </w:r>
    </w:p>
    <w:p w14:paraId="594E2E2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</w:p>
    <w:p w14:paraId="274C879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def </w:t>
      </w:r>
      <w:proofErr w:type="spellStart"/>
      <w:r w:rsidRPr="00C30F18">
        <w:rPr>
          <w:rFonts w:ascii="Montserrat Light" w:hAnsi="Montserrat Light" w:cs="Courier New"/>
          <w:b/>
        </w:rPr>
        <w:t>get_fname</w:t>
      </w:r>
      <w:proofErr w:type="spellEnd"/>
      <w:r w:rsidRPr="00C30F18">
        <w:rPr>
          <w:rFonts w:ascii="Montserrat Light" w:hAnsi="Montserrat Light" w:cs="Courier New"/>
          <w:b/>
        </w:rPr>
        <w:t>(self):</w:t>
      </w:r>
    </w:p>
    <w:p w14:paraId="3DFAC9BB" w14:textId="5041C661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</w:t>
      </w:r>
      <w:proofErr w:type="gramStart"/>
      <w:r w:rsidRPr="00C30F18">
        <w:rPr>
          <w:rFonts w:ascii="Montserrat Light" w:hAnsi="Montserrat Light" w:cs="Courier New"/>
          <w:b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b/>
        </w:rPr>
        <w:t>fname</w:t>
      </w:r>
      <w:proofErr w:type="spellEnd"/>
    </w:p>
    <w:p w14:paraId="5919D9E8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ab/>
      </w:r>
    </w:p>
    <w:p w14:paraId="4FC9845A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ab/>
        <w:t xml:space="preserve">Add a new test to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:</w:t>
      </w:r>
    </w:p>
    <w:p w14:paraId="00E7603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4761F61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1429C1D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20FE4E5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('country.txt')</w:t>
      </w:r>
    </w:p>
    <w:p w14:paraId="57103566" w14:textId="6B4FCCB2" w:rsidR="006E681D" w:rsidRPr="00C30F18" w:rsidRDefault="00CB3A4A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23DD6312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F2E7B48" w14:textId="56CD7A8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Arial"/>
        </w:rPr>
        <w:tab/>
      </w:r>
      <w:r w:rsidR="00CB3A4A" w:rsidRPr="00C30F18">
        <w:rPr>
          <w:rFonts w:ascii="Montserrat Light" w:hAnsi="Montserrat Light" w:cs="Courier New"/>
          <w:b/>
        </w:rPr>
        <w:t>print(</w:t>
      </w:r>
      <w:proofErr w:type="spellStart"/>
      <w:r w:rsidRPr="00C30F18">
        <w:rPr>
          <w:rFonts w:ascii="Montserrat Light" w:hAnsi="Montserrat Light" w:cs="Courier New"/>
          <w:b/>
        </w:rPr>
        <w:t>filea.get_</w:t>
      </w:r>
      <w:proofErr w:type="gramStart"/>
      <w:r w:rsidRPr="00C30F18">
        <w:rPr>
          <w:rFonts w:ascii="Montserrat Light" w:hAnsi="Montserrat Light" w:cs="Courier New"/>
          <w:b/>
        </w:rPr>
        <w:t>fname</w:t>
      </w:r>
      <w:proofErr w:type="spellEnd"/>
      <w:r w:rsidRPr="00C30F18">
        <w:rPr>
          <w:rFonts w:ascii="Montserrat Light" w:hAnsi="Montserrat Light" w:cs="Courier New"/>
          <w:b/>
        </w:rPr>
        <w:t>(</w:t>
      </w:r>
      <w:proofErr w:type="gramEnd"/>
      <w:r w:rsidRPr="00C30F18">
        <w:rPr>
          <w:rFonts w:ascii="Montserrat Light" w:hAnsi="Montserrat Light" w:cs="Courier New"/>
          <w:b/>
        </w:rPr>
        <w:t xml:space="preserve">), "is", </w:t>
      </w:r>
      <w:proofErr w:type="spell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(</w:t>
      </w:r>
      <w:proofErr w:type="spellStart"/>
      <w:r w:rsidRPr="00C30F18">
        <w:rPr>
          <w:rFonts w:ascii="Montserrat Light" w:hAnsi="Montserrat Light" w:cs="Courier New"/>
          <w:b/>
        </w:rPr>
        <w:t>filea</w:t>
      </w:r>
      <w:proofErr w:type="spellEnd"/>
      <w:r w:rsidRPr="00C30F18">
        <w:rPr>
          <w:rFonts w:ascii="Montserrat Light" w:hAnsi="Montserrat Light" w:cs="Courier New"/>
          <w:b/>
        </w:rPr>
        <w:t>), "bytes"</w:t>
      </w:r>
      <w:r w:rsidR="00CB3A4A" w:rsidRPr="00C30F18">
        <w:rPr>
          <w:rFonts w:ascii="Montserrat Light" w:hAnsi="Montserrat Light" w:cs="Courier New"/>
          <w:b/>
        </w:rPr>
        <w:t>)</w:t>
      </w:r>
    </w:p>
    <w:p w14:paraId="353C7FE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D02A4F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 and check the output.</w:t>
      </w:r>
    </w:p>
    <w:p w14:paraId="793CFEA1" w14:textId="06928D35" w:rsidR="00CF0834" w:rsidRPr="00C30F18" w:rsidRDefault="006E681D" w:rsidP="00CF0834">
      <w:pPr>
        <w:spacing w:after="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br w:type="page"/>
      </w:r>
    </w:p>
    <w:p w14:paraId="2C4EF80F" w14:textId="458E92E0" w:rsidR="006E681D" w:rsidRPr="00C30F18" w:rsidRDefault="006E681D" w:rsidP="00A81D3C">
      <w:pPr>
        <w:pStyle w:val="ListParagraph"/>
        <w:numPr>
          <w:ilvl w:val="0"/>
          <w:numId w:val="27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Create a new module called </w:t>
      </w:r>
      <w:r w:rsidRPr="00C30F18">
        <w:rPr>
          <w:rFonts w:ascii="Montserrat Light" w:hAnsi="Montserrat Light" w:cs="Arial"/>
          <w:b/>
        </w:rPr>
        <w:t>inherit.py</w:t>
      </w:r>
      <w:r w:rsidRPr="00C30F18">
        <w:rPr>
          <w:rFonts w:ascii="Montserrat Light" w:hAnsi="Montserrat Light" w:cs="Arial"/>
        </w:rPr>
        <w:t xml:space="preserve">. In the new module, import the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class from the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module. We are going to create two further classes derived from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>.</w:t>
      </w:r>
    </w:p>
    <w:p w14:paraId="6C8F1EB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4999D5A1" w14:textId="55071330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Class </w:t>
      </w:r>
      <w:proofErr w:type="spellStart"/>
      <w:r w:rsidRPr="00C30F18">
        <w:rPr>
          <w:rFonts w:ascii="Montserrat Light" w:hAnsi="Montserrat Light" w:cs="Arial"/>
          <w:b/>
        </w:rPr>
        <w:t>TextFile</w:t>
      </w:r>
      <w:proofErr w:type="spellEnd"/>
      <w:r w:rsidRPr="00C30F18">
        <w:rPr>
          <w:rFonts w:ascii="Montserrat Light" w:hAnsi="Montserrat Light" w:cs="Arial"/>
        </w:rPr>
        <w:t xml:space="preserve"> will be for processing text files, and </w:t>
      </w:r>
      <w:proofErr w:type="spellStart"/>
      <w:r w:rsidRPr="00C30F18">
        <w:rPr>
          <w:rFonts w:ascii="Montserrat Light" w:hAnsi="Montserrat Light" w:cs="Arial"/>
          <w:b/>
        </w:rPr>
        <w:t>BinFile</w:t>
      </w:r>
      <w:proofErr w:type="spellEnd"/>
      <w:r w:rsidR="00345223" w:rsidRPr="00C30F18">
        <w:rPr>
          <w:rFonts w:ascii="Montserrat Light" w:hAnsi="Montserrat Light" w:cs="Arial"/>
        </w:rPr>
        <w:t xml:space="preserve"> for processing binary files.</w:t>
      </w:r>
      <w:r w:rsidRPr="00C30F18">
        <w:rPr>
          <w:rFonts w:ascii="Montserrat Light" w:hAnsi="Montserrat Light" w:cs="Arial"/>
        </w:rPr>
        <w:t xml:space="preserve"> In </w:t>
      </w:r>
      <w:r w:rsidRPr="00C30F18">
        <w:rPr>
          <w:rFonts w:ascii="Montserrat Light" w:hAnsi="Montserrat Light" w:cs="Arial"/>
          <w:b/>
        </w:rPr>
        <w:t>inherit.py</w:t>
      </w:r>
      <w:r w:rsidR="00345223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create these classes as being empty, inherited from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>.  For example:</w:t>
      </w:r>
    </w:p>
    <w:p w14:paraId="2DA54D3E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9910F80" w14:textId="09A57358" w:rsidR="006E681D" w:rsidRPr="00C30F18" w:rsidRDefault="00A81D3C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ab/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="006E681D"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0D0C8263" w14:textId="573D1960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r w:rsidRPr="00C30F18">
        <w:rPr>
          <w:rFonts w:ascii="Montserrat Light" w:hAnsi="Montserrat Light" w:cs="Courier New"/>
          <w:color w:val="000000"/>
          <w:lang w:val="en-US"/>
        </w:rPr>
        <w:t>pass</w:t>
      </w:r>
    </w:p>
    <w:p w14:paraId="33F2BE1F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027480E9" w14:textId="77777777" w:rsidR="006E681D" w:rsidRPr="00C30F18" w:rsidRDefault="006E681D" w:rsidP="00A81D3C">
      <w:pPr>
        <w:spacing w:after="0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Do the same with the </w:t>
      </w:r>
      <w:proofErr w:type="spellStart"/>
      <w:r w:rsidRPr="00C30F18">
        <w:rPr>
          <w:rFonts w:ascii="Montserrat Light" w:hAnsi="Montserrat Light" w:cs="Arial"/>
        </w:rPr>
        <w:t>BinFile</w:t>
      </w:r>
      <w:proofErr w:type="spellEnd"/>
      <w:r w:rsidRPr="00C30F18">
        <w:rPr>
          <w:rFonts w:ascii="Montserrat Light" w:hAnsi="Montserrat Light" w:cs="Arial"/>
        </w:rPr>
        <w:t xml:space="preserve"> class.</w:t>
      </w:r>
    </w:p>
    <w:p w14:paraId="4A820F5C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7A941669" w14:textId="23D419F2" w:rsidR="006E681D" w:rsidRPr="00C30F18" w:rsidRDefault="00C54F95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We can now add some tests.</w:t>
      </w:r>
      <w:r w:rsidR="006E681D" w:rsidRPr="00C30F18">
        <w:rPr>
          <w:rFonts w:ascii="Montserrat Light" w:hAnsi="Montserrat Light" w:cs="Arial"/>
        </w:rPr>
        <w:t xml:space="preserve"> This time we will incorporate these tests in the </w:t>
      </w:r>
      <w:r w:rsidR="006E681D" w:rsidRPr="00C30F18">
        <w:rPr>
          <w:rFonts w:ascii="Montserrat Light" w:hAnsi="Montserrat Light" w:cs="Arial"/>
          <w:b/>
        </w:rPr>
        <w:t>inherit.py</w:t>
      </w:r>
      <w:r w:rsidR="006E681D" w:rsidRPr="00C30F18">
        <w:rPr>
          <w:rFonts w:ascii="Montserrat Light" w:hAnsi="Montserrat Light" w:cs="Arial"/>
        </w:rPr>
        <w:t xml:space="preserve"> module itself, and run it as main – a common pattern.</w:t>
      </w:r>
    </w:p>
    <w:p w14:paraId="1E2CB0C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385CAA2" w14:textId="5A825DC4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Add the "main" trap after the code for the new cl</w:t>
      </w:r>
      <w:r w:rsidR="00C54F95" w:rsidRPr="00C30F18">
        <w:rPr>
          <w:rFonts w:ascii="Montserrat Light" w:hAnsi="Montserrat Light" w:cs="Arial"/>
        </w:rPr>
        <w:t>asses and do some simple tests.</w:t>
      </w:r>
      <w:r w:rsidRPr="00C30F18">
        <w:rPr>
          <w:rFonts w:ascii="Montserrat Light" w:hAnsi="Montserrat Light" w:cs="Arial"/>
        </w:rPr>
        <w:t xml:space="preserve"> We have provided two </w:t>
      </w:r>
      <w:r w:rsidRPr="00C30F18">
        <w:rPr>
          <w:rFonts w:ascii="Montserrat Light" w:hAnsi="Montserrat Light" w:cs="Arial"/>
          <w:i/>
        </w:rPr>
        <w:t>empty</w:t>
      </w:r>
      <w:r w:rsidRPr="00C30F18">
        <w:rPr>
          <w:rFonts w:ascii="Montserrat Light" w:hAnsi="Montserrat Light" w:cs="Arial"/>
        </w:rPr>
        <w:t xml:space="preserve"> files for these tests, </w:t>
      </w:r>
      <w:r w:rsidRPr="00C30F18">
        <w:rPr>
          <w:rFonts w:ascii="Montserrat Light" w:hAnsi="Montserrat Light" w:cs="Arial"/>
          <w:b/>
        </w:rPr>
        <w:t>file1.txt</w:t>
      </w:r>
      <w:r w:rsidRPr="00C30F18">
        <w:rPr>
          <w:rFonts w:ascii="Montserrat Light" w:hAnsi="Montserrat Light" w:cs="Arial"/>
        </w:rPr>
        <w:t xml:space="preserve"> (text) and </w:t>
      </w:r>
      <w:r w:rsidRPr="00C30F18">
        <w:rPr>
          <w:rFonts w:ascii="Montserrat Light" w:hAnsi="Montserrat Light" w:cs="Arial"/>
          <w:b/>
        </w:rPr>
        <w:t>file2.dat</w:t>
      </w:r>
      <w:r w:rsidR="00C54F95" w:rsidRPr="00C30F18">
        <w:rPr>
          <w:rFonts w:ascii="Montserrat Light" w:hAnsi="Montserrat Light" w:cs="Arial"/>
        </w:rPr>
        <w:t xml:space="preserve"> (binary).</w:t>
      </w:r>
      <w:r w:rsidRPr="00C30F18">
        <w:rPr>
          <w:rFonts w:ascii="Montserrat Light" w:hAnsi="Montserrat Light" w:cs="Arial"/>
        </w:rPr>
        <w:t xml:space="preserve"> Let's first check that the inheritance works, for example:</w:t>
      </w:r>
    </w:p>
    <w:p w14:paraId="2EBB7F9F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6A1BB74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4452E154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3A9B38BF" w14:textId="743400DF" w:rsidR="006E681D" w:rsidRPr="00C30F18" w:rsidRDefault="00CB3A4A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6FDCBA12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</w:p>
    <w:p w14:paraId="01DB37B5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51F4D546" w14:textId="2565A59F" w:rsidR="006E681D" w:rsidRPr="00C30F18" w:rsidRDefault="00CB3A4A" w:rsidP="00A81D3C">
      <w:pPr>
        <w:spacing w:after="0"/>
        <w:ind w:left="112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8A6B2F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6E2C00EC" w14:textId="414B0AE7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Assuming we have that working, we can move on to some more advanced operations using </w:t>
      </w:r>
      <w:r w:rsidRPr="00C30F18">
        <w:rPr>
          <w:rFonts w:ascii="Montserrat Light" w:hAnsi="Montserrat Light" w:cs="Arial"/>
          <w:i/>
        </w:rPr>
        <w:t>properties</w:t>
      </w:r>
      <w:r w:rsidR="00C54F95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Renew your acquaintance with properties by reviewing the slides if necessary. </w:t>
      </w:r>
    </w:p>
    <w:p w14:paraId="292C461C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228A7B10" w14:textId="77777777" w:rsidR="006E681D" w:rsidRPr="00C30F18" w:rsidRDefault="006E681D" w:rsidP="00A81D3C">
      <w:pPr>
        <w:spacing w:after="0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Start by removing the "</w:t>
      </w:r>
      <w:r w:rsidRPr="00C30F18">
        <w:rPr>
          <w:rFonts w:ascii="Montserrat Light" w:hAnsi="Montserrat Light" w:cs="Courier New"/>
        </w:rPr>
        <w:t>pass</w:t>
      </w:r>
      <w:r w:rsidRPr="00C30F18">
        <w:rPr>
          <w:rFonts w:ascii="Montserrat Light" w:hAnsi="Montserrat Light" w:cs="Arial"/>
        </w:rPr>
        <w:t>" from both classes.</w:t>
      </w:r>
    </w:p>
    <w:p w14:paraId="359FD4F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4FB95AB3" w14:textId="77777777" w:rsidR="006E681D" w:rsidRPr="00C30F18" w:rsidRDefault="006E681D" w:rsidP="00A81D3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Montserrat Light" w:hAnsi="Montserrat Light" w:cs="Arial"/>
          <w:b/>
        </w:rPr>
      </w:pPr>
      <w:proofErr w:type="spellStart"/>
      <w:r w:rsidRPr="00C30F18">
        <w:rPr>
          <w:rFonts w:ascii="Montserrat Light" w:hAnsi="Montserrat Light" w:cs="Arial"/>
          <w:b/>
        </w:rPr>
        <w:t>TextFile</w:t>
      </w:r>
      <w:proofErr w:type="spellEnd"/>
      <w:r w:rsidRPr="00C30F18">
        <w:rPr>
          <w:rFonts w:ascii="Montserrat Light" w:hAnsi="Montserrat Light" w:cs="Arial"/>
          <w:b/>
        </w:rPr>
        <w:t xml:space="preserve"> </w:t>
      </w:r>
    </w:p>
    <w:p w14:paraId="14D95880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7124E74F" w14:textId="77777777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Has a property called </w:t>
      </w:r>
      <w:r w:rsidRPr="00C30F18">
        <w:rPr>
          <w:rFonts w:ascii="Montserrat Light" w:hAnsi="Montserrat Light" w:cs="Arial"/>
          <w:b/>
        </w:rPr>
        <w:t>contents</w:t>
      </w:r>
      <w:r w:rsidRPr="00C30F18">
        <w:rPr>
          <w:rFonts w:ascii="Montserrat Light" w:hAnsi="Montserrat Light" w:cs="Arial"/>
        </w:rPr>
        <w:t xml:space="preserve">.  </w:t>
      </w:r>
    </w:p>
    <w:p w14:paraId="2FCAC679" w14:textId="77777777" w:rsidR="006E681D" w:rsidRPr="00C30F18" w:rsidRDefault="006E681D" w:rsidP="006E681D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The getter method returns the whole contents of the file as a string.</w:t>
      </w:r>
    </w:p>
    <w:p w14:paraId="1B33997C" w14:textId="461EBE2B" w:rsidR="006E681D" w:rsidRPr="00C30F18" w:rsidRDefault="006E681D" w:rsidP="00C30F18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setter method appends text to the </w:t>
      </w:r>
      <w:r w:rsidR="00A81D3C" w:rsidRPr="00C30F18">
        <w:rPr>
          <w:rFonts w:ascii="Montserrat Light" w:hAnsi="Montserrat Light" w:cs="Arial"/>
        </w:rPr>
        <w:t>file and</w:t>
      </w:r>
      <w:r w:rsidRPr="00C30F18">
        <w:rPr>
          <w:rFonts w:ascii="Montserrat Light" w:hAnsi="Montserrat Light" w:cs="Arial"/>
        </w:rPr>
        <w:t xml:space="preserve"> should add a newline to the end of the text if none is present.</w:t>
      </w:r>
    </w:p>
    <w:p w14:paraId="2593DECD" w14:textId="7D1023BB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Both methods will need to open the file, so we need to call </w:t>
      </w:r>
      <w:proofErr w:type="spellStart"/>
      <w:r w:rsidRPr="00C30F18">
        <w:rPr>
          <w:rFonts w:ascii="Montserrat Light" w:hAnsi="Montserrat Light" w:cs="Courier New"/>
        </w:rPr>
        <w:t>get_</w:t>
      </w:r>
      <w:proofErr w:type="gramStart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>. For example:</w:t>
      </w:r>
    </w:p>
    <w:p w14:paraId="34D7242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tserrat Light" w:hAnsi="Montserrat Light" w:cs="Arial"/>
        </w:rPr>
      </w:pPr>
    </w:p>
    <w:p w14:paraId="3C92E98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@property</w:t>
      </w:r>
    </w:p>
    <w:p w14:paraId="6B158F18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def contents(self):</w:t>
      </w:r>
    </w:p>
    <w:p w14:paraId="351F8E9F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Return the contents of the file</w:t>
      </w:r>
    </w:p>
    <w:p w14:paraId="16AF29D4" w14:textId="066459FF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return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EB3B73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'rt').read()</w:t>
      </w:r>
    </w:p>
    <w:p w14:paraId="58E4691B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4DA1086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35CC17DB" w14:textId="665A8079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71BC0E7D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</w:p>
    <w:p w14:paraId="5684BAC2" w14:textId="5A42D296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value.endswith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3CFD8D4D" w14:textId="64505FB6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value += 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</w:p>
    <w:p w14:paraId="6622A13B" w14:textId="38FF9905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'at').write(value)</w:t>
      </w:r>
    </w:p>
    <w:p w14:paraId="5990419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0E31A3BD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216347A1" w14:textId="41EE0072" w:rsidR="006E681D" w:rsidRPr="00C30F18" w:rsidRDefault="006E681D" w:rsidP="00A81D3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Montserrat Light" w:hAnsi="Montserrat Light" w:cs="Arial"/>
          <w:b/>
        </w:rPr>
      </w:pPr>
      <w:proofErr w:type="spellStart"/>
      <w:r w:rsidRPr="00C30F18">
        <w:rPr>
          <w:rFonts w:ascii="Montserrat Light" w:hAnsi="Montserrat Light" w:cs="Arial"/>
          <w:b/>
        </w:rPr>
        <w:t>BinFile</w:t>
      </w:r>
      <w:proofErr w:type="spellEnd"/>
    </w:p>
    <w:p w14:paraId="78BFA747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6B814D0B" w14:textId="02B2F870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Has a property called </w:t>
      </w:r>
      <w:r w:rsidRPr="00C30F18">
        <w:rPr>
          <w:rFonts w:ascii="Montserrat Light" w:hAnsi="Montserrat Light" w:cs="Arial"/>
          <w:b/>
        </w:rPr>
        <w:t>contents</w:t>
      </w:r>
      <w:r w:rsidRPr="00C30F18">
        <w:rPr>
          <w:rFonts w:ascii="Montserrat Light" w:hAnsi="Montserrat Light" w:cs="Arial"/>
        </w:rPr>
        <w:t xml:space="preserve">.  </w:t>
      </w:r>
    </w:p>
    <w:p w14:paraId="26F1913E" w14:textId="77777777" w:rsidR="00A81D3C" w:rsidRPr="00C30F18" w:rsidRDefault="00A81D3C" w:rsidP="00A81D3C">
      <w:pPr>
        <w:spacing w:after="0"/>
        <w:ind w:left="360" w:firstLine="360"/>
        <w:rPr>
          <w:rFonts w:ascii="Montserrat Light" w:hAnsi="Montserrat Light" w:cs="Arial"/>
        </w:rPr>
      </w:pPr>
    </w:p>
    <w:p w14:paraId="5A75A1BF" w14:textId="645B580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getter method returns the whole contents of the file as a decoded string. It should be </w:t>
      </w:r>
      <w:r w:rsidR="00A81D3C" w:rsidRPr="00C30F18">
        <w:rPr>
          <w:rFonts w:ascii="Montserrat Light" w:hAnsi="Montserrat Light" w:cs="Arial"/>
        </w:rPr>
        <w:t>straightforward</w:t>
      </w:r>
      <w:r w:rsidRPr="00C30F18">
        <w:rPr>
          <w:rFonts w:ascii="Montserrat Light" w:hAnsi="Montserrat Light" w:cs="Arial"/>
        </w:rPr>
        <w:t xml:space="preserve"> to write, so </w:t>
      </w:r>
      <w:r w:rsidRPr="00C30F18">
        <w:rPr>
          <w:rFonts w:ascii="Montserrat Light" w:hAnsi="Montserrat Light" w:cs="Arial"/>
          <w:i/>
        </w:rPr>
        <w:t>have a go yourself</w:t>
      </w:r>
      <w:r w:rsidRPr="00C30F18">
        <w:rPr>
          <w:rFonts w:ascii="Montserrat Light" w:hAnsi="Montserrat Light" w:cs="Arial"/>
        </w:rPr>
        <w:t>.</w:t>
      </w:r>
    </w:p>
    <w:p w14:paraId="6DCAF4E0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E212313" w14:textId="77C066FF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setter method appends data to the file. If the data is of class int (use </w:t>
      </w:r>
      <w:proofErr w:type="spellStart"/>
      <w:proofErr w:type="gramStart"/>
      <w:r w:rsidRPr="00C30F18">
        <w:rPr>
          <w:rFonts w:ascii="Montserrat Light" w:hAnsi="Montserrat Light" w:cs="Courier New"/>
        </w:rPr>
        <w:t>isinstance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to check) then use </w:t>
      </w:r>
      <w:proofErr w:type="spellStart"/>
      <w:r w:rsidRPr="00C30F18">
        <w:rPr>
          <w:rFonts w:ascii="Montserrat Light" w:hAnsi="Montserrat Light" w:cs="Courier New"/>
        </w:rPr>
        <w:t>struct.pack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to pack the integer into a binary format (so don't forget to </w:t>
      </w:r>
      <w:r w:rsidRPr="00C30F18">
        <w:rPr>
          <w:rFonts w:ascii="Montserrat Light" w:hAnsi="Montserrat Light" w:cs="Courier New"/>
        </w:rPr>
        <w:t>import struct</w:t>
      </w:r>
      <w:r w:rsidR="00C54F95" w:rsidRPr="00C30F18">
        <w:rPr>
          <w:rFonts w:ascii="Montserrat Light" w:hAnsi="Montserrat Light" w:cs="Arial"/>
        </w:rPr>
        <w:t>).</w:t>
      </w:r>
      <w:r w:rsidRPr="00C30F18">
        <w:rPr>
          <w:rFonts w:ascii="Montserrat Light" w:hAnsi="Montserrat Light" w:cs="Arial"/>
        </w:rPr>
        <w:t xml:space="preserve"> If the data is of any other class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then w</w:t>
      </w:r>
      <w:r w:rsidR="00C54F95" w:rsidRPr="00C30F18">
        <w:rPr>
          <w:rFonts w:ascii="Montserrat Light" w:hAnsi="Montserrat Light" w:cs="Arial"/>
        </w:rPr>
        <w:t xml:space="preserve">rite it and an encoded string. </w:t>
      </w:r>
      <w:r w:rsidRPr="00C30F18">
        <w:rPr>
          <w:rFonts w:ascii="Montserrat Light" w:hAnsi="Montserrat Light" w:cs="Arial"/>
        </w:rPr>
        <w:t>That is a little complicated, so here is the setter method:</w:t>
      </w:r>
    </w:p>
    <w:p w14:paraId="784B406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9F1B71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4909858F" w14:textId="1F4CF4DD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0D558C3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</w:p>
    <w:p w14:paraId="25F064C9" w14:textId="0C3F8E2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isinstance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value,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int):</w:t>
      </w:r>
    </w:p>
    <w:p w14:paraId="125727D9" w14:textId="409E205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out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struct.pack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</w:t>
      </w:r>
    </w:p>
    <w:p w14:paraId="34A0657B" w14:textId="0D4BAD6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'ab').write(out)</w:t>
      </w:r>
    </w:p>
    <w:p w14:paraId="0861FBA0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31FED7BB" w14:textId="2B4835AA" w:rsidR="006E681D" w:rsidRPr="00C30F18" w:rsidRDefault="006E681D" w:rsidP="006E681D">
      <w:pPr>
        <w:spacing w:after="0"/>
        <w:ind w:left="128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value</w:t>
      </w:r>
      <w:r w:rsidR="00CB3A4A" w:rsidRPr="00C30F18">
        <w:rPr>
          <w:rFonts w:ascii="Montserrat Light" w:hAnsi="Montserrat Light" w:cs="Courier New"/>
          <w:color w:val="000000"/>
          <w:lang w:val="en-US"/>
        </w:rPr>
        <w:t>.encode</w:t>
      </w:r>
      <w:proofErr w:type="spellEnd"/>
      <w:r w:rsidR="00CB3A4A" w:rsidRPr="00C30F18">
        <w:rPr>
          <w:rFonts w:ascii="Montserrat Light" w:hAnsi="Montserrat Light" w:cs="Courier New"/>
          <w:color w:val="000000"/>
          <w:lang w:val="en-US"/>
        </w:rPr>
        <w:t>()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18A6FA07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</w:rPr>
      </w:pPr>
    </w:p>
    <w:p w14:paraId="67ED4359" w14:textId="7000A2E9" w:rsidR="00CB3A4A" w:rsidRPr="00C30F18" w:rsidRDefault="00CB3A4A" w:rsidP="006E681D">
      <w:pPr>
        <w:spacing w:after="0"/>
        <w:ind w:left="720"/>
        <w:rPr>
          <w:rFonts w:ascii="Montserrat Light" w:hAnsi="Montserrat Light" w:cs="Courier New"/>
        </w:rPr>
      </w:pPr>
      <w:r w:rsidRPr="00C30F18">
        <w:rPr>
          <w:rFonts w:ascii="Montserrat Light" w:hAnsi="Montserrat Light" w:cs="Arial"/>
        </w:rPr>
        <w:t xml:space="preserve">The </w:t>
      </w:r>
      <w:proofErr w:type="spellStart"/>
      <w:proofErr w:type="gramStart"/>
      <w:r w:rsidRPr="00C30F18">
        <w:rPr>
          <w:rFonts w:ascii="Montserrat Light" w:hAnsi="Montserrat Light" w:cs="Courier New"/>
          <w:i/>
        </w:rPr>
        <w:t>str</w:t>
      </w:r>
      <w:r w:rsidRPr="00C30F18">
        <w:rPr>
          <w:rFonts w:ascii="Montserrat Light" w:hAnsi="Montserrat Light" w:cs="Courier New"/>
        </w:rPr>
        <w:t>.encode</w:t>
      </w:r>
      <w:proofErr w:type="spellEnd"/>
      <w:proofErr w:type="gram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is required because, being binary, we need to write a bytes object.</w:t>
      </w:r>
      <w:r w:rsidRPr="00C30F18">
        <w:rPr>
          <w:rFonts w:ascii="Montserrat Light" w:hAnsi="Montserrat Light" w:cs="Courier New"/>
        </w:rPr>
        <w:t xml:space="preserve"> </w:t>
      </w:r>
    </w:p>
    <w:p w14:paraId="6376C8BE" w14:textId="77777777" w:rsidR="00CB3A4A" w:rsidRPr="00C30F18" w:rsidRDefault="00CB3A4A" w:rsidP="006E681D">
      <w:pPr>
        <w:spacing w:after="0"/>
        <w:ind w:left="720"/>
        <w:rPr>
          <w:rFonts w:ascii="Montserrat Light" w:hAnsi="Montserrat Light" w:cs="Courier New"/>
        </w:rPr>
      </w:pPr>
    </w:p>
    <w:p w14:paraId="1EA0B271" w14:textId="5F110B95" w:rsidR="00CB3A4A" w:rsidRDefault="006E681D" w:rsidP="00C30F18">
      <w:pPr>
        <w:spacing w:after="0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Both methods will need to open the file as </w:t>
      </w:r>
      <w:r w:rsidRPr="00C30F18">
        <w:rPr>
          <w:rFonts w:ascii="Montserrat Light" w:hAnsi="Montserrat Light" w:cs="Arial"/>
          <w:i/>
        </w:rPr>
        <w:t>binary</w:t>
      </w:r>
      <w:r w:rsidRPr="00C30F18">
        <w:rPr>
          <w:rFonts w:ascii="Montserrat Light" w:hAnsi="Montserrat Light" w:cs="Arial"/>
        </w:rPr>
        <w:t>.</w:t>
      </w:r>
    </w:p>
    <w:p w14:paraId="2BF63D3B" w14:textId="77777777" w:rsidR="00C30F18" w:rsidRPr="00C30F18" w:rsidRDefault="00C30F18" w:rsidP="00C30F18">
      <w:pPr>
        <w:spacing w:after="0"/>
        <w:ind w:left="360"/>
        <w:rPr>
          <w:rFonts w:ascii="Montserrat Light" w:hAnsi="Montserrat Light" w:cs="Arial"/>
        </w:rPr>
      </w:pPr>
    </w:p>
    <w:p w14:paraId="1D91AF71" w14:textId="43DEAAFF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Write suitable tests to write a</w:t>
      </w:r>
      <w:r w:rsidR="00C54F95" w:rsidRPr="00C30F18">
        <w:rPr>
          <w:rFonts w:ascii="Montserrat Light" w:hAnsi="Montserrat Light" w:cs="Arial"/>
        </w:rPr>
        <w:t>nd read data to and from files.</w:t>
      </w:r>
      <w:r w:rsidRPr="00C30F18">
        <w:rPr>
          <w:rFonts w:ascii="Montserrat Light" w:hAnsi="Montserrat Light" w:cs="Arial"/>
        </w:rPr>
        <w:t xml:space="preserve"> Here are some suggestions:</w:t>
      </w:r>
    </w:p>
    <w:p w14:paraId="79044AA7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4B0E93F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01F0E40B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1169186C" w14:textId="4AC3FC67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7DA90F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66F8719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'hello'</w:t>
      </w:r>
    </w:p>
    <w:p w14:paraId="642B164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'world'</w:t>
      </w:r>
    </w:p>
    <w:p w14:paraId="6402B33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56A2A790" w14:textId="7F55E3A2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file1.contents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90323F1" w14:textId="766C3EFB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>Size of file1: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4886AC37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7189A7BF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48F54E8F" w14:textId="7AA8439D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5D3ADAD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24BA84A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42</w:t>
      </w:r>
    </w:p>
    <w:p w14:paraId="227F434C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34</w:t>
      </w:r>
    </w:p>
    <w:p w14:paraId="07458B89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'EOD'</w:t>
      </w:r>
    </w:p>
    <w:p w14:paraId="1206C0D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2820C92E" w14:textId="00D4AC97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file2.contents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CD2B1B8" w14:textId="6F4F06F4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>Size of file2: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9F8A8AD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59B6E3AF" w14:textId="25B121AD" w:rsidR="006E681D" w:rsidRPr="00C30F18" w:rsidRDefault="006E681D" w:rsidP="00762905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If time allows:</w:t>
      </w:r>
    </w:p>
    <w:p w14:paraId="0F7D3EFB" w14:textId="77777777" w:rsidR="00484317" w:rsidRPr="00C30F18" w:rsidRDefault="00484317" w:rsidP="006E681D">
      <w:pPr>
        <w:pStyle w:val="ListParagraph"/>
        <w:spacing w:after="0"/>
        <w:ind w:left="0"/>
        <w:rPr>
          <w:rFonts w:ascii="Montserrat Light" w:hAnsi="Montserrat Light" w:cs="Arial"/>
          <w:b/>
        </w:rPr>
      </w:pPr>
    </w:p>
    <w:p w14:paraId="0011B208" w14:textId="2E88E18E" w:rsidR="00302F9D" w:rsidRPr="00C30F18" w:rsidRDefault="00302F9D" w:rsidP="006E681D">
      <w:pPr>
        <w:pStyle w:val="ListParagraph"/>
        <w:numPr>
          <w:ilvl w:val="0"/>
          <w:numId w:val="22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In an earlier exercise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created a generator called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in a file called </w:t>
      </w:r>
      <w:r w:rsidRPr="00C30F18">
        <w:rPr>
          <w:rFonts w:ascii="Montserrat Light" w:hAnsi="Montserrat Light" w:cs="Courier New"/>
        </w:rPr>
        <w:t>gen.py</w:t>
      </w:r>
      <w:r w:rsidR="00C54F95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</w:t>
      </w:r>
      <w:proofErr w:type="spellStart"/>
      <w:proofErr w:type="gramStart"/>
      <w:r w:rsidRPr="00C30F18">
        <w:rPr>
          <w:rFonts w:ascii="Montserrat Light" w:hAnsi="Montserrat Light" w:cs="Courier New"/>
        </w:rPr>
        <w:t>frange</w:t>
      </w:r>
      <w:proofErr w:type="spellEnd"/>
      <w:r w:rsidR="00837446" w:rsidRPr="00C30F18">
        <w:rPr>
          <w:rFonts w:ascii="Montserrat Light" w:hAnsi="Montserrat Light" w:cs="Courier New"/>
        </w:rPr>
        <w:t>(</w:t>
      </w:r>
      <w:proofErr w:type="gramEnd"/>
      <w:r w:rsidR="00837446"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function tried to emulate the standard built-in range(), but it</w:t>
      </w:r>
      <w:r w:rsidR="00C54F95" w:rsidRPr="00C30F18">
        <w:rPr>
          <w:rFonts w:ascii="Montserrat Light" w:hAnsi="Montserrat Light" w:cs="Arial"/>
        </w:rPr>
        <w:t xml:space="preserve"> falls well short of the task. </w:t>
      </w:r>
      <w:r w:rsidRPr="00C30F18">
        <w:rPr>
          <w:rFonts w:ascii="Montserrat Light" w:hAnsi="Montserrat Light" w:cs="Arial"/>
        </w:rPr>
        <w:t xml:space="preserve">The built-in </w:t>
      </w:r>
      <w:proofErr w:type="gramStart"/>
      <w:r w:rsidRPr="00C30F18">
        <w:rPr>
          <w:rFonts w:ascii="Montserrat Light" w:hAnsi="Montserrat Light" w:cs="Courier New"/>
        </w:rPr>
        <w:t>range(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function returns </w:t>
      </w:r>
      <w:r w:rsidRPr="00C30F18">
        <w:rPr>
          <w:rFonts w:ascii="Montserrat Light" w:hAnsi="Montserrat Light" w:cs="Courier New"/>
        </w:rPr>
        <w:t>range</w:t>
      </w:r>
      <w:r w:rsidRPr="00C30F18">
        <w:rPr>
          <w:rFonts w:ascii="Montserrat Light" w:hAnsi="Montserrat Light" w:cs="Arial"/>
        </w:rPr>
        <w:t xml:space="preserve"> objects on which you can perform various tasks.</w:t>
      </w:r>
    </w:p>
    <w:p w14:paraId="41E79314" w14:textId="77777777" w:rsidR="00302F9D" w:rsidRPr="00C30F18" w:rsidRDefault="00302F9D" w:rsidP="00302F9D">
      <w:pPr>
        <w:pStyle w:val="ListParagraph"/>
        <w:ind w:left="360"/>
        <w:rPr>
          <w:rFonts w:ascii="Montserrat Light" w:hAnsi="Montserrat Light" w:cs="Arial"/>
        </w:rPr>
      </w:pPr>
    </w:p>
    <w:p w14:paraId="6C024C9E" w14:textId="7C4C9FAC" w:rsidR="00302F9D" w:rsidRPr="00C30F18" w:rsidRDefault="00302F9D" w:rsidP="00302F9D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In this exercise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will put our function into a class and create </w:t>
      </w:r>
      <w:proofErr w:type="spellStart"/>
      <w:r w:rsidRPr="00C30F18">
        <w:rPr>
          <w:rFonts w:ascii="Montserrat Light" w:hAnsi="Montserrat Light" w:cs="Courier New"/>
          <w:b/>
        </w:rPr>
        <w:t>Frange</w:t>
      </w:r>
      <w:proofErr w:type="spellEnd"/>
      <w:r w:rsidR="00C54F95" w:rsidRPr="00C30F18">
        <w:rPr>
          <w:rFonts w:ascii="Montserrat Light" w:hAnsi="Montserrat Light" w:cs="Arial"/>
        </w:rPr>
        <w:t xml:space="preserve"> objects.</w:t>
      </w:r>
      <w:r w:rsidRPr="00C30F18">
        <w:rPr>
          <w:rFonts w:ascii="Montserrat Light" w:hAnsi="Montserrat Light" w:cs="Arial"/>
        </w:rPr>
        <w:t xml:space="preserve"> Not</w:t>
      </w:r>
      <w:r w:rsidR="00837446" w:rsidRPr="00C30F18">
        <w:rPr>
          <w:rFonts w:ascii="Montserrat Light" w:hAnsi="Montserrat Light" w:cs="Arial"/>
        </w:rPr>
        <w:t>e</w:t>
      </w:r>
      <w:r w:rsidRPr="00C30F18">
        <w:rPr>
          <w:rFonts w:ascii="Montserrat Light" w:hAnsi="Montserrat Light" w:cs="Arial"/>
        </w:rPr>
        <w:t xml:space="preserve"> that the name of the class is capitalized to conform to PEP008, which strictly speaking </w:t>
      </w:r>
      <w:proofErr w:type="gramStart"/>
      <w:r w:rsidRPr="00C30F18">
        <w:rPr>
          <w:rFonts w:ascii="Montserrat Light" w:hAnsi="Montserrat Light" w:cs="Courier New"/>
        </w:rPr>
        <w:t>range(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does not.</w:t>
      </w:r>
    </w:p>
    <w:p w14:paraId="0469242D" w14:textId="77777777" w:rsidR="00EB4A2A" w:rsidRPr="00C30F18" w:rsidRDefault="00EB4A2A" w:rsidP="00302F9D">
      <w:pPr>
        <w:pStyle w:val="ListParagraph"/>
        <w:ind w:left="360"/>
        <w:rPr>
          <w:rFonts w:ascii="Montserrat Light" w:hAnsi="Montserrat Light" w:cs="Arial"/>
        </w:rPr>
      </w:pPr>
    </w:p>
    <w:p w14:paraId="31241877" w14:textId="201781E3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Take a copy of </w:t>
      </w:r>
      <w:r w:rsidRPr="00C30F18">
        <w:rPr>
          <w:rFonts w:ascii="Montserrat Light" w:hAnsi="Montserrat Light" w:cs="Courier New"/>
        </w:rPr>
        <w:t>gen.py</w:t>
      </w:r>
      <w:r w:rsidRPr="00C30F18">
        <w:rPr>
          <w:rFonts w:ascii="Montserrat Light" w:hAnsi="Montserrat Light" w:cs="Arial"/>
        </w:rPr>
        <w:t xml:space="preserve"> (or whatever file your </w:t>
      </w:r>
      <w:proofErr w:type="spellStart"/>
      <w:proofErr w:type="gram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solution resides in) to create a new file called </w:t>
      </w:r>
      <w:r w:rsidRPr="00C30F18">
        <w:rPr>
          <w:rFonts w:ascii="Montserrat Light" w:hAnsi="Montserrat Light" w:cs="Courier New"/>
        </w:rPr>
        <w:t>range.py</w:t>
      </w:r>
      <w:r w:rsidRPr="00C30F18">
        <w:rPr>
          <w:rFonts w:ascii="Montserrat Light" w:hAnsi="Montserrat Light" w:cs="Arial"/>
        </w:rPr>
        <w:t>.</w:t>
      </w:r>
    </w:p>
    <w:p w14:paraId="40DE9C95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63C90D08" w14:textId="2C45F9F3" w:rsidR="00837446" w:rsidRPr="00C30F18" w:rsidRDefault="00837446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>Of the stages that follow, consider stages 2 onwards to be optional.</w:t>
      </w:r>
    </w:p>
    <w:p w14:paraId="5DED60FD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6B61AF6F" w14:textId="1D9413E3" w:rsidR="00DD405A" w:rsidRPr="00C30F18" w:rsidRDefault="00DD405A" w:rsidP="00EB4A2A">
      <w:pPr>
        <w:pStyle w:val="ListParagraph"/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1</w:t>
      </w:r>
    </w:p>
    <w:p w14:paraId="3A58707E" w14:textId="77777777" w:rsidR="00837446" w:rsidRPr="00C30F18" w:rsidRDefault="00837446" w:rsidP="00EB4A2A">
      <w:pPr>
        <w:pStyle w:val="ListParagraph"/>
        <w:ind w:left="360"/>
        <w:rPr>
          <w:rFonts w:ascii="Montserrat Light" w:hAnsi="Montserrat Light" w:cs="Arial"/>
        </w:rPr>
      </w:pPr>
    </w:p>
    <w:p w14:paraId="6DE075CD" w14:textId="10C289C1" w:rsidR="00837446" w:rsidRPr="00C30F18" w:rsidRDefault="00837446" w:rsidP="00762905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can't just slap a class statement around the existing </w:t>
      </w:r>
      <w:proofErr w:type="spellStart"/>
      <w:proofErr w:type="gram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>(</w:t>
      </w:r>
      <w:proofErr w:type="gramEnd"/>
      <w:r w:rsidRPr="00C30F18">
        <w:rPr>
          <w:rFonts w:ascii="Montserrat Light" w:hAnsi="Montserrat Light" w:cs="Arial"/>
        </w:rPr>
        <w:t>) function, we need to split it into two. We have the initialisation part and the generator part.</w:t>
      </w:r>
    </w:p>
    <w:p w14:paraId="76AEAE16" w14:textId="10EA9ED9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Create a class called </w:t>
      </w:r>
      <w:proofErr w:type="spell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and within it create two functions:</w:t>
      </w:r>
    </w:p>
    <w:p w14:paraId="337E575F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13DC9B50" w14:textId="5B21A67C" w:rsidR="00EB4A2A" w:rsidRPr="00C30F18" w:rsidRDefault="00EB4A2A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will take the same parameters as </w:t>
      </w:r>
      <w:proofErr w:type="spellStart"/>
      <w:proofErr w:type="gram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>did, plus the initial self.</w:t>
      </w:r>
      <w:r w:rsidR="00DD405A" w:rsidRPr="00C30F18">
        <w:rPr>
          <w:rFonts w:ascii="Montserrat Light" w:hAnsi="Montserrat Light" w:cs="Arial"/>
        </w:rPr>
        <w:t xml:space="preserve"> It will perform initialisation (conversion to Decimal) and add the stop, start and step attributes.</w:t>
      </w:r>
    </w:p>
    <w:p w14:paraId="797FFE11" w14:textId="77777777" w:rsidR="00DD405A" w:rsidRPr="00C30F18" w:rsidRDefault="00DD405A" w:rsidP="00DD405A">
      <w:pPr>
        <w:pStyle w:val="ListParagraph"/>
        <w:rPr>
          <w:rFonts w:ascii="Montserrat Light" w:hAnsi="Montserrat Light" w:cs="Arial"/>
        </w:rPr>
      </w:pPr>
    </w:p>
    <w:p w14:paraId="54CBA7EE" w14:textId="0BCF43F6" w:rsidR="00DD405A" w:rsidRPr="00C30F18" w:rsidRDefault="00DD405A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iter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will only take the paramet</w:t>
      </w:r>
      <w:r w:rsidR="00C54F95" w:rsidRPr="00C30F18">
        <w:rPr>
          <w:rFonts w:ascii="Montserrat Light" w:hAnsi="Montserrat Light" w:cs="Arial"/>
        </w:rPr>
        <w:t>er self.</w:t>
      </w:r>
      <w:r w:rsidRPr="00C30F18">
        <w:rPr>
          <w:rFonts w:ascii="Montserrat Light" w:hAnsi="Montserrat Light" w:cs="Arial"/>
        </w:rPr>
        <w:t xml:space="preserve"> It will consist of the iterator part of</w:t>
      </w:r>
      <w:r w:rsidR="00BB76EC" w:rsidRPr="00C30F18">
        <w:rPr>
          <w:rFonts w:ascii="Montserrat Light" w:hAnsi="Montserrat Light" w:cs="Arial"/>
        </w:rPr>
        <w:t xml:space="preserve"> the old </w:t>
      </w:r>
      <w:proofErr w:type="spellStart"/>
      <w:proofErr w:type="gramStart"/>
      <w:r w:rsidR="00BB76EC" w:rsidRPr="00C30F18">
        <w:rPr>
          <w:rFonts w:ascii="Montserrat Light" w:hAnsi="Montserrat Light" w:cs="Courier New"/>
        </w:rPr>
        <w:t>frange</w:t>
      </w:r>
      <w:proofErr w:type="spellEnd"/>
      <w:r w:rsidR="00BB76EC" w:rsidRPr="00C30F18">
        <w:rPr>
          <w:rFonts w:ascii="Montserrat Light" w:hAnsi="Montserrat Light" w:cs="Courier New"/>
        </w:rPr>
        <w:t>(</w:t>
      </w:r>
      <w:proofErr w:type="gramEnd"/>
      <w:r w:rsidR="00BB76EC" w:rsidRPr="00C30F18">
        <w:rPr>
          <w:rFonts w:ascii="Montserrat Light" w:hAnsi="Montserrat Light" w:cs="Courier New"/>
        </w:rPr>
        <w:t>)</w:t>
      </w:r>
      <w:r w:rsidR="00A81D3C" w:rsidRPr="00C30F18">
        <w:rPr>
          <w:rFonts w:ascii="Montserrat Light" w:hAnsi="Montserrat Light" w:cs="Courier New"/>
        </w:rPr>
        <w:t xml:space="preserve"> </w:t>
      </w:r>
      <w:r w:rsidR="00BB76EC" w:rsidRPr="00C30F18">
        <w:rPr>
          <w:rFonts w:ascii="Montserrat Light" w:hAnsi="Montserrat Light" w:cs="Arial"/>
        </w:rPr>
        <w:t xml:space="preserve">function, that is the loop including the </w:t>
      </w:r>
      <w:r w:rsidR="00BB76EC" w:rsidRPr="00C30F18">
        <w:rPr>
          <w:rFonts w:ascii="Montserrat Light" w:hAnsi="Montserrat Light" w:cs="Courier New"/>
        </w:rPr>
        <w:t>yield</w:t>
      </w:r>
      <w:r w:rsidR="00BB76EC" w:rsidRPr="00C30F18">
        <w:rPr>
          <w:rFonts w:ascii="Montserrat Light" w:hAnsi="Montserrat Light" w:cs="Arial"/>
        </w:rPr>
        <w:t>.</w:t>
      </w:r>
    </w:p>
    <w:p w14:paraId="1AC16F3F" w14:textId="77777777" w:rsidR="00BB76EC" w:rsidRPr="00C30F18" w:rsidRDefault="00BB76EC" w:rsidP="00DD405A">
      <w:pPr>
        <w:pStyle w:val="ListParagraph"/>
        <w:rPr>
          <w:rFonts w:ascii="Montserrat Light" w:hAnsi="Montserrat Light" w:cs="Arial"/>
        </w:rPr>
      </w:pPr>
    </w:p>
    <w:p w14:paraId="09D58826" w14:textId="6D0665D5" w:rsidR="00BB76EC" w:rsidRPr="00C30F18" w:rsidRDefault="00BB76EC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Alter the tests so that </w:t>
      </w:r>
      <w:proofErr w:type="spellStart"/>
      <w:proofErr w:type="gram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is called rather than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>.</w:t>
      </w:r>
    </w:p>
    <w:p w14:paraId="378D50D4" w14:textId="39E3ED6A" w:rsidR="00425020" w:rsidRPr="00C30F18" w:rsidRDefault="00425020">
      <w:pPr>
        <w:rPr>
          <w:rFonts w:ascii="Montserrat Light" w:hAnsi="Montserrat Light" w:cs="Arial"/>
          <w:u w:val="single"/>
        </w:rPr>
      </w:pPr>
    </w:p>
    <w:p w14:paraId="049C32E3" w14:textId="153BF0B0" w:rsidR="00BB76EC" w:rsidRPr="00C30F18" w:rsidRDefault="00BB76EC" w:rsidP="00BB76EC">
      <w:pPr>
        <w:pStyle w:val="ListParagraph"/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2</w:t>
      </w:r>
    </w:p>
    <w:p w14:paraId="43629408" w14:textId="77777777" w:rsidR="00425020" w:rsidRPr="00C30F18" w:rsidRDefault="00425020" w:rsidP="007032B2">
      <w:pPr>
        <w:pStyle w:val="ListParagraph"/>
        <w:ind w:left="360"/>
        <w:rPr>
          <w:rFonts w:ascii="Montserrat Light" w:hAnsi="Montserrat Light" w:cs="Arial"/>
        </w:rPr>
      </w:pPr>
    </w:p>
    <w:p w14:paraId="39402122" w14:textId="7A353A33" w:rsidR="007032B2" w:rsidRPr="00C30F18" w:rsidRDefault="00BB76EC" w:rsidP="00425020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Support the </w:t>
      </w:r>
      <w:proofErr w:type="spellStart"/>
      <w:proofErr w:type="gram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built-in</w:t>
      </w:r>
      <w:r w:rsidR="00A81D3C" w:rsidRPr="00C30F18">
        <w:rPr>
          <w:rFonts w:ascii="Montserrat Light" w:hAnsi="Montserrat Light" w:cs="Arial"/>
        </w:rPr>
        <w:t xml:space="preserve"> function</w:t>
      </w:r>
      <w:r w:rsidRPr="00C30F18">
        <w:rPr>
          <w:rFonts w:ascii="Montserrat Light" w:hAnsi="Montserrat Light" w:cs="Arial"/>
        </w:rPr>
        <w:t>. In the constructor (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>)</w:t>
      </w:r>
      <w:r w:rsidR="00781487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will add a length attribute. This can be done in the constructor because a range is immutable, and there are </w:t>
      </w:r>
      <w:r w:rsidR="009D341A" w:rsidRPr="00C30F18">
        <w:rPr>
          <w:rFonts w:ascii="Montserrat Light" w:hAnsi="Montserrat Light" w:cs="Arial"/>
        </w:rPr>
        <w:t>several</w:t>
      </w:r>
      <w:r w:rsidR="007B160B" w:rsidRPr="00C30F18">
        <w:rPr>
          <w:rFonts w:ascii="Montserrat Light" w:hAnsi="Montserrat Light" w:cs="Arial"/>
        </w:rPr>
        <w:t xml:space="preserve"> operations which require it.</w:t>
      </w:r>
      <w:r w:rsidRPr="00C30F18">
        <w:rPr>
          <w:rFonts w:ascii="Montserrat Light" w:hAnsi="Montserrat Light" w:cs="Arial"/>
        </w:rPr>
        <w:t xml:space="preserve"> The length of the range can be determined with:</w:t>
      </w:r>
    </w:p>
    <w:p w14:paraId="4488DB25" w14:textId="77777777" w:rsidR="00425020" w:rsidRPr="00C30F18" w:rsidRDefault="00BB76EC" w:rsidP="00425020">
      <w:pPr>
        <w:spacing w:line="240" w:lineRule="auto"/>
        <w:ind w:left="360"/>
        <w:rPr>
          <w:rFonts w:ascii="Montserrat Light" w:hAnsi="Montserrat Light" w:cs="Arial"/>
        </w:rPr>
      </w:pP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math.ceil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-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)/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6ABFBF5" w14:textId="514C0583" w:rsidR="00BB76EC" w:rsidRPr="00C30F18" w:rsidRDefault="00BB76EC" w:rsidP="00425020">
      <w:pPr>
        <w:spacing w:line="240" w:lineRule="auto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0: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455F5035" w14:textId="64F31B2C" w:rsidR="007032B2" w:rsidRPr="00C30F18" w:rsidRDefault="007032B2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method which returns the length attribute. Write a suitable test, here is a suggestion:</w:t>
      </w:r>
    </w:p>
    <w:p w14:paraId="7B94BB9A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13EE0759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(r):</w:t>
      </w:r>
    </w:p>
    <w:p w14:paraId="2D9C9350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r,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(r), list(r))</w:t>
      </w:r>
    </w:p>
    <w:p w14:paraId="6ACC1D75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392F097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(1.1, 3))</w:t>
      </w:r>
    </w:p>
    <w:p w14:paraId="272497AA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(1, 3, 0.33))</w:t>
      </w:r>
    </w:p>
    <w:p w14:paraId="41DB212F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(1, 3, 1))</w:t>
      </w:r>
    </w:p>
    <w:p w14:paraId="0E94EC68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(3, 1))</w:t>
      </w:r>
    </w:p>
    <w:p w14:paraId="023E0D94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(-1, -0.5, 0.1))</w:t>
      </w:r>
    </w:p>
    <w:p w14:paraId="219B984C" w14:textId="6DF4AB15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(1, 3, 0))   </w:t>
      </w:r>
    </w:p>
    <w:p w14:paraId="739C199C" w14:textId="5E543AA4" w:rsidR="00BB76EC" w:rsidRPr="00C30F18" w:rsidRDefault="00BB76EC" w:rsidP="00425020">
      <w:pPr>
        <w:rPr>
          <w:rFonts w:ascii="Montserrat Light" w:hAnsi="Montserrat Light" w:cs="Courier New"/>
        </w:rPr>
      </w:pPr>
    </w:p>
    <w:p w14:paraId="05CC199E" w14:textId="77777777" w:rsidR="00837446" w:rsidRPr="00C30F18" w:rsidRDefault="00837446" w:rsidP="00425020">
      <w:pPr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3</w:t>
      </w:r>
    </w:p>
    <w:p w14:paraId="2F6420E3" w14:textId="768476B4" w:rsidR="0017563C" w:rsidRPr="00C30F18" w:rsidRDefault="00837446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Right now, when we print an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object</w:t>
      </w:r>
      <w:r w:rsidR="007B160B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don</w:t>
      </w:r>
      <w:r w:rsidR="00425020" w:rsidRPr="00C30F18">
        <w:rPr>
          <w:rFonts w:ascii="Montserrat Light" w:hAnsi="Montserrat Light" w:cs="Arial"/>
        </w:rPr>
        <w:t>'t</w:t>
      </w:r>
      <w:r w:rsidR="007B160B" w:rsidRPr="00C30F18">
        <w:rPr>
          <w:rFonts w:ascii="Montserrat Light" w:hAnsi="Montserrat Light" w:cs="Arial"/>
        </w:rPr>
        <w:t xml:space="preserve"> get anything which is useful. </w:t>
      </w:r>
      <w:r w:rsidR="009D341A" w:rsidRPr="00C30F18">
        <w:rPr>
          <w:rFonts w:ascii="Montserrat Light" w:hAnsi="Montserrat Light" w:cs="Arial"/>
        </w:rPr>
        <w:t>So,</w:t>
      </w:r>
      <w:r w:rsidR="00425020" w:rsidRPr="00C30F18">
        <w:rPr>
          <w:rFonts w:ascii="Montserrat Light" w:hAnsi="Montserrat Light" w:cs="Arial"/>
        </w:rPr>
        <w:t xml:space="preserve"> implement the </w:t>
      </w:r>
      <w:r w:rsidR="00425020" w:rsidRPr="00C30F18">
        <w:rPr>
          <w:rFonts w:ascii="Montserrat Light" w:hAnsi="Montserrat Light" w:cs="Courier New"/>
        </w:rPr>
        <w:t>__</w:t>
      </w:r>
      <w:proofErr w:type="spellStart"/>
      <w:r w:rsidR="00425020" w:rsidRPr="00C30F18">
        <w:rPr>
          <w:rFonts w:ascii="Montserrat Light" w:hAnsi="Montserrat Light" w:cs="Courier New"/>
        </w:rPr>
        <w:t>repr</w:t>
      </w:r>
      <w:proofErr w:type="spellEnd"/>
      <w:r w:rsidR="00425020" w:rsidRPr="00C30F18">
        <w:rPr>
          <w:rFonts w:ascii="Montserrat Light" w:hAnsi="Montserrat Light" w:cs="Courier New"/>
        </w:rPr>
        <w:t>__</w:t>
      </w:r>
      <w:r w:rsidR="00425020" w:rsidRPr="00C30F18">
        <w:rPr>
          <w:rFonts w:ascii="Montserrat Light" w:hAnsi="Montserrat Light" w:cs="Arial"/>
        </w:rPr>
        <w:t xml:space="preserve"> method into your</w:t>
      </w:r>
      <w:r w:rsidR="007B160B" w:rsidRPr="00C30F18">
        <w:rPr>
          <w:rFonts w:ascii="Montserrat Light" w:hAnsi="Montserrat Light" w:cs="Courier New"/>
        </w:rPr>
        <w:t xml:space="preserve"> </w:t>
      </w:r>
      <w:proofErr w:type="spellStart"/>
      <w:r w:rsidR="00425020" w:rsidRPr="00C30F18">
        <w:rPr>
          <w:rFonts w:ascii="Montserrat Light" w:hAnsi="Montserrat Light" w:cs="Courier New"/>
        </w:rPr>
        <w:t>Frange</w:t>
      </w:r>
      <w:proofErr w:type="spellEnd"/>
      <w:r w:rsidR="00425020" w:rsidRPr="00C30F18">
        <w:rPr>
          <w:rFonts w:ascii="Montserrat Light" w:hAnsi="Montserrat Light" w:cs="Arial"/>
        </w:rPr>
        <w:t xml:space="preserve"> class. The string returned should be a command suitable for recreating the object, for example </w:t>
      </w:r>
      <w:proofErr w:type="spellStart"/>
      <w:proofErr w:type="gramStart"/>
      <w:r w:rsidR="00425020"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="00425020"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="00425020" w:rsidRPr="00C30F18">
        <w:rPr>
          <w:rFonts w:ascii="Montserrat Light" w:hAnsi="Montserrat Light" w:cs="Courier New"/>
          <w:color w:val="000000"/>
          <w:lang w:val="en-US"/>
        </w:rPr>
        <w:t>3.0, 1.0, 0.25)</w:t>
      </w:r>
      <w:r w:rsidR="00425020" w:rsidRPr="00C30F18">
        <w:rPr>
          <w:rFonts w:ascii="Montserrat Light" w:hAnsi="Montserrat Light" w:cs="Arial"/>
        </w:rPr>
        <w:t xml:space="preserve">.  </w:t>
      </w:r>
      <w:r w:rsidR="0017563C" w:rsidRPr="00C30F18">
        <w:rPr>
          <w:rFonts w:ascii="Montserrat Light" w:hAnsi="Montserrat Light" w:cs="Arial"/>
        </w:rPr>
        <w:t xml:space="preserve">This assumes that </w:t>
      </w:r>
      <w:r w:rsidR="0017563C" w:rsidRPr="00C30F18">
        <w:rPr>
          <w:rFonts w:ascii="Montserrat Light" w:hAnsi="Montserrat Light" w:cs="Courier New"/>
        </w:rPr>
        <w:t>start</w:t>
      </w:r>
      <w:r w:rsidR="0017563C" w:rsidRPr="00C30F18">
        <w:rPr>
          <w:rFonts w:ascii="Montserrat Light" w:hAnsi="Montserrat Light" w:cs="Arial"/>
        </w:rPr>
        <w:t xml:space="preserve">, </w:t>
      </w:r>
      <w:r w:rsidR="0017563C" w:rsidRPr="00C30F18">
        <w:rPr>
          <w:rFonts w:ascii="Montserrat Light" w:hAnsi="Montserrat Light" w:cs="Courier New"/>
        </w:rPr>
        <w:t>stop</w:t>
      </w:r>
      <w:r w:rsidR="0017563C" w:rsidRPr="00C30F18">
        <w:rPr>
          <w:rFonts w:ascii="Montserrat Light" w:hAnsi="Montserrat Light" w:cs="Arial"/>
        </w:rPr>
        <w:t xml:space="preserve">, and </w:t>
      </w:r>
      <w:r w:rsidR="0017563C" w:rsidRPr="00C30F18">
        <w:rPr>
          <w:rFonts w:ascii="Montserrat Light" w:hAnsi="Montserrat Light" w:cs="Courier New"/>
        </w:rPr>
        <w:t>step</w:t>
      </w:r>
      <w:r w:rsidR="0017563C" w:rsidRPr="00C30F18">
        <w:rPr>
          <w:rFonts w:ascii="Montserrat Light" w:hAnsi="Montserrat Light" w:cs="Arial"/>
        </w:rPr>
        <w:t xml:space="preserve"> are attributes of </w:t>
      </w:r>
      <w:r w:rsidR="0017563C" w:rsidRPr="00C30F18">
        <w:rPr>
          <w:rFonts w:ascii="Montserrat Light" w:hAnsi="Montserrat Light" w:cs="Courier New"/>
        </w:rPr>
        <w:t>self</w:t>
      </w:r>
      <w:r w:rsidR="0017563C" w:rsidRPr="00C30F18">
        <w:rPr>
          <w:rFonts w:ascii="Montserrat Light" w:hAnsi="Montserrat Light" w:cs="Arial"/>
        </w:rPr>
        <w:t>, so you might have to alter the constructor.</w:t>
      </w:r>
    </w:p>
    <w:p w14:paraId="413D227B" w14:textId="4F472AD6" w:rsidR="00425020" w:rsidRPr="00C30F18" w:rsidRDefault="00425020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class name should be obtained from </w:t>
      </w:r>
      <w:r w:rsidRPr="00C30F18">
        <w:rPr>
          <w:rFonts w:ascii="Montserrat Light" w:hAnsi="Montserrat Light" w:cs="Courier New"/>
        </w:rPr>
        <w:t>self</w:t>
      </w:r>
      <w:r w:rsidR="007B160B" w:rsidRPr="00C30F18">
        <w:rPr>
          <w:rFonts w:ascii="Montserrat Light" w:hAnsi="Montserrat Light" w:cs="Arial"/>
        </w:rPr>
        <w:t>, not hard-coded (hint:</w:t>
      </w:r>
      <w:r w:rsidRPr="00C30F18">
        <w:rPr>
          <w:rFonts w:ascii="Montserrat Light" w:hAnsi="Montserrat Light" w:cs="Arial"/>
        </w:rPr>
        <w:t xml:space="preserve">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 xml:space="preserve"> has an attribute called </w:t>
      </w:r>
      <w:r w:rsidRPr="00C30F18">
        <w:rPr>
          <w:rFonts w:ascii="Montserrat Light" w:hAnsi="Montserrat Light" w:cs="Courier New"/>
        </w:rPr>
        <w:t>__class__</w:t>
      </w:r>
      <w:r w:rsidRPr="00C30F18">
        <w:rPr>
          <w:rFonts w:ascii="Montserrat Light" w:hAnsi="Montserrat Light" w:cs="Arial"/>
        </w:rPr>
        <w:t xml:space="preserve">, which has an attribute called </w:t>
      </w:r>
      <w:r w:rsidRPr="00C30F18">
        <w:rPr>
          <w:rFonts w:ascii="Montserrat Light" w:hAnsi="Montserrat Light" w:cs="Courier New"/>
        </w:rPr>
        <w:t>__name__</w:t>
      </w:r>
      <w:r w:rsidRPr="00C30F18">
        <w:rPr>
          <w:rFonts w:ascii="Montserrat Light" w:hAnsi="Montserrat Light" w:cs="Arial"/>
        </w:rPr>
        <w:t xml:space="preserve">).  </w:t>
      </w:r>
    </w:p>
    <w:p w14:paraId="057E954A" w14:textId="46F1A514" w:rsidR="00425020" w:rsidRPr="00C30F18" w:rsidRDefault="00425020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Either write new </w:t>
      </w:r>
      <w:r w:rsidR="009D341A" w:rsidRPr="00C30F18">
        <w:rPr>
          <w:rFonts w:ascii="Montserrat Light" w:hAnsi="Montserrat Light" w:cs="Arial"/>
        </w:rPr>
        <w:t>tests or</w:t>
      </w:r>
      <w:r w:rsidRPr="00C30F18">
        <w:rPr>
          <w:rFonts w:ascii="Montserrat Light" w:hAnsi="Montserrat Light" w:cs="Arial"/>
        </w:rPr>
        <w:t xml:space="preserve"> use those written previously</w:t>
      </w:r>
      <w:r w:rsidR="0017563C" w:rsidRPr="00C30F18">
        <w:rPr>
          <w:rFonts w:ascii="Montserrat Light" w:hAnsi="Montserrat Light" w:cs="Arial"/>
        </w:rPr>
        <w:t>.</w:t>
      </w:r>
    </w:p>
    <w:p w14:paraId="08CDFAE1" w14:textId="4AB40923" w:rsidR="0017563C" w:rsidRPr="00C30F18" w:rsidRDefault="00212D68" w:rsidP="0017563C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Optional Extension</w:t>
      </w:r>
      <w:r w:rsidR="0017563C" w:rsidRPr="00C30F18">
        <w:rPr>
          <w:rFonts w:ascii="Montserrat Light" w:hAnsi="Montserrat Light" w:cs="Arial"/>
        </w:rPr>
        <w:t>:</w:t>
      </w:r>
    </w:p>
    <w:p w14:paraId="4DBA626E" w14:textId="0D2E33A7" w:rsidR="0017563C" w:rsidRPr="00C30F18" w:rsidRDefault="0017563C" w:rsidP="0017563C">
      <w:pPr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4</w:t>
      </w:r>
    </w:p>
    <w:p w14:paraId="025EE2C4" w14:textId="640D973B" w:rsidR="0017563C" w:rsidRPr="00C30F18" w:rsidRDefault="0017563C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Comparing two </w:t>
      </w:r>
      <w:proofErr w:type="spell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objects could be done in by brute force, i.e. by comparing each element, but there is a simpler way. Simply compare the start, stop, and end pos</w:t>
      </w:r>
      <w:r w:rsidR="007B160B" w:rsidRPr="00C30F18">
        <w:rPr>
          <w:rFonts w:ascii="Montserrat Light" w:hAnsi="Montserrat Light" w:cs="Arial"/>
        </w:rPr>
        <w:t>itions used by the constructor.</w:t>
      </w:r>
      <w:r w:rsidRPr="00C30F18">
        <w:rPr>
          <w:rFonts w:ascii="Montserrat Light" w:hAnsi="Montserrat Light" w:cs="Arial"/>
        </w:rPr>
        <w:t xml:space="preserve"> This assumes that they are attributes of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>, which we added in the previous stage.</w:t>
      </w:r>
    </w:p>
    <w:p w14:paraId="3E8C78AB" w14:textId="7534C41D" w:rsidR="0017563C" w:rsidRPr="00C30F18" w:rsidRDefault="0017563C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eq</w:t>
      </w:r>
      <w:proofErr w:type="spellEnd"/>
      <w:r w:rsidRPr="00C30F18">
        <w:rPr>
          <w:rFonts w:ascii="Montserrat Light" w:hAnsi="Montserrat Light" w:cs="Courier New"/>
        </w:rPr>
        <w:t>__</w:t>
      </w:r>
      <w:r w:rsidR="007B160B" w:rsidRPr="00C30F18">
        <w:rPr>
          <w:rFonts w:ascii="Montserrat Light" w:hAnsi="Montserrat Light" w:cs="Arial"/>
        </w:rPr>
        <w:t xml:space="preserve"> method with suitable tests. </w:t>
      </w:r>
      <w:r w:rsidRPr="00C30F18">
        <w:rPr>
          <w:rFonts w:ascii="Montserrat Light" w:hAnsi="Montserrat Light" w:cs="Arial"/>
        </w:rPr>
        <w:t xml:space="preserve">We could also add the others, </w:t>
      </w:r>
      <w:r w:rsidRPr="00C30F18">
        <w:rPr>
          <w:rFonts w:ascii="Montserrat Light" w:hAnsi="Montserrat Light" w:cs="Courier New"/>
        </w:rPr>
        <w:t>__ne__</w:t>
      </w:r>
      <w:r w:rsidRPr="00C30F18">
        <w:rPr>
          <w:rFonts w:ascii="Montserrat Light" w:hAnsi="Montserrat Light" w:cs="Arial"/>
        </w:rPr>
        <w:t xml:space="preserve">,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gt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, and so on, but consider </w:t>
      </w:r>
      <w:r w:rsidR="00E13A46" w:rsidRPr="00C30F18">
        <w:rPr>
          <w:rFonts w:ascii="Montserrat Light" w:hAnsi="Montserrat Light" w:cs="Arial"/>
        </w:rPr>
        <w:t>if</w:t>
      </w:r>
      <w:r w:rsidR="00FA0F6D" w:rsidRPr="00C30F18">
        <w:rPr>
          <w:rFonts w:ascii="Montserrat Light" w:hAnsi="Montserrat Light" w:cs="Arial"/>
        </w:rPr>
        <w:t xml:space="preserve"> these would be appropriate.</w:t>
      </w:r>
      <w:r w:rsidR="00E13A46" w:rsidRPr="00C30F18">
        <w:rPr>
          <w:rFonts w:ascii="Montserrat Light" w:hAnsi="Montserrat Light" w:cs="Arial"/>
        </w:rPr>
        <w:t xml:space="preserve"> If we just implement </w:t>
      </w:r>
      <w:r w:rsidR="00E13A46" w:rsidRPr="00C30F18">
        <w:rPr>
          <w:rFonts w:ascii="Montserrat Light" w:hAnsi="Montserrat Light" w:cs="Courier New"/>
        </w:rPr>
        <w:t>__</w:t>
      </w:r>
      <w:proofErr w:type="spellStart"/>
      <w:r w:rsidR="00E13A46" w:rsidRPr="00C30F18">
        <w:rPr>
          <w:rFonts w:ascii="Montserrat Light" w:hAnsi="Montserrat Light" w:cs="Courier New"/>
        </w:rPr>
        <w:t>eq</w:t>
      </w:r>
      <w:proofErr w:type="spellEnd"/>
      <w:r w:rsidR="00E13A46" w:rsidRPr="00C30F18">
        <w:rPr>
          <w:rFonts w:ascii="Montserrat Light" w:hAnsi="Montserrat Light" w:cs="Courier New"/>
        </w:rPr>
        <w:t>__</w:t>
      </w:r>
      <w:r w:rsidR="00E13A46" w:rsidRPr="00C30F18">
        <w:rPr>
          <w:rFonts w:ascii="Montserrat Light" w:hAnsi="Montserrat Light" w:cs="Arial"/>
        </w:rPr>
        <w:t xml:space="preserve">, do we need a </w:t>
      </w:r>
      <w:r w:rsidR="00E13A46" w:rsidRPr="00C30F18">
        <w:rPr>
          <w:rFonts w:ascii="Montserrat Light" w:hAnsi="Montserrat Light" w:cs="Courier New"/>
        </w:rPr>
        <w:t>__ne__</w:t>
      </w:r>
      <w:r w:rsidR="00FA0F6D" w:rsidRPr="00C30F18">
        <w:rPr>
          <w:rFonts w:ascii="Montserrat Light" w:hAnsi="Montserrat Light" w:cs="Arial"/>
        </w:rPr>
        <w:t>?</w:t>
      </w:r>
      <w:r w:rsidR="00E13A46" w:rsidRPr="00C30F18">
        <w:rPr>
          <w:rFonts w:ascii="Montserrat Light" w:hAnsi="Montserrat Light" w:cs="Arial"/>
        </w:rPr>
        <w:t xml:space="preserve"> Try both </w:t>
      </w:r>
      <w:r w:rsidR="00E13A46" w:rsidRPr="00C30F18">
        <w:rPr>
          <w:rFonts w:ascii="Montserrat Light" w:hAnsi="Montserrat Light" w:cs="Courier New"/>
        </w:rPr>
        <w:t>==</w:t>
      </w:r>
      <w:r w:rsidR="00E13A46" w:rsidRPr="00C30F18">
        <w:rPr>
          <w:rFonts w:ascii="Montserrat Light" w:hAnsi="Montserrat Light" w:cs="Arial"/>
        </w:rPr>
        <w:t xml:space="preserve"> </w:t>
      </w:r>
      <w:proofErr w:type="gramStart"/>
      <w:r w:rsidR="00E13A46" w:rsidRPr="00C30F18">
        <w:rPr>
          <w:rFonts w:ascii="Montserrat Light" w:hAnsi="Montserrat Light" w:cs="Arial"/>
        </w:rPr>
        <w:t xml:space="preserve">and </w:t>
      </w:r>
      <w:r w:rsidR="00E13A46" w:rsidRPr="00C30F18">
        <w:rPr>
          <w:rFonts w:ascii="Montserrat Light" w:hAnsi="Montserrat Light" w:cs="Courier New"/>
        </w:rPr>
        <w:t>!</w:t>
      </w:r>
      <w:proofErr w:type="gramEnd"/>
      <w:r w:rsidR="00E13A46" w:rsidRPr="00C30F18">
        <w:rPr>
          <w:rFonts w:ascii="Montserrat Light" w:hAnsi="Montserrat Light" w:cs="Courier New"/>
        </w:rPr>
        <w:t>=</w:t>
      </w:r>
      <w:r w:rsidR="00E13A46" w:rsidRPr="00C30F18">
        <w:rPr>
          <w:rFonts w:ascii="Montserrat Light" w:hAnsi="Montserrat Light" w:cs="Arial"/>
        </w:rPr>
        <w:t xml:space="preserve"> with only an </w:t>
      </w:r>
      <w:r w:rsidR="00E13A46" w:rsidRPr="00C30F18">
        <w:rPr>
          <w:rFonts w:ascii="Montserrat Light" w:hAnsi="Montserrat Light" w:cs="Courier New"/>
        </w:rPr>
        <w:t>__</w:t>
      </w:r>
      <w:proofErr w:type="spellStart"/>
      <w:r w:rsidR="00E13A46" w:rsidRPr="00C30F18">
        <w:rPr>
          <w:rFonts w:ascii="Montserrat Light" w:hAnsi="Montserrat Light" w:cs="Courier New"/>
        </w:rPr>
        <w:t>eq</w:t>
      </w:r>
      <w:proofErr w:type="spellEnd"/>
      <w:r w:rsidR="00E13A46" w:rsidRPr="00C30F18">
        <w:rPr>
          <w:rFonts w:ascii="Montserrat Light" w:hAnsi="Montserrat Light" w:cs="Courier New"/>
        </w:rPr>
        <w:t>__</w:t>
      </w:r>
      <w:r w:rsidR="00E13A46" w:rsidRPr="00C30F18">
        <w:rPr>
          <w:rFonts w:ascii="Montserrat Light" w:hAnsi="Montserrat Light" w:cs="Arial"/>
        </w:rPr>
        <w:t xml:space="preserve"> method.</w:t>
      </w:r>
    </w:p>
    <w:p w14:paraId="0B5577DB" w14:textId="1FB47B7E" w:rsidR="00837446" w:rsidRPr="00C30F18" w:rsidRDefault="00837446" w:rsidP="00306F7A">
      <w:pPr>
        <w:rPr>
          <w:rFonts w:ascii="Montserrat Light" w:hAnsi="Montserrat Light" w:cs="Arial"/>
        </w:rPr>
      </w:pPr>
    </w:p>
    <w:p w14:paraId="2F423585" w14:textId="605A82B6" w:rsidR="00302F9D" w:rsidRPr="00C30F18" w:rsidRDefault="00BB76EC" w:rsidP="00302F9D">
      <w:pPr>
        <w:pStyle w:val="ListParagraph"/>
        <w:ind w:left="36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t>If time allows:</w:t>
      </w:r>
    </w:p>
    <w:p w14:paraId="7CEB96F2" w14:textId="77777777" w:rsidR="00BB76EC" w:rsidRPr="00C30F18" w:rsidRDefault="00BB76EC" w:rsidP="00302F9D">
      <w:pPr>
        <w:pStyle w:val="ListParagraph"/>
        <w:ind w:left="360"/>
        <w:rPr>
          <w:rFonts w:ascii="Montserrat Light" w:hAnsi="Montserrat Light" w:cs="Arial"/>
        </w:rPr>
      </w:pPr>
    </w:p>
    <w:p w14:paraId="1A0C0D5B" w14:textId="7B21E99D" w:rsidR="003466EC" w:rsidRPr="00C30F18" w:rsidRDefault="003466EC" w:rsidP="006E681D">
      <w:pPr>
        <w:pStyle w:val="ListParagraph"/>
        <w:numPr>
          <w:ilvl w:val="0"/>
          <w:numId w:val="22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are going to build a class for the records in </w:t>
      </w:r>
      <w:r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Each obje</w:t>
      </w:r>
      <w:r w:rsidR="00FA0F6D" w:rsidRPr="00C30F18">
        <w:rPr>
          <w:rFonts w:ascii="Montserrat Light" w:hAnsi="Montserrat Light" w:cs="Arial"/>
        </w:rPr>
        <w:t xml:space="preserve">ct will represent one country. </w:t>
      </w:r>
      <w:r w:rsidRPr="00C30F18">
        <w:rPr>
          <w:rFonts w:ascii="Montserrat Light" w:hAnsi="Montserrat Light" w:cs="Arial"/>
        </w:rPr>
        <w:t xml:space="preserve">The class will be called country in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.  </w:t>
      </w:r>
    </w:p>
    <w:p w14:paraId="5B690DF6" w14:textId="374AB468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m</w:t>
      </w:r>
      <w:r w:rsidR="00FA0F6D" w:rsidRPr="00C30F18">
        <w:rPr>
          <w:rFonts w:ascii="Montserrat Light" w:hAnsi="Montserrat Light" w:cs="Arial"/>
        </w:rPr>
        <w:t>odule has been started for you.</w:t>
      </w:r>
      <w:r w:rsidRPr="00C30F18">
        <w:rPr>
          <w:rFonts w:ascii="Montserrat Light" w:hAnsi="Montserrat Light" w:cs="Arial"/>
        </w:rPr>
        <w:t xml:space="preserve"> It contains an index list giving the fields for each record in the </w:t>
      </w:r>
      <w:r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 xml:space="preserve"> file.</w:t>
      </w:r>
      <w:r w:rsidRPr="00C30F18">
        <w:rPr>
          <w:rFonts w:ascii="Montserrat Light" w:hAnsi="Montserrat Light" w:cs="Arial"/>
        </w:rPr>
        <w:t xml:space="preserve"> You do not have to use this, there are many valid approaches. The comma-separated fields are as follows:</w:t>
      </w:r>
    </w:p>
    <w:p w14:paraId="68496F28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643A34BC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0 – Country name</w:t>
      </w:r>
    </w:p>
    <w:p w14:paraId="2805FD0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1 – Population</w:t>
      </w:r>
    </w:p>
    <w:p w14:paraId="08C871CD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2 – Capital city</w:t>
      </w:r>
    </w:p>
    <w:p w14:paraId="0CC275C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3 – Population of the capital city</w:t>
      </w:r>
    </w:p>
    <w:p w14:paraId="1B2E196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>4 – Continental area</w:t>
      </w:r>
    </w:p>
    <w:p w14:paraId="52908B4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5 – Date of independence</w:t>
      </w:r>
    </w:p>
    <w:p w14:paraId="0E3B47D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6 – Currency</w:t>
      </w:r>
    </w:p>
    <w:p w14:paraId="133F7C97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7 – Official religion (can be &gt; 1)</w:t>
      </w:r>
    </w:p>
    <w:p w14:paraId="059B67E7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8 – Language (can be &gt; 1)</w:t>
      </w:r>
    </w:p>
    <w:p w14:paraId="35EDC17D" w14:textId="77777777" w:rsidR="003466EC" w:rsidRPr="00C30F18" w:rsidRDefault="003466EC" w:rsidP="00A22A54">
      <w:pPr>
        <w:ind w:left="360"/>
        <w:rPr>
          <w:rFonts w:ascii="Montserrat Light" w:hAnsi="Montserrat Light" w:cs="Arial"/>
        </w:rPr>
      </w:pPr>
    </w:p>
    <w:p w14:paraId="7D24B791" w14:textId="30A9CAFD" w:rsidR="003466EC" w:rsidRPr="00C30F18" w:rsidRDefault="009D341A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Look</w:t>
      </w:r>
      <w:r w:rsidR="003466EC" w:rsidRPr="00C30F18">
        <w:rPr>
          <w:rFonts w:ascii="Montserrat Light" w:hAnsi="Montserrat Light" w:cs="Arial"/>
        </w:rPr>
        <w:t xml:space="preserve"> at the script </w:t>
      </w:r>
      <w:r w:rsidR="003466EC" w:rsidRPr="00C30F18">
        <w:rPr>
          <w:rFonts w:ascii="Montserrat Light" w:hAnsi="Montserrat Light" w:cs="Courier New"/>
          <w:b/>
        </w:rPr>
        <w:t>user.py</w:t>
      </w:r>
      <w:r w:rsidR="008F6CE1" w:rsidRPr="00C30F18">
        <w:rPr>
          <w:rFonts w:ascii="Montserrat Light" w:hAnsi="Montserrat Light" w:cs="Arial"/>
        </w:rPr>
        <w:t>.</w:t>
      </w:r>
      <w:r w:rsidR="003466EC" w:rsidRPr="00C30F18">
        <w:rPr>
          <w:rFonts w:ascii="Montserrat Light" w:hAnsi="Montserrat Light" w:cs="Arial"/>
        </w:rPr>
        <w:t xml:space="preserve"> This imports the country module and reads the </w:t>
      </w:r>
      <w:r w:rsidR="003466EC"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 xml:space="preserve"> file. </w:t>
      </w:r>
      <w:r w:rsidR="003466EC" w:rsidRPr="00C30F18">
        <w:rPr>
          <w:rFonts w:ascii="Montserrat Light" w:hAnsi="Montserrat Light" w:cs="Arial"/>
        </w:rPr>
        <w:t xml:space="preserve">It creates a </w:t>
      </w:r>
      <w:r w:rsidR="003466EC" w:rsidRPr="00C30F18">
        <w:rPr>
          <w:rFonts w:ascii="Montserrat Light" w:hAnsi="Montserrat Light" w:cs="Arial"/>
          <w:b/>
        </w:rPr>
        <w:t>Country</w:t>
      </w:r>
      <w:r w:rsidR="003466EC" w:rsidRPr="00C30F18">
        <w:rPr>
          <w:rFonts w:ascii="Montserrat Light" w:hAnsi="Montserrat Light" w:cs="Arial"/>
        </w:rPr>
        <w:t xml:space="preserve"> object for each record in the </w:t>
      </w:r>
      <w:r w:rsidRPr="00C30F18">
        <w:rPr>
          <w:rFonts w:ascii="Montserrat Light" w:hAnsi="Montserrat Light" w:cs="Arial"/>
        </w:rPr>
        <w:t>file and</w:t>
      </w:r>
      <w:r w:rsidR="003466EC" w:rsidRPr="00C30F18">
        <w:rPr>
          <w:rFonts w:ascii="Montserrat Light" w:hAnsi="Montserrat Light" w:cs="Arial"/>
        </w:rPr>
        <w:t xml:space="preserve"> stores it into a list called </w:t>
      </w:r>
      <w:r w:rsidR="003466EC" w:rsidRPr="00C30F18">
        <w:rPr>
          <w:rFonts w:ascii="Montserrat Light" w:hAnsi="Montserrat Light" w:cs="Courier New"/>
          <w:b/>
        </w:rPr>
        <w:t>countries</w:t>
      </w:r>
      <w:r w:rsidR="003466EC" w:rsidRPr="00C30F18">
        <w:rPr>
          <w:rFonts w:ascii="Montserrat Light" w:hAnsi="Montserrat Light" w:cs="Arial"/>
        </w:rPr>
        <w:t xml:space="preserve">. </w:t>
      </w:r>
    </w:p>
    <w:p w14:paraId="04A329BE" w14:textId="77777777" w:rsidR="003466EC" w:rsidRPr="00C30F18" w:rsidRDefault="003466EC" w:rsidP="00A22A54">
      <w:pPr>
        <w:widowControl w:val="0"/>
        <w:spacing w:after="0" w:line="240" w:lineRule="auto"/>
        <w:ind w:left="1080"/>
        <w:rPr>
          <w:rFonts w:ascii="Montserrat Light" w:hAnsi="Montserrat Light" w:cs="Arial"/>
        </w:rPr>
      </w:pPr>
    </w:p>
    <w:p w14:paraId="02851F71" w14:textId="7184D3A8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Each part of this question has a test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>, prefixed by a suitable comment.  Currently</w:t>
      </w:r>
      <w:r w:rsidR="008F6CE1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all except the first one </w:t>
      </w:r>
      <w:r w:rsidR="009D341A" w:rsidRPr="00C30F18">
        <w:rPr>
          <w:rFonts w:ascii="Montserrat Light" w:hAnsi="Montserrat Light" w:cs="Arial"/>
        </w:rPr>
        <w:t>is</w:t>
      </w:r>
      <w:r w:rsidR="008F6CE1" w:rsidRPr="00C30F18">
        <w:rPr>
          <w:rFonts w:ascii="Montserrat Light" w:hAnsi="Montserrat Light" w:cs="Arial"/>
        </w:rPr>
        <w:t xml:space="preserve"> commented out.</w:t>
      </w:r>
      <w:r w:rsidRPr="00C30F18">
        <w:rPr>
          <w:rFonts w:ascii="Montserrat Light" w:hAnsi="Montserrat Light" w:cs="Arial"/>
        </w:rPr>
        <w:t xml:space="preserve"> Remove the </w:t>
      </w:r>
      <w:r w:rsidRPr="00C30F18">
        <w:rPr>
          <w:rFonts w:ascii="Montserrat Light" w:hAnsi="Montserrat Light" w:cs="Courier New"/>
          <w:b/>
        </w:rPr>
        <w:t>#</w:t>
      </w:r>
      <w:r w:rsidRPr="00C30F18">
        <w:rPr>
          <w:rFonts w:ascii="Montserrat Light" w:hAnsi="Montserrat Light" w:cs="Arial"/>
        </w:rPr>
        <w:t xml:space="preserve"> symbols at the front of the tests as you progress.</w:t>
      </w:r>
    </w:p>
    <w:p w14:paraId="4813D51E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3BE3BA0A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So, to get the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code to run as it is your first task is to implement a constructor (</w:t>
      </w:r>
      <w:r w:rsidRPr="00C30F18">
        <w:rPr>
          <w:rFonts w:ascii="Montserrat Light" w:hAnsi="Montserrat Light" w:cs="Courier New"/>
          <w:b/>
        </w:rPr>
        <w:t>__</w:t>
      </w:r>
      <w:proofErr w:type="spellStart"/>
      <w:r w:rsidRPr="00C30F18">
        <w:rPr>
          <w:rFonts w:ascii="Montserrat Light" w:hAnsi="Montserrat Light" w:cs="Courier New"/>
          <w:b/>
        </w:rPr>
        <w:t>init</w:t>
      </w:r>
      <w:proofErr w:type="spellEnd"/>
      <w:r w:rsidRPr="00C30F18">
        <w:rPr>
          <w:rFonts w:ascii="Montserrat Light" w:hAnsi="Montserrat Light" w:cs="Courier New"/>
          <w:b/>
        </w:rPr>
        <w:t>__</w:t>
      </w:r>
      <w:r w:rsidRPr="00C30F18">
        <w:rPr>
          <w:rFonts w:ascii="Montserrat Light" w:hAnsi="Montserrat Light" w:cs="Arial"/>
        </w:rPr>
        <w:t xml:space="preserve">) within the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module.</w:t>
      </w:r>
    </w:p>
    <w:p w14:paraId="2A64EFD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7D510B20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suggest that you keep it simple, and implement the object as a list of fields, created using </w:t>
      </w:r>
      <w:proofErr w:type="gramStart"/>
      <w:r w:rsidRPr="00C30F18">
        <w:rPr>
          <w:rFonts w:ascii="Montserrat Light" w:hAnsi="Montserrat Light" w:cs="Courier New"/>
        </w:rPr>
        <w:t>split(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>.</w:t>
      </w:r>
    </w:p>
    <w:p w14:paraId="2924C18A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22188CE" w14:textId="77777777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216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next task is to implement a </w:t>
      </w:r>
      <w:proofErr w:type="gramStart"/>
      <w:r w:rsidRPr="00C30F18">
        <w:rPr>
          <w:rFonts w:ascii="Montserrat Light" w:hAnsi="Montserrat Light" w:cs="Courier New"/>
          <w:b/>
        </w:rPr>
        <w:t>print(</w:t>
      </w:r>
      <w:proofErr w:type="gramEnd"/>
      <w:r w:rsidRPr="00C30F18">
        <w:rPr>
          <w:rFonts w:ascii="Montserrat Light" w:hAnsi="Montserrat Light" w:cs="Courier New"/>
          <w:b/>
        </w:rPr>
        <w:t>)</w:t>
      </w:r>
      <w:r w:rsidRPr="00C30F18">
        <w:rPr>
          <w:rFonts w:ascii="Montserrat Light" w:hAnsi="Montserrat Light" w:cs="Arial"/>
        </w:rPr>
        <w:t xml:space="preserve"> method to print just the country name.  Now,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>, remove the comments from the start of the second '</w:t>
      </w:r>
      <w:r w:rsidRPr="00C30F18">
        <w:rPr>
          <w:rFonts w:ascii="Montserrat Light" w:hAnsi="Montserrat Light" w:cs="Courier New"/>
          <w:b/>
        </w:rPr>
        <w:t>for</w:t>
      </w:r>
      <w:r w:rsidRPr="00C30F18">
        <w:rPr>
          <w:rFonts w:ascii="Montserrat Light" w:hAnsi="Montserrat Light" w:cs="Arial"/>
        </w:rPr>
        <w:t>' loop and the first method call.</w:t>
      </w:r>
    </w:p>
    <w:p w14:paraId="5B89E6C1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5466627D" w14:textId="49EB0756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It would be easier for the user if the normal Python built-in </w:t>
      </w:r>
      <w:proofErr w:type="gramStart"/>
      <w:r w:rsidRPr="00C30F18">
        <w:rPr>
          <w:rFonts w:ascii="Montserrat Light" w:hAnsi="Montserrat Light" w:cs="Courier New"/>
        </w:rPr>
        <w:t>print(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could be us</w:t>
      </w:r>
      <w:r w:rsidR="0088422A" w:rsidRPr="00C30F18">
        <w:rPr>
          <w:rFonts w:ascii="Montserrat Light" w:hAnsi="Montserrat Light" w:cs="Arial"/>
        </w:rPr>
        <w:t>ed to print our object instead.</w:t>
      </w:r>
      <w:r w:rsidRPr="00C30F18">
        <w:rPr>
          <w:rFonts w:ascii="Montserrat Light" w:hAnsi="Montserrat Light" w:cs="Arial"/>
        </w:rPr>
        <w:t xml:space="preserve"> Implement the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method in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to return the country name.</w:t>
      </w:r>
    </w:p>
    <w:p w14:paraId="76DD4739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2202528A" w14:textId="3C7E1D0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Courier New"/>
          <w:b/>
        </w:rPr>
        <w:t>user.py</w:t>
      </w:r>
      <w:r w:rsidR="0088422A" w:rsidRPr="00C30F18">
        <w:rPr>
          <w:rFonts w:ascii="Montserrat Light" w:hAnsi="Montserrat Light" w:cs="Courier New"/>
          <w:b/>
        </w:rPr>
        <w:t>,</w:t>
      </w:r>
      <w:r w:rsidRPr="00C30F18">
        <w:rPr>
          <w:rFonts w:ascii="Montserrat Light" w:hAnsi="Montserrat Light" w:cs="Arial"/>
        </w:rPr>
        <w:t xml:space="preserve"> replace the call to the </w:t>
      </w:r>
      <w:r w:rsidRPr="00C30F18">
        <w:rPr>
          <w:rFonts w:ascii="Montserrat Light" w:hAnsi="Montserrat Light" w:cs="Courier New"/>
        </w:rPr>
        <w:t>print</w:t>
      </w:r>
      <w:r w:rsidRPr="00C30F18">
        <w:rPr>
          <w:rFonts w:ascii="Montserrat Light" w:hAnsi="Montserrat Light" w:cs="Arial"/>
        </w:rPr>
        <w:t xml:space="preserve"> method call with </w:t>
      </w:r>
      <w:r w:rsidRPr="00C30F18">
        <w:rPr>
          <w:rFonts w:ascii="Montserrat Light" w:hAnsi="Montserrat Light" w:cs="Courier New"/>
          <w:b/>
        </w:rPr>
        <w:t>print(country)</w:t>
      </w:r>
      <w:r w:rsidRPr="00C30F18">
        <w:rPr>
          <w:rFonts w:ascii="Montserrat Light" w:hAnsi="Montserrat Light" w:cs="Arial"/>
        </w:rPr>
        <w:t>.</w:t>
      </w:r>
    </w:p>
    <w:p w14:paraId="0693287B" w14:textId="236F23DD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It is rather unwieldy to access the eleme</w:t>
      </w:r>
      <w:r w:rsidR="0088422A" w:rsidRPr="00C30F18">
        <w:rPr>
          <w:rFonts w:ascii="Montserrat Light" w:hAnsi="Montserrat Light" w:cs="Arial"/>
        </w:rPr>
        <w:t>nts of the list in our methods.</w:t>
      </w:r>
      <w:r w:rsidRPr="00C30F18">
        <w:rPr>
          <w:rFonts w:ascii="Montserrat Light" w:hAnsi="Montserrat Light" w:cs="Arial"/>
        </w:rPr>
        <w:t xml:space="preserve"> To make things simpler, implement two </w:t>
      </w:r>
      <w:r w:rsidRPr="00C30F18">
        <w:rPr>
          <w:rFonts w:ascii="Montserrat Light" w:hAnsi="Montserrat Light" w:cs="Arial"/>
          <w:b/>
        </w:rPr>
        <w:t>getter methods</w:t>
      </w:r>
      <w:r w:rsidRPr="00C30F18">
        <w:rPr>
          <w:rFonts w:ascii="Montserrat Light" w:hAnsi="Montserrat Light" w:cs="Arial"/>
        </w:rPr>
        <w:t xml:space="preserve">, one for the country name and another for the population field. </w:t>
      </w:r>
    </w:p>
    <w:p w14:paraId="5684ABCF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3ABFF5B9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You can use the </w:t>
      </w:r>
      <w:r w:rsidRPr="00C30F18">
        <w:rPr>
          <w:rFonts w:ascii="Montserrat Light" w:hAnsi="Montserrat Light" w:cs="Courier New"/>
          <w:b/>
        </w:rPr>
        <w:t>@property</w:t>
      </w:r>
      <w:r w:rsidRPr="00C30F18">
        <w:rPr>
          <w:rFonts w:ascii="Montserrat Light" w:hAnsi="Montserrat Light" w:cs="Arial"/>
        </w:rPr>
        <w:t xml:space="preserve"> decorator – refer to the "</w:t>
      </w:r>
      <w:r w:rsidRPr="00C30F18">
        <w:rPr>
          <w:rFonts w:ascii="Montserrat Light" w:hAnsi="Montserrat Light" w:cs="Arial"/>
          <w:b/>
        </w:rPr>
        <w:t>Properties and decorators</w:t>
      </w:r>
      <w:r w:rsidRPr="00C30F18">
        <w:rPr>
          <w:rFonts w:ascii="Montserrat Light" w:hAnsi="Montserrat Light" w:cs="Arial"/>
        </w:rPr>
        <w:t>" slide in the course material.</w:t>
      </w:r>
    </w:p>
    <w:p w14:paraId="200E7ADD" w14:textId="77777777" w:rsidR="003466EC" w:rsidRPr="00C30F18" w:rsidRDefault="003466EC" w:rsidP="00212D68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Alter your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method to use the getter method for name.</w:t>
      </w:r>
    </w:p>
    <w:p w14:paraId="668C3B70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2CD118A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Remove the comments for this question from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, and the </w:t>
      </w:r>
      <w:r w:rsidRPr="00C30F18">
        <w:rPr>
          <w:rFonts w:ascii="Montserrat Light" w:hAnsi="Montserrat Light" w:cs="Courier New"/>
        </w:rPr>
        <w:t>print</w:t>
      </w:r>
      <w:r w:rsidRPr="00C30F18">
        <w:rPr>
          <w:rFonts w:ascii="Montserrat Light" w:hAnsi="Montserrat Light" w:cs="Arial"/>
        </w:rPr>
        <w:t xml:space="preserve"> statement for part c), then test.</w:t>
      </w:r>
    </w:p>
    <w:p w14:paraId="6CAB4D6D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2C6467D" w14:textId="77777777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population totals for these countries are out of date as soon as the raw </w:t>
      </w:r>
      <w:r w:rsidRPr="00C30F18">
        <w:rPr>
          <w:rFonts w:ascii="Montserrat Light" w:hAnsi="Montserrat Light" w:cs="Arial"/>
        </w:rPr>
        <w:lastRenderedPageBreak/>
        <w:t>data is generated, so we need to be able to add or subtract numbers to these countries.</w:t>
      </w:r>
    </w:p>
    <w:p w14:paraId="0B8ACE81" w14:textId="77777777" w:rsidR="003466EC" w:rsidRPr="00C30F18" w:rsidRDefault="003466EC" w:rsidP="00A22A54">
      <w:pPr>
        <w:widowControl w:val="0"/>
        <w:spacing w:after="0" w:line="240" w:lineRule="auto"/>
        <w:ind w:left="1080"/>
        <w:rPr>
          <w:rFonts w:ascii="Montserrat Light" w:hAnsi="Montserrat Light" w:cs="Arial"/>
        </w:rPr>
      </w:pPr>
    </w:p>
    <w:p w14:paraId="6720DAF8" w14:textId="77777777" w:rsidR="003466EC" w:rsidRPr="00C30F18" w:rsidRDefault="003466EC" w:rsidP="00A22A54">
      <w:pPr>
        <w:tabs>
          <w:tab w:val="left" w:pos="720"/>
        </w:tabs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Write the special methods </w:t>
      </w:r>
      <w:r w:rsidRPr="00C30F18">
        <w:rPr>
          <w:rFonts w:ascii="Montserrat Light" w:hAnsi="Montserrat Light" w:cs="Courier New"/>
          <w:b/>
        </w:rPr>
        <w:t>__add__</w:t>
      </w:r>
      <w:r w:rsidRPr="00C30F18">
        <w:rPr>
          <w:rFonts w:ascii="Montserrat Light" w:hAnsi="Montserrat Light" w:cs="Arial"/>
        </w:rPr>
        <w:t xml:space="preserve"> and </w:t>
      </w:r>
      <w:r w:rsidRPr="00C30F18">
        <w:rPr>
          <w:rFonts w:ascii="Montserrat Light" w:hAnsi="Montserrat Light" w:cs="Courier New"/>
          <w:b/>
        </w:rPr>
        <w:t>__sub__</w:t>
      </w:r>
      <w:r w:rsidRPr="00C30F18">
        <w:rPr>
          <w:rFonts w:ascii="Montserrat Light" w:hAnsi="Montserrat Light" w:cs="Arial"/>
        </w:rPr>
        <w:t xml:space="preserve"> to add or subtract the required number to the country's population (we are ignoring the capital city for this exercise).</w:t>
      </w:r>
    </w:p>
    <w:p w14:paraId="727D3E16" w14:textId="709A0504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That sounds easy</w:t>
      </w:r>
      <w:r w:rsidR="00EB3B73" w:rsidRPr="00C30F18">
        <w:rPr>
          <w:rFonts w:ascii="Montserrat Light" w:hAnsi="Montserrat Light" w:cs="Arial"/>
        </w:rPr>
        <w:t xml:space="preserve"> but there</w:t>
      </w:r>
      <w:r w:rsidRPr="00C30F18">
        <w:rPr>
          <w:rFonts w:ascii="Montserrat Light" w:hAnsi="Montserrat Light" w:cs="Arial"/>
        </w:rPr>
        <w:t xml:space="preserve"> is a </w:t>
      </w:r>
      <w:r w:rsidR="0088422A" w:rsidRPr="00C30F18">
        <w:rPr>
          <w:rFonts w:ascii="Montserrat Light" w:hAnsi="Montserrat Light" w:cs="Arial"/>
        </w:rPr>
        <w:t xml:space="preserve">sting in the tail of this one. </w:t>
      </w:r>
      <w:r w:rsidRPr="00C30F18">
        <w:rPr>
          <w:rFonts w:ascii="Montserrat Light" w:hAnsi="Montserrat Light" w:cs="Arial"/>
        </w:rPr>
        <w:t xml:space="preserve">You might have to alter the population field in the constructor to get this to work.  </w:t>
      </w:r>
    </w:p>
    <w:p w14:paraId="49C3D963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79778D7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Hints: </w:t>
      </w:r>
    </w:p>
    <w:p w14:paraId="7A7C1581" w14:textId="77777777" w:rsidR="003466EC" w:rsidRPr="00C30F18" w:rsidRDefault="003466EC" w:rsidP="00A22A54">
      <w:pPr>
        <w:spacing w:after="0"/>
        <w:ind w:left="1080"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when we read fields from a file they are </w:t>
      </w:r>
      <w:r w:rsidRPr="00C30F18">
        <w:rPr>
          <w:rFonts w:ascii="Montserrat Light" w:hAnsi="Montserrat Light" w:cs="Arial"/>
          <w:i/>
        </w:rPr>
        <w:t>strings</w:t>
      </w:r>
      <w:r w:rsidRPr="00C30F18">
        <w:rPr>
          <w:rFonts w:ascii="Montserrat Light" w:hAnsi="Montserrat Light" w:cs="Arial"/>
        </w:rPr>
        <w:t>.</w:t>
      </w:r>
    </w:p>
    <w:p w14:paraId="0551E416" w14:textId="77777777" w:rsidR="003466EC" w:rsidRPr="00C30F18" w:rsidRDefault="003466EC" w:rsidP="00A22A54">
      <w:pPr>
        <w:spacing w:after="0"/>
        <w:ind w:left="180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don't want to alter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 xml:space="preserve">, we want to alter (and return) a copy of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>.</w:t>
      </w:r>
    </w:p>
    <w:p w14:paraId="31A7DAF6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F87E756" w14:textId="416F897A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Uncomment the appropriate tests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and run it. We are manipulating the population of Belgium in the test for no </w:t>
      </w:r>
      <w:r w:rsidR="009D341A" w:rsidRPr="00C30F18">
        <w:rPr>
          <w:rFonts w:ascii="Montserrat Light" w:hAnsi="Montserrat Light" w:cs="Arial"/>
        </w:rPr>
        <w:t>reason</w:t>
      </w:r>
      <w:r w:rsidRPr="00C30F18">
        <w:rPr>
          <w:rFonts w:ascii="Montserrat Light" w:hAnsi="Montserrat Light" w:cs="Arial"/>
        </w:rPr>
        <w:t xml:space="preserve"> (apologies to Belgians – but we had to pick </w:t>
      </w:r>
      <w:r w:rsidRPr="00C30F18">
        <w:rPr>
          <w:rFonts w:ascii="Montserrat Light" w:hAnsi="Montserrat Light" w:cs="Arial"/>
          <w:i/>
        </w:rPr>
        <w:t>somewhere</w:t>
      </w:r>
      <w:r w:rsidRPr="00C30F18">
        <w:rPr>
          <w:rFonts w:ascii="Montserrat Light" w:hAnsi="Montserrat Light" w:cs="Arial"/>
        </w:rPr>
        <w:t xml:space="preserve">). </w:t>
      </w:r>
    </w:p>
    <w:p w14:paraId="32415C91" w14:textId="5C689BFE" w:rsidR="003466EC" w:rsidRPr="00C30F18" w:rsidRDefault="003466EC" w:rsidP="00BB76EC">
      <w:pPr>
        <w:spacing w:after="0"/>
        <w:rPr>
          <w:rFonts w:ascii="Montserrat Light" w:hAnsi="Montserrat Light" w:cs="Arial"/>
          <w:b/>
        </w:rPr>
      </w:pPr>
    </w:p>
    <w:p w14:paraId="1088FDBF" w14:textId="50BC4F09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script holds a list of Country objects, but we have no way of finding a </w:t>
      </w:r>
      <w:r w:rsidR="009D341A" w:rsidRPr="00C30F18">
        <w:rPr>
          <w:rFonts w:ascii="Montserrat Light" w:hAnsi="Montserrat Light" w:cs="Arial"/>
        </w:rPr>
        <w:t>country</w:t>
      </w:r>
      <w:r w:rsidRPr="00C30F18">
        <w:rPr>
          <w:rFonts w:ascii="Montserrat Light" w:hAnsi="Montserrat Light" w:cs="Arial"/>
        </w:rPr>
        <w:t xml:space="preserve"> without prin</w:t>
      </w:r>
      <w:r w:rsidR="0088422A" w:rsidRPr="00C30F18">
        <w:rPr>
          <w:rFonts w:ascii="Montserrat Light" w:hAnsi="Montserrat Light" w:cs="Arial"/>
        </w:rPr>
        <w:t xml:space="preserve">ting it. </w:t>
      </w:r>
      <w:r w:rsidRPr="00C30F18">
        <w:rPr>
          <w:rFonts w:ascii="Montserrat Light" w:hAnsi="Montserrat Light" w:cs="Arial"/>
        </w:rPr>
        <w:t xml:space="preserve">We would like to use an </w:t>
      </w:r>
      <w:proofErr w:type="gramStart"/>
      <w:r w:rsidRPr="00C30F18">
        <w:rPr>
          <w:rFonts w:ascii="Montserrat Light" w:hAnsi="Montserrat Light" w:cs="Courier New"/>
          <w:b/>
        </w:rPr>
        <w:t>index(</w:t>
      </w:r>
      <w:proofErr w:type="gramEnd"/>
      <w:r w:rsidRPr="00C30F18">
        <w:rPr>
          <w:rFonts w:ascii="Montserrat Light" w:hAnsi="Montserrat Light" w:cs="Courier New"/>
          <w:b/>
        </w:rPr>
        <w:t>)</w:t>
      </w:r>
      <w:r w:rsidRPr="00C30F18">
        <w:rPr>
          <w:rFonts w:ascii="Montserrat Light" w:hAnsi="Montserrat Light" w:cs="Arial"/>
        </w:rPr>
        <w:t xml:space="preserve"> metho</w:t>
      </w:r>
      <w:r w:rsidR="0088422A" w:rsidRPr="00C30F18">
        <w:rPr>
          <w:rFonts w:ascii="Montserrat Light" w:hAnsi="Montserrat Light" w:cs="Arial"/>
        </w:rPr>
        <w:t>d to search for a country name.</w:t>
      </w:r>
      <w:r w:rsidRPr="00C30F18">
        <w:rPr>
          <w:rFonts w:ascii="Montserrat Light" w:hAnsi="Montserrat Light" w:cs="Arial"/>
        </w:rPr>
        <w:t xml:space="preserve"> We do not actually write an </w:t>
      </w:r>
      <w:proofErr w:type="gramStart"/>
      <w:r w:rsidRPr="00C30F18">
        <w:rPr>
          <w:rFonts w:ascii="Montserrat Light" w:hAnsi="Montserrat Light" w:cs="Courier New"/>
        </w:rPr>
        <w:t>index(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method for this</w:t>
      </w:r>
      <w:r w:rsidR="0088422A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but instead overload the </w:t>
      </w:r>
      <w:r w:rsidRPr="00C30F18">
        <w:rPr>
          <w:rFonts w:ascii="Montserrat Light" w:hAnsi="Montserrat Light" w:cs="Courier New"/>
          <w:b/>
        </w:rPr>
        <w:t>==</w:t>
      </w:r>
      <w:r w:rsidRPr="00C30F18">
        <w:rPr>
          <w:rFonts w:ascii="Montserrat Light" w:hAnsi="Montserrat Light" w:cs="Arial"/>
        </w:rPr>
        <w:t xml:space="preserve"> operator with the </w:t>
      </w:r>
      <w:r w:rsidRPr="00C30F18">
        <w:rPr>
          <w:rFonts w:ascii="Montserrat Light" w:hAnsi="Montserrat Light" w:cs="Courier New"/>
          <w:b/>
        </w:rPr>
        <w:t>__</w:t>
      </w:r>
      <w:proofErr w:type="spellStart"/>
      <w:r w:rsidRPr="00C30F18">
        <w:rPr>
          <w:rFonts w:ascii="Montserrat Light" w:hAnsi="Montserrat Light" w:cs="Courier New"/>
          <w:b/>
        </w:rPr>
        <w:t>eq</w:t>
      </w:r>
      <w:proofErr w:type="spellEnd"/>
      <w:r w:rsidRPr="00C30F18">
        <w:rPr>
          <w:rFonts w:ascii="Montserrat Light" w:hAnsi="Montserrat Light" w:cs="Courier New"/>
          <w:b/>
        </w:rPr>
        <w:t>__</w:t>
      </w:r>
      <w:r w:rsidRPr="00C30F18">
        <w:rPr>
          <w:rFonts w:ascii="Montserrat Light" w:hAnsi="Montserrat Light" w:cs="Arial"/>
        </w:rPr>
        <w:t xml:space="preserve"> special method.</w:t>
      </w:r>
    </w:p>
    <w:p w14:paraId="727B3E68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7D161A8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Again, uncomment the tests for this question and run them.</w:t>
      </w:r>
    </w:p>
    <w:p w14:paraId="5405C6AD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7CA3B5E2" w14:textId="78258C76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fickle users have now decided that the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function should output the population as well, and in a nice </w:t>
      </w:r>
      <w:r w:rsidRPr="00C30F18">
        <w:rPr>
          <w:rFonts w:ascii="Montserrat Light" w:hAnsi="Montserrat Light" w:cs="Arial"/>
          <w:b/>
        </w:rPr>
        <w:t>format</w:t>
      </w:r>
      <w:r w:rsidR="0088422A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country name should be left justified, with a minimum field wide of 32 characters, and be followed by a space, then the population right justified, zero padded, with a minimum width of 10 characters.</w:t>
      </w:r>
    </w:p>
    <w:p w14:paraId="2F85938B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7F65AD9B" w14:textId="69F26152" w:rsidR="003E0CB9" w:rsidRPr="00C30F18" w:rsidRDefault="003E0CB9" w:rsidP="003466EC">
      <w:pPr>
        <w:rPr>
          <w:rFonts w:ascii="Montserrat Light" w:hAnsi="Montserrat Light"/>
          <w:b/>
          <w:color w:val="005AAB"/>
        </w:rPr>
      </w:pPr>
    </w:p>
    <w:p w14:paraId="128C6ABF" w14:textId="2FE7E0B4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6DA41F85" w14:textId="4C5A321E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3B418C07" w14:textId="5CA5CE4B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5FE806B5" w14:textId="63564A6F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165CFB39" w14:textId="081E6FBC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7AC2020D" w14:textId="77777777" w:rsidR="00337BC2" w:rsidRPr="00C30F18" w:rsidRDefault="0014421C" w:rsidP="00337BC2">
      <w:pPr>
        <w:pStyle w:val="QATemplateHeadingTwo"/>
        <w:rPr>
          <w:rFonts w:ascii="Montserrat" w:hAnsi="Montserrat"/>
          <w:color w:val="004050"/>
          <w:sz w:val="22"/>
        </w:rPr>
      </w:pPr>
      <w:r w:rsidRPr="00C30F18">
        <w:rPr>
          <w:rFonts w:ascii="Montserrat" w:hAnsi="Montserrat"/>
          <w:color w:val="004050"/>
          <w:sz w:val="22"/>
        </w:rPr>
        <w:lastRenderedPageBreak/>
        <w:t>Solutions</w:t>
      </w:r>
    </w:p>
    <w:p w14:paraId="7FD5988A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17CFCFB5" w14:textId="1AB02683" w:rsidR="00B055EF" w:rsidRPr="00C30F18" w:rsidRDefault="00B055EF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This is the final myfile.py:</w:t>
      </w:r>
    </w:p>
    <w:p w14:paraId="74EF4828" w14:textId="77777777" w:rsidR="00B055EF" w:rsidRPr="00C30F18" w:rsidRDefault="00B055EF" w:rsidP="00B055EF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765621C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os.path</w:t>
      </w:r>
      <w:proofErr w:type="spellEnd"/>
      <w:proofErr w:type="gramEnd"/>
    </w:p>
    <w:p w14:paraId="615B62E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9ED2E94" w14:textId="2324ABC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50DE6F0B" w14:textId="77777777" w:rsidR="00EB3B73" w:rsidRPr="00C30F18" w:rsidRDefault="00EB3B73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B209943" w14:textId="49153B2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init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filename):</w:t>
      </w:r>
    </w:p>
    <w:p w14:paraId="5CA493B4" w14:textId="2680614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filename</w:t>
      </w:r>
    </w:p>
    <w:p w14:paraId="30C33DA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D21F528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__str__(self):</w:t>
      </w:r>
    </w:p>
    <w:p w14:paraId="2AC6DB2C" w14:textId="26208F6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s =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open(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="009D341A" w:rsidRPr="00C30F18">
        <w:rPr>
          <w:rFonts w:ascii="Montserrat Light" w:hAnsi="Montserrat Light" w:cs="Courier New"/>
          <w:color w:val="000000"/>
          <w:lang w:val="en-US"/>
        </w:rPr>
        <w:t>, 'r'</w:t>
      </w:r>
      <w:r w:rsidRPr="00C30F18">
        <w:rPr>
          <w:rFonts w:ascii="Montserrat Light" w:hAnsi="Montserrat Light" w:cs="Courier New"/>
          <w:color w:val="000000"/>
          <w:lang w:val="en-US"/>
        </w:rPr>
        <w:t>).read()</w:t>
      </w:r>
    </w:p>
    <w:p w14:paraId="29D2E01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s</w:t>
      </w:r>
    </w:p>
    <w:p w14:paraId="19EB48D8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72563752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70952F1C" w14:textId="4A2A152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os.path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.getsize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(self._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263D3BC9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62B562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get_fname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(self):</w:t>
      </w:r>
    </w:p>
    <w:p w14:paraId="1795D31E" w14:textId="4B7A0528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</w:p>
    <w:p w14:paraId="463DED35" w14:textId="77777777" w:rsidR="00B055EF" w:rsidRPr="00C30F18" w:rsidRDefault="00B055EF" w:rsidP="00B055EF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72C22C5B" w14:textId="6E3D71A6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runfile.py:</w:t>
      </w:r>
    </w:p>
    <w:p w14:paraId="0203EC1E" w14:textId="77777777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48D3BD5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from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import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</w:p>
    <w:p w14:paraId="7E1494C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769CFAD2" w14:textId="7C20D96B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filea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AA2DB8" w:rsidRPr="00C30F18">
        <w:rPr>
          <w:rFonts w:ascii="Montserrat Light" w:hAnsi="Montserrat Light" w:cs="Courier New"/>
          <w:color w:val="000000"/>
          <w:lang w:val="en-US"/>
        </w:rPr>
        <w:t>"</w:t>
      </w:r>
      <w:r w:rsidRPr="00C30F18">
        <w:rPr>
          <w:rFonts w:ascii="Montserrat Light" w:hAnsi="Montserrat Light" w:cs="Courier New"/>
          <w:color w:val="000000"/>
          <w:lang w:val="en-US"/>
        </w:rPr>
        <w:t>country.txt</w:t>
      </w:r>
      <w:r w:rsidR="00AA2DB8" w:rsidRPr="00C30F18">
        <w:rPr>
          <w:rFonts w:ascii="Montserrat Light" w:hAnsi="Montserrat Light" w:cs="Courier New"/>
          <w:color w:val="000000"/>
          <w:lang w:val="en-US"/>
        </w:rPr>
        <w:t>"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F4F4AC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filea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1FF5150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9D0E669" w14:textId="2103972C" w:rsidR="00B055EF" w:rsidRPr="00C30F18" w:rsidRDefault="00AA2DB8" w:rsidP="00AA2DB8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 xml:space="preserve">   </w:t>
      </w:r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print(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filea.get_</w:t>
      </w:r>
      <w:proofErr w:type="gram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fname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(</w:t>
      </w:r>
      <w:proofErr w:type="gram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 xml:space="preserve">), "is", 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len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(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filea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), "bytes")</w:t>
      </w:r>
    </w:p>
    <w:p w14:paraId="0C6A06CD" w14:textId="0056E7F8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210DC8F2" w14:textId="77777777" w:rsidR="00EB3B73" w:rsidRPr="00C30F18" w:rsidRDefault="00EB3B73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A60216E" w14:textId="22CD629C" w:rsidR="00B055EF" w:rsidRPr="00C30F18" w:rsidRDefault="00B055EF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This is the complete inherit.py file:</w:t>
      </w:r>
    </w:p>
    <w:p w14:paraId="116279F5" w14:textId="77777777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A481279" w14:textId="09ED640E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</w:t>
      </w:r>
      <w:proofErr w:type="gramEnd"/>
    </w:p>
    <w:p w14:paraId="79F9815F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from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import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</w:p>
    <w:p w14:paraId="73E51C69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77FCE93" w14:textId="6EBAC9F1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Text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3D249C9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4097453C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647F17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@property</w:t>
      </w:r>
    </w:p>
    <w:p w14:paraId="1107B7A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contents(self):</w:t>
      </w:r>
    </w:p>
    <w:p w14:paraId="701C5AF3" w14:textId="29A309C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Return the contents of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0ADA16B7" w14:textId="727C88E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'rt').read()</w:t>
      </w:r>
    </w:p>
    <w:p w14:paraId="6BA61676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5DB89E9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0EA99653" w14:textId="2E9CB1E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lastRenderedPageBreak/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1AF8A4DA" w14:textId="313A6E3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4FD90999" w14:textId="67D4C4E1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value.endswith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54521A95" w14:textId="025FBE2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value += 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</w:p>
    <w:p w14:paraId="6CD2A476" w14:textId="6673D4F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'at').write(value)</w:t>
      </w:r>
    </w:p>
    <w:p w14:paraId="04BDDDFA" w14:textId="6C617F66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</w:t>
      </w:r>
    </w:p>
    <w:p w14:paraId="73616FA0" w14:textId="77777777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1E82FD3" w14:textId="0EE21AAA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Binary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037F9BC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5186F66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1A6DB1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@property</w:t>
      </w:r>
    </w:p>
    <w:p w14:paraId="392F611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contents(self):</w:t>
      </w:r>
    </w:p>
    <w:p w14:paraId="69AB71A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Return the contents of the file</w:t>
      </w:r>
    </w:p>
    <w:p w14:paraId="71335759" w14:textId="1325A5D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value =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rb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').read()</w:t>
      </w:r>
    </w:p>
    <w:p w14:paraId="59AAE91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value</w:t>
      </w:r>
    </w:p>
    <w:p w14:paraId="0CBC153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686588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0AFF6826" w14:textId="2657871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034B2E42" w14:textId="06E6455E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763A5325" w14:textId="4AFFC99D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isinstance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value,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int):</w:t>
      </w:r>
    </w:p>
    <w:p w14:paraId="3694A2FD" w14:textId="51E67B2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out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struct.pack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</w:t>
      </w:r>
    </w:p>
    <w:p w14:paraId="7F3D87B7" w14:textId="120F6F52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'ab').write(out)</w:t>
      </w:r>
    </w:p>
    <w:p w14:paraId="768C867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80E8CC6" w14:textId="2E0E9012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value.encode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())</w:t>
      </w:r>
    </w:p>
    <w:p w14:paraId="7FB9DB54" w14:textId="08775E93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ab/>
      </w:r>
      <w:r w:rsidRPr="00C30F18">
        <w:rPr>
          <w:rFonts w:ascii="Montserrat Light" w:hAnsi="Montserrat Light" w:cs="Courier New"/>
          <w:color w:val="000000"/>
          <w:lang w:val="en-US"/>
        </w:rPr>
        <w:tab/>
        <w:t xml:space="preserve">  return</w:t>
      </w:r>
    </w:p>
    <w:p w14:paraId="313B34D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73F62B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45BBB18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4C961262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(file1))</w:t>
      </w:r>
    </w:p>
    <w:p w14:paraId="344C15F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5F4635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'hello'</w:t>
      </w:r>
    </w:p>
    <w:p w14:paraId="6B934DE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'world'</w:t>
      </w:r>
    </w:p>
    <w:p w14:paraId="0D1F8BB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E3F3FA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file1.contents)</w:t>
      </w:r>
    </w:p>
    <w:p w14:paraId="2B79932E" w14:textId="5289D67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Size of file1: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(file1))</w:t>
      </w:r>
    </w:p>
    <w:p w14:paraId="7210175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E5B3C7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3D2B8A5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(file2))</w:t>
      </w:r>
    </w:p>
    <w:p w14:paraId="4A6798E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361B99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42</w:t>
      </w:r>
    </w:p>
    <w:p w14:paraId="5719063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34</w:t>
      </w:r>
    </w:p>
    <w:p w14:paraId="760FF5D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'EOD'</w:t>
      </w:r>
    </w:p>
    <w:p w14:paraId="5D5844F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E5A0F7F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file2.contents)</w:t>
      </w:r>
    </w:p>
    <w:p w14:paraId="2027E27F" w14:textId="409FDC0B" w:rsidR="00B055EF" w:rsidRPr="00C30F18" w:rsidRDefault="00B055EF" w:rsidP="00C30F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Size of file2: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(file2))</w:t>
      </w:r>
    </w:p>
    <w:p w14:paraId="77CF5310" w14:textId="73F8A6C9" w:rsidR="00212D68" w:rsidRPr="00C30F18" w:rsidRDefault="00212D68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lastRenderedPageBreak/>
        <w:t xml:space="preserve">Here is the complete </w:t>
      </w:r>
      <w:proofErr w:type="spellStart"/>
      <w:r w:rsidRPr="00C30F18">
        <w:rPr>
          <w:rFonts w:ascii="Montserrat Light" w:hAnsi="Montserrat Light" w:cs="Arial"/>
          <w:sz w:val="22"/>
          <w:szCs w:val="22"/>
        </w:rPr>
        <w:t>Frange</w:t>
      </w:r>
      <w:proofErr w:type="spellEnd"/>
      <w:r w:rsidRPr="00C30F18">
        <w:rPr>
          <w:rFonts w:ascii="Montserrat Light" w:hAnsi="Montserrat Light" w:cs="Arial"/>
          <w:sz w:val="22"/>
          <w:szCs w:val="22"/>
        </w:rPr>
        <w:t xml:space="preserve"> class. We have included a __</w:t>
      </w:r>
      <w:proofErr w:type="spellStart"/>
      <w:r w:rsidRPr="00C30F18">
        <w:rPr>
          <w:rFonts w:ascii="Montserrat Light" w:hAnsi="Montserrat Light" w:cs="Arial"/>
          <w:sz w:val="22"/>
          <w:szCs w:val="22"/>
        </w:rPr>
        <w:t>getitem</w:t>
      </w:r>
      <w:proofErr w:type="spellEnd"/>
      <w:r w:rsidRPr="00C30F18">
        <w:rPr>
          <w:rFonts w:ascii="Montserrat Light" w:hAnsi="Montserrat Light" w:cs="Arial"/>
          <w:sz w:val="22"/>
          <w:szCs w:val="22"/>
        </w:rPr>
        <w:t>__ method for your interest which you were not asked (or expected) to provide.</w:t>
      </w:r>
    </w:p>
    <w:p w14:paraId="24A4E2BB" w14:textId="77777777" w:rsidR="00212D68" w:rsidRPr="00C30F18" w:rsidRDefault="00212D68" w:rsidP="00212D68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BFB2774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import math</w:t>
      </w:r>
    </w:p>
    <w:p w14:paraId="2D25706C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import decimal</w:t>
      </w:r>
    </w:p>
    <w:p w14:paraId="1056AC9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826D52B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34CCD00D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0565F1C" w14:textId="55AB43A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init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 start, stop=None, step=0.25):</w:t>
      </w:r>
    </w:p>
    <w:p w14:paraId="7C8B8D95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(str(step))</w:t>
      </w:r>
    </w:p>
    <w:p w14:paraId="10C39A3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B003162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stop is None:</w:t>
      </w:r>
    </w:p>
    <w:p w14:paraId="11734AAE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(str(start))</w:t>
      </w:r>
    </w:p>
    <w:p w14:paraId="0F04B308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(0)</w:t>
      </w:r>
    </w:p>
    <w:p w14:paraId="4254E7C3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4E4C03F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(str(stop))</w:t>
      </w:r>
    </w:p>
    <w:p w14:paraId="55414305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(str(start))</w:t>
      </w:r>
    </w:p>
    <w:p w14:paraId="43B4EF4F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F4D7109" w14:textId="17498F2F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Calculate length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28F616C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== 0:</w:t>
      </w:r>
    </w:p>
    <w:p w14:paraId="03D38B3C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65913B36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F996C3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math.ceil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-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)/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BD985E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0: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32F19A93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FE757D8" w14:textId="6754F714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1921E06C" w14:textId="69077F93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</w:p>
    <w:p w14:paraId="43AB58E4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F7DEB83" w14:textId="1EC244E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getitem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 index):</w:t>
      </w:r>
    </w:p>
    <w:p w14:paraId="3CC0BB6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8E2752C" w14:textId="4A369202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index &lt; 0:</w:t>
      </w:r>
    </w:p>
    <w:p w14:paraId="32B60482" w14:textId="68828D93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index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+ index</w:t>
      </w:r>
    </w:p>
    <w:p w14:paraId="0BD7BBCF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E4C99BC" w14:textId="6C616AC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index &gt;=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or index &lt; 0:</w:t>
      </w:r>
    </w:p>
    <w:p w14:paraId="0BB2C194" w14:textId="2F1DF7B8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raise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IndexError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"index out of range")</w:t>
      </w:r>
    </w:p>
    <w:p w14:paraId="63B8FD0A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AD06444" w14:textId="77AB8885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item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+ (index *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7A3534E" w14:textId="00C441C1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item</w:t>
      </w:r>
    </w:p>
    <w:p w14:paraId="0FBF9F92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5595B69" w14:textId="253B000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repr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38B9EA99" w14:textId="77777777" w:rsidR="00D97224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retn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(</w:t>
      </w:r>
      <w:r w:rsidRPr="00C30F18">
        <w:rPr>
          <w:rFonts w:ascii="Montserrat Light" w:hAnsi="Montserrat Light" w:cs="Courier New"/>
          <w:color w:val="000000"/>
          <w:lang w:val="en-US"/>
        </w:rPr>
        <w:t>f"{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_class__.__name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__:}({float(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):},</w:t>
      </w:r>
      <w:r w:rsidR="00344E41" w:rsidRPr="00C30F18">
        <w:rPr>
          <w:rFonts w:ascii="Montserrat Light" w:hAnsi="Montserrat Light" w:cs="Courier New"/>
          <w:color w:val="000000"/>
          <w:lang w:val="en-US"/>
        </w:rPr>
        <w:t>"</w:t>
      </w:r>
    </w:p>
    <w:p w14:paraId="046039D5" w14:textId="19A8728A" w:rsidR="00212D68" w:rsidRPr="00C30F18" w:rsidRDefault="00344E41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  <w:t xml:space="preserve"> 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>+</w:t>
      </w:r>
      <w:r w:rsidR="003E0FE5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>f" {float(</w:t>
      </w:r>
      <w:proofErr w:type="spellStart"/>
      <w:proofErr w:type="gramStart"/>
      <w:r w:rsidR="00212D68"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="00212D68" w:rsidRPr="00C30F18">
        <w:rPr>
          <w:rFonts w:ascii="Montserrat Light" w:hAnsi="Montserrat Light" w:cs="Courier New"/>
          <w:color w:val="000000"/>
          <w:lang w:val="en-US"/>
        </w:rPr>
        <w:t>):}, {float(</w:t>
      </w:r>
      <w:proofErr w:type="spellStart"/>
      <w:r w:rsidR="00212D68"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="00212D68" w:rsidRPr="00C30F18">
        <w:rPr>
          <w:rFonts w:ascii="Montserrat Light" w:hAnsi="Montserrat Light" w:cs="Courier New"/>
          <w:color w:val="000000"/>
          <w:lang w:val="en-US"/>
        </w:rPr>
        <w:t>):})"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A975BB8" w14:textId="1E7C24F0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retn</w:t>
      </w:r>
      <w:proofErr w:type="spellEnd"/>
    </w:p>
    <w:p w14:paraId="1BA69CA7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8760547" w14:textId="78141C4F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__eq_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self,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1989CBB0" w14:textId="00F49369" w:rsidR="004C17CA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lastRenderedPageBreak/>
        <w:t xml:space="preserve">        if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rhs.start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and</w:t>
      </w:r>
    </w:p>
    <w:p w14:paraId="544DE3B7" w14:textId="7F93D296" w:rsidR="00212D68" w:rsidRPr="00C30F18" w:rsidRDefault="00344E41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="00212D68"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="00212D68" w:rsidRPr="00C30F18">
        <w:rPr>
          <w:rFonts w:ascii="Montserrat Light" w:hAnsi="Montserrat Light" w:cs="Courier New"/>
          <w:color w:val="000000"/>
          <w:lang w:val="en-US"/>
        </w:rPr>
        <w:t xml:space="preserve">  == </w:t>
      </w:r>
      <w:proofErr w:type="spellStart"/>
      <w:r w:rsidR="00212D68" w:rsidRPr="00C30F18">
        <w:rPr>
          <w:rFonts w:ascii="Montserrat Light" w:hAnsi="Montserrat Light" w:cs="Courier New"/>
          <w:color w:val="000000"/>
          <w:lang w:val="en-US"/>
        </w:rPr>
        <w:t>rhs.stop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and</w:t>
      </w:r>
    </w:p>
    <w:p w14:paraId="4B25CDE1" w14:textId="3543BDCB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344E41"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 ==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rhs.step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>)</w:t>
      </w:r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045807E2" w14:textId="4750AD71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return True</w:t>
      </w:r>
    </w:p>
    <w:p w14:paraId="40332618" w14:textId="6FD4B465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5493B04" w14:textId="665F5BB9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return False</w:t>
      </w:r>
    </w:p>
    <w:p w14:paraId="6569C93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658343E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0D90764" w14:textId="34FF27A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iter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40FD4B23" w14:textId="6E3EE8F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# Will return None on an empty list</w:t>
      </w:r>
      <w:r w:rsidR="00D97224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50386650" w14:textId="477272C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!= 0:</w:t>
      </w:r>
    </w:p>
    <w:p w14:paraId="1EB9FAC8" w14:textId="0CAAF93E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</w:p>
    <w:p w14:paraId="5FD69DD3" w14:textId="1628800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while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47719952" w14:textId="2AC4C22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    yield float(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6C13A751" w14:textId="5959D0D9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+=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</w:p>
    <w:p w14:paraId="350BA0A2" w14:textId="77777777" w:rsidR="00212D68" w:rsidRPr="00C30F18" w:rsidRDefault="00212D68" w:rsidP="00212D68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A50DE20" w14:textId="62EE55FE" w:rsidR="00AD5EF0" w:rsidRPr="00C30F18" w:rsidRDefault="00AD5EF0">
      <w:pPr>
        <w:rPr>
          <w:rFonts w:ascii="Montserrat Light" w:eastAsia="Times New Roman" w:hAnsi="Montserrat Light" w:cs="Arial"/>
          <w:lang w:eastAsia="en-US"/>
        </w:rPr>
      </w:pPr>
    </w:p>
    <w:p w14:paraId="4896451C" w14:textId="77777777" w:rsidR="00AD5EF0" w:rsidRPr="00C30F18" w:rsidRDefault="00AD5EF0" w:rsidP="00AD5EF0">
      <w:pPr>
        <w:pStyle w:val="ListParagraph"/>
        <w:ind w:left="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t>If time allows:</w:t>
      </w:r>
    </w:p>
    <w:p w14:paraId="02D1E04B" w14:textId="77777777" w:rsidR="00AD5EF0" w:rsidRPr="00C30F18" w:rsidRDefault="00AD5EF0" w:rsidP="00AD5EF0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4049F505" w14:textId="287CEA5B" w:rsidR="003466EC" w:rsidRPr="00C30F18" w:rsidRDefault="003466EC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As always</w:t>
      </w:r>
      <w:r w:rsidR="0088422A" w:rsidRPr="00C30F18">
        <w:rPr>
          <w:rFonts w:ascii="Montserrat Light" w:hAnsi="Montserrat Light" w:cs="Arial"/>
          <w:sz w:val="22"/>
          <w:szCs w:val="22"/>
        </w:rPr>
        <w:t>,</w:t>
      </w:r>
      <w:r w:rsidRPr="00C30F18">
        <w:rPr>
          <w:rFonts w:ascii="Montserrat Light" w:hAnsi="Montserrat Light" w:cs="Arial"/>
          <w:sz w:val="22"/>
          <w:szCs w:val="22"/>
        </w:rPr>
        <w:t xml:space="preserve"> there are many possible implementations, but here is ours:</w:t>
      </w:r>
    </w:p>
    <w:p w14:paraId="7049A9A3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54FDD6D6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import copy</w:t>
      </w:r>
    </w:p>
    <w:p w14:paraId="2927BD1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class Country:</w:t>
      </w:r>
    </w:p>
    <w:p w14:paraId="748CE92C" w14:textId="0961FE55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index = {'name':0,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'population':1,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'capital':2,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'citypop':3,</w:t>
      </w:r>
    </w:p>
    <w:p w14:paraId="5CDA3F6F" w14:textId="34713A1D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'continent':4,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'ind_date':5,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'currency':6,</w:t>
      </w:r>
    </w:p>
    <w:p w14:paraId="7F8D7300" w14:textId="77777777" w:rsidR="003E0FE5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'religion':7,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'language':8</w:t>
      </w:r>
    </w:p>
    <w:p w14:paraId="3BC0684E" w14:textId="2B5019CB" w:rsidR="003466EC" w:rsidRPr="00C30F18" w:rsidRDefault="003E0FE5" w:rsidP="003E0FE5">
      <w:pPr>
        <w:pStyle w:val="PS"/>
        <w:spacing w:after="0"/>
        <w:ind w:left="180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</w:t>
      </w:r>
      <w:r w:rsidR="003466EC" w:rsidRPr="00C30F18">
        <w:rPr>
          <w:rFonts w:ascii="Montserrat Light" w:hAnsi="Montserrat Light" w:cs="Courier New"/>
          <w:sz w:val="22"/>
          <w:szCs w:val="22"/>
        </w:rPr>
        <w:t>}</w:t>
      </w:r>
    </w:p>
    <w:p w14:paraId="5F6E5026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605BD83" w14:textId="7E7CBEA5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Insert your code here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</w:p>
    <w:p w14:paraId="45442028" w14:textId="3AEDA4F3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1a) Implement a constructor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  <w:r w:rsidRPr="00C30F18">
        <w:rPr>
          <w:rFonts w:ascii="Montserrat Light" w:hAnsi="Montserrat Light" w:cs="Courier New"/>
          <w:sz w:val="22"/>
          <w:szCs w:val="22"/>
        </w:rPr>
        <w:t xml:space="preserve">   </w:t>
      </w:r>
    </w:p>
    <w:p w14:paraId="61928901" w14:textId="77777777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init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 row):</w:t>
      </w:r>
    </w:p>
    <w:p w14:paraId="4D9EC979" w14:textId="2068A97B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row.split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(',')</w:t>
      </w:r>
    </w:p>
    <w:p w14:paraId="5FA40630" w14:textId="77777777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28E5A7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1e) Added to support + and -</w:t>
      </w:r>
    </w:p>
    <w:p w14:paraId="1A31912D" w14:textId="6A3AA07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['population']] = </w:t>
      </w:r>
      <w:r w:rsidR="003E0FE5" w:rsidRPr="00C30F18">
        <w:rPr>
          <w:rFonts w:ascii="Montserrat Light" w:hAnsi="Montserrat Light" w:cs="Courier New"/>
          <w:sz w:val="22"/>
          <w:szCs w:val="22"/>
        </w:rPr>
        <w:t>int(</w:t>
      </w:r>
    </w:p>
    <w:p w14:paraId="7A9B2E2E" w14:textId="7975891F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2E479BD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</w:p>
    <w:p w14:paraId="0C315335" w14:textId="49DDC95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1b) Implement a print method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5B51C72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print</w:t>
      </w:r>
      <w:r w:rsidR="00F12B59" w:rsidRPr="00C30F18">
        <w:rPr>
          <w:rFonts w:ascii="Montserrat Light" w:hAnsi="Montserrat Light" w:cs="Courier New"/>
          <w:sz w:val="22"/>
          <w:szCs w:val="22"/>
        </w:rPr>
        <w:t>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6B523E7E" w14:textId="3DCCC50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print(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['name']])</w:t>
      </w:r>
    </w:p>
    <w:p w14:paraId="14EC62CA" w14:textId="34E6C06E" w:rsidR="004C17CA" w:rsidRPr="00C30F18" w:rsidRDefault="004C17CA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ab/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    </w:t>
      </w:r>
      <w:r w:rsidRPr="00C30F18">
        <w:rPr>
          <w:rFonts w:ascii="Montserrat Light" w:hAnsi="Montserrat Light" w:cs="Courier New"/>
          <w:sz w:val="22"/>
          <w:szCs w:val="22"/>
        </w:rPr>
        <w:t>return</w:t>
      </w:r>
    </w:p>
    <w:p w14:paraId="4D34565E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6BE231E2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1c) Overloaded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stringification</w:t>
      </w:r>
      <w:proofErr w:type="spellEnd"/>
    </w:p>
    <w:p w14:paraId="5FA08DD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__str__(self):</w:t>
      </w:r>
    </w:p>
    <w:p w14:paraId="2D6EF3FC" w14:textId="662B95DA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    #return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1492D3D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1g) Formatting the output</w:t>
      </w:r>
    </w:p>
    <w:p w14:paraId="5FD53837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"{0:&lt;32} {1:&gt;010}".</w:t>
      </w:r>
    </w:p>
    <w:p w14:paraId="11DA8BC5" w14:textId="5076CBEF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ab/>
        <w:t xml:space="preserve">   </w:t>
      </w:r>
      <w:r w:rsidRPr="00C30F18">
        <w:rPr>
          <w:rFonts w:ascii="Montserrat Light" w:hAnsi="Montserrat Light" w:cs="Courier New"/>
          <w:sz w:val="22"/>
          <w:szCs w:val="22"/>
        </w:rPr>
        <w:t>format(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['name']], </w:t>
      </w:r>
    </w:p>
    <w:p w14:paraId="0830CCBA" w14:textId="3120C01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 xml:space="preserve">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['population']]))</w:t>
      </w:r>
    </w:p>
    <w:p w14:paraId="532AABF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7145656" w14:textId="1371034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Getter methods, using the @property decorator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5240E3C7" w14:textId="71982B16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See below for a non-decorator solution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1E6F2E86" w14:textId="75B9D8D6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1d) Implement a getter method for country name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726289BC" w14:textId="77777777" w:rsidR="00DE3521" w:rsidRPr="00C30F18" w:rsidRDefault="00DE3521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2A588D5E" w14:textId="75C06EA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22341BF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name(self):</w:t>
      </w:r>
    </w:p>
    <w:p w14:paraId="44211A16" w14:textId="787A80E3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44F28B8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7E02D43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5E352E0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population(self):</w:t>
      </w:r>
    </w:p>
    <w:p w14:paraId="39343982" w14:textId="0EAF8858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int(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238EFE1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FB6148A" w14:textId="64F8362A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142D29C" w14:textId="1B966CFC" w:rsidR="003E0FE5" w:rsidRPr="00C30F18" w:rsidRDefault="003E0FE5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74DFCFDE" w14:textId="77777777" w:rsidR="003E0FE5" w:rsidRPr="00C30F18" w:rsidRDefault="003E0FE5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473ED2B7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1e) Overloaded + and -</w:t>
      </w:r>
    </w:p>
    <w:p w14:paraId="5026957D" w14:textId="56F23D5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__add_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amount):</w:t>
      </w:r>
    </w:p>
    <w:p w14:paraId="7341C28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copy.deepcopy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(self)</w:t>
      </w:r>
    </w:p>
    <w:p w14:paraId="3CD0F1B7" w14:textId="60A53AC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 += amount</w:t>
      </w:r>
    </w:p>
    <w:p w14:paraId="36D5BB5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</w:p>
    <w:p w14:paraId="4080EBD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CE4A53F" w14:textId="494AD5A0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__sub_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amount):</w:t>
      </w:r>
    </w:p>
    <w:p w14:paraId="5AA42B51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copy.deepcopy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(self)</w:t>
      </w:r>
    </w:p>
    <w:p w14:paraId="671E9C90" w14:textId="7F0E3F74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 -= amount</w:t>
      </w:r>
    </w:p>
    <w:p w14:paraId="1C692DDC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</w:p>
    <w:p w14:paraId="0A1119D5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4D18A9BD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If time allows:</w:t>
      </w:r>
    </w:p>
    <w:p w14:paraId="46349BB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f)  Overloaded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 xml:space="preserve"> == (for index search)</w:t>
      </w:r>
    </w:p>
    <w:p w14:paraId="6B459B95" w14:textId="242CAE73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eq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key):</w:t>
      </w:r>
    </w:p>
    <w:p w14:paraId="686E8B8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(key == self.name)</w:t>
      </w:r>
    </w:p>
    <w:p w14:paraId="73EAAEC0" w14:textId="77777777" w:rsidR="003466EC" w:rsidRPr="00C30F18" w:rsidRDefault="003466EC" w:rsidP="003466EC">
      <w:pPr>
        <w:pStyle w:val="PS"/>
        <w:spacing w:afterLines="40" w:after="96"/>
        <w:rPr>
          <w:rFonts w:ascii="Montserrat Light" w:hAnsi="Montserrat Light" w:cs="Arial"/>
          <w:b/>
          <w:sz w:val="22"/>
          <w:szCs w:val="22"/>
        </w:rPr>
      </w:pPr>
    </w:p>
    <w:p w14:paraId="0D3EE241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Arial"/>
          <w:b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Non-decorator solution</w:t>
      </w:r>
    </w:p>
    <w:p w14:paraId="407A9DAC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Getter methods for name and population without using properties</w:t>
      </w:r>
    </w:p>
    <w:p w14:paraId="3AFFA2F5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Courier New"/>
          <w:sz w:val="22"/>
          <w:szCs w:val="22"/>
        </w:rPr>
      </w:pPr>
    </w:p>
    <w:p w14:paraId="7C1B51D0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name_get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3F1E9D56" w14:textId="73AF641F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1486C0FD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10A66E19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name = property(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name_get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5BDA73CC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</w:t>
      </w:r>
    </w:p>
    <w:p w14:paraId="66993438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population_get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1E7543C1" w14:textId="2AA0FD83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int(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13B4FCD0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E09D722" w14:textId="77777777" w:rsidR="00C30F18" w:rsidRDefault="003466EC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population = property(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population_get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6C6D08CF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170E6BA0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7E3658F3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7D8F0560" w14:textId="1F4391A0" w:rsidR="003466EC" w:rsidRPr="00C30F18" w:rsidRDefault="003466EC" w:rsidP="00C30F18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Further, if time allows…</w:t>
      </w:r>
    </w:p>
    <w:p w14:paraId="72CE3499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6BC4D42E" w14:textId="77777777" w:rsidR="00A22A54" w:rsidRPr="00C30F18" w:rsidRDefault="00A22A54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2, 3</w:t>
      </w:r>
    </w:p>
    <w:p w14:paraId="790CD9A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os.path</w:t>
      </w:r>
      <w:proofErr w:type="spellEnd"/>
      <w:proofErr w:type="gramEnd"/>
    </w:p>
    <w:p w14:paraId="7D05C52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import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struct</w:t>
      </w:r>
      <w:proofErr w:type="gramEnd"/>
    </w:p>
    <w:p w14:paraId="6168ACD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07BBF8A5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class File:</w:t>
      </w:r>
    </w:p>
    <w:p w14:paraId="513E966D" w14:textId="612D2EFE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init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filename):</w:t>
      </w:r>
    </w:p>
    <w:p w14:paraId="691DAE2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filename</w:t>
      </w:r>
    </w:p>
    <w:p w14:paraId="32B0321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C7D8CB8" w14:textId="07088FB3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If the file does not exist, create it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678C40D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os.path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.isfile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(filename): </w:t>
      </w:r>
    </w:p>
    <w:p w14:paraId="0A9F60D4" w14:textId="1D70AF7A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filename,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'w')</w:t>
      </w:r>
    </w:p>
    <w:p w14:paraId="1F5262C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</w:p>
    <w:p w14:paraId="36A379BB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3881B8D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size(self):</w:t>
      </w:r>
    </w:p>
    <w:p w14:paraId="639C51D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os.path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.getsize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7EFC811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7F237D6" w14:textId="6E7D783A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# Text file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6254E1C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class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textfile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):</w:t>
      </w:r>
    </w:p>
    <w:p w14:paraId="6D66BC1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194A1FD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contents(self):</w:t>
      </w:r>
    </w:p>
    <w:p w14:paraId="4BB5179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Return the contents of the file """</w:t>
      </w:r>
    </w:p>
    <w:p w14:paraId="7D578998" w14:textId="5E7A3DBB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'rt').read()</w:t>
      </w:r>
    </w:p>
    <w:p w14:paraId="224688D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6FBE33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contents.setter</w:t>
      </w:r>
      <w:proofErr w:type="gramEnd"/>
    </w:p>
    <w:p w14:paraId="08478ECB" w14:textId="129F2819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contents(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value):</w:t>
      </w:r>
    </w:p>
    <w:p w14:paraId="3C3DB9DE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Append to the file """</w:t>
      </w:r>
    </w:p>
    <w:p w14:paraId="2710555D" w14:textId="465A630C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value.endswith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\n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):</w:t>
      </w:r>
    </w:p>
    <w:p w14:paraId="38A790DA" w14:textId="7C5AFA30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value += 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\n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;</w:t>
      </w:r>
    </w:p>
    <w:p w14:paraId="0F6CBA4A" w14:textId="56DF84A2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'at').write(value)</w:t>
      </w:r>
    </w:p>
    <w:p w14:paraId="57F00C4C" w14:textId="7CEC49F5" w:rsidR="00DE3521" w:rsidRPr="00C30F18" w:rsidRDefault="00DE3521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</w:t>
      </w:r>
    </w:p>
    <w:p w14:paraId="59335A1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2214CAFA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# Binary file</w:t>
      </w:r>
    </w:p>
    <w:p w14:paraId="12BB946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class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BinFile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File):</w:t>
      </w:r>
    </w:p>
    <w:p w14:paraId="4138835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30127CB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contents(self):</w:t>
      </w:r>
    </w:p>
    <w:p w14:paraId="50482EF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    """ Return the contents of the file """</w:t>
      </w:r>
    </w:p>
    <w:p w14:paraId="7C3F4898" w14:textId="0FDE34A4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value =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rb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').read()</w:t>
      </w:r>
    </w:p>
    <w:p w14:paraId="22D0E14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value.decode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()</w:t>
      </w:r>
    </w:p>
    <w:p w14:paraId="425E8C8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4040D71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contents.setter</w:t>
      </w:r>
      <w:proofErr w:type="gramEnd"/>
    </w:p>
    <w:p w14:paraId="1287E62C" w14:textId="5A963C23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contents(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value):</w:t>
      </w:r>
    </w:p>
    <w:p w14:paraId="0295D98A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Append to the file """</w:t>
      </w:r>
    </w:p>
    <w:p w14:paraId="49C73569" w14:textId="508DEC45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isinstance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value,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int):</w:t>
      </w:r>
    </w:p>
    <w:p w14:paraId="7A58D269" w14:textId="6FADFFEF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out =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struct.pack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('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',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</w:t>
      </w:r>
    </w:p>
    <w:p w14:paraId="3C8D121C" w14:textId="0140711C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'ab').write(out)</w:t>
      </w:r>
    </w:p>
    <w:p w14:paraId="0AFCA1B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else:</w:t>
      </w:r>
    </w:p>
    <w:p w14:paraId="18D42E97" w14:textId="1496B088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'ab').write(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value.encode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())</w:t>
      </w:r>
    </w:p>
    <w:p w14:paraId="73FF1DD5" w14:textId="0799266E" w:rsidR="00575C23" w:rsidRPr="00C30F18" w:rsidRDefault="00575C23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</w:t>
      </w:r>
    </w:p>
    <w:p w14:paraId="1F0C132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D48614B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4CC939B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if __name__ == '__main__':</w:t>
      </w:r>
    </w:p>
    <w:p w14:paraId="5EB7CF2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TextFile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('file1.txt')</w:t>
      </w:r>
    </w:p>
    <w:p w14:paraId="4C9436A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file1.contents = 'hello'</w:t>
      </w:r>
    </w:p>
    <w:p w14:paraId="6D00C8A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file1.contents = 'world'</w:t>
      </w:r>
    </w:p>
    <w:p w14:paraId="521EACC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7DD6F66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file1.contents)</w:t>
      </w:r>
    </w:p>
    <w:p w14:paraId="3AB6C7E5" w14:textId="4E97AFA2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"Size of file1:",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file1.size)</w:t>
      </w:r>
    </w:p>
    <w:p w14:paraId="111F825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0D74D5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BinFile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('file2.dat')</w:t>
      </w:r>
    </w:p>
    <w:p w14:paraId="5EBFF73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57C2B0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42</w:t>
      </w:r>
    </w:p>
    <w:p w14:paraId="078AE73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34</w:t>
      </w:r>
    </w:p>
    <w:p w14:paraId="76D4C34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'EOD'</w:t>
      </w:r>
    </w:p>
    <w:p w14:paraId="5B5471A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51980AA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file2.contents)</w:t>
      </w:r>
    </w:p>
    <w:p w14:paraId="50DC6D7F" w14:textId="2C39CB55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"Size of file2:",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file2.size)</w:t>
      </w:r>
    </w:p>
    <w:p w14:paraId="4D27EDA7" w14:textId="364312FA" w:rsidR="001C4D0E" w:rsidRPr="00C30F18" w:rsidRDefault="001C4D0E" w:rsidP="00DE3521">
      <w:pPr>
        <w:rPr>
          <w:rFonts w:ascii="Montserrat Light" w:eastAsia="Times New Roman" w:hAnsi="Montserrat Light" w:cs="Courier New"/>
          <w:lang w:eastAsia="en-US"/>
        </w:rPr>
      </w:pPr>
    </w:p>
    <w:sectPr w:rsidR="001C4D0E" w:rsidRPr="00C30F18" w:rsidSect="009874DF">
      <w:headerReference w:type="default" r:id="rId11"/>
      <w:footerReference w:type="even" r:id="rId12"/>
      <w:footerReference w:type="default" r:id="rId13"/>
      <w:pgSz w:w="11906" w:h="16838" w:code="9"/>
      <w:pgMar w:top="1701" w:right="1134" w:bottom="2836" w:left="1418" w:header="454" w:footer="315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93B3" w14:textId="77777777" w:rsidR="009159B8" w:rsidRDefault="009159B8" w:rsidP="00690DF9">
      <w:r>
        <w:separator/>
      </w:r>
    </w:p>
  </w:endnote>
  <w:endnote w:type="continuationSeparator" w:id="0">
    <w:p w14:paraId="7F743D85" w14:textId="77777777" w:rsidR="009159B8" w:rsidRDefault="009159B8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5B7A" w14:textId="77777777" w:rsidR="00781487" w:rsidRDefault="00781487" w:rsidP="00CF08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257F6E" w14:textId="77777777" w:rsidR="00781487" w:rsidRDefault="00781487" w:rsidP="00987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B9E0" w14:textId="72C13B69" w:rsidR="00781487" w:rsidRPr="00C30F18" w:rsidRDefault="00781487" w:rsidP="00CF0834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C30F18">
      <w:rPr>
        <w:rStyle w:val="PageNumber"/>
        <w:rFonts w:ascii="Montserrat Light" w:hAnsi="Montserrat Light"/>
      </w:rPr>
      <w:fldChar w:fldCharType="begin"/>
    </w:r>
    <w:r w:rsidRPr="00C30F18">
      <w:rPr>
        <w:rStyle w:val="PageNumber"/>
        <w:rFonts w:ascii="Montserrat Light" w:hAnsi="Montserrat Light"/>
      </w:rPr>
      <w:instrText xml:space="preserve">PAGE  </w:instrText>
    </w:r>
    <w:r w:rsidRPr="00C30F18">
      <w:rPr>
        <w:rStyle w:val="PageNumber"/>
        <w:rFonts w:ascii="Montserrat Light" w:hAnsi="Montserrat Light"/>
      </w:rPr>
      <w:fldChar w:fldCharType="separate"/>
    </w:r>
    <w:r w:rsidR="0088422A" w:rsidRPr="00C30F18">
      <w:rPr>
        <w:rStyle w:val="PageNumber"/>
        <w:rFonts w:ascii="Montserrat Light" w:hAnsi="Montserrat Light"/>
        <w:noProof/>
      </w:rPr>
      <w:t>77</w:t>
    </w:r>
    <w:r w:rsidRPr="00C30F18">
      <w:rPr>
        <w:rStyle w:val="PageNumber"/>
        <w:rFonts w:ascii="Montserrat Light" w:hAnsi="Montserrat Light"/>
      </w:rPr>
      <w:fldChar w:fldCharType="end"/>
    </w:r>
  </w:p>
  <w:p w14:paraId="78BCFAA8" w14:textId="6CC8C3C3" w:rsidR="00781487" w:rsidRPr="00C30F18" w:rsidRDefault="00781487" w:rsidP="009874DF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A9F7" w14:textId="77777777" w:rsidR="009159B8" w:rsidRDefault="009159B8" w:rsidP="00690DF9">
      <w:r>
        <w:separator/>
      </w:r>
    </w:p>
  </w:footnote>
  <w:footnote w:type="continuationSeparator" w:id="0">
    <w:p w14:paraId="7D15DB61" w14:textId="77777777" w:rsidR="009159B8" w:rsidRDefault="009159B8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CC11" w14:textId="7E53B846" w:rsidR="00C30F18" w:rsidRPr="00E7051B" w:rsidRDefault="00C30F18" w:rsidP="00C30F18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39A5B006" wp14:editId="245E95CC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DA6FC7">
      <w:rPr>
        <w:rFonts w:ascii="Montserrat Light" w:hAnsi="Montserrat Light"/>
      </w:rPr>
      <w:t>3</w:t>
    </w:r>
  </w:p>
  <w:p w14:paraId="7475C7EF" w14:textId="69E4566F" w:rsidR="00781487" w:rsidRPr="00C30F18" w:rsidRDefault="00781487" w:rsidP="00C30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9E1"/>
    <w:multiLevelType w:val="hybridMultilevel"/>
    <w:tmpl w:val="661250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51C81"/>
    <w:multiLevelType w:val="hybridMultilevel"/>
    <w:tmpl w:val="14E4AFFC"/>
    <w:lvl w:ilvl="0" w:tplc="DEEA37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E726DD"/>
    <w:multiLevelType w:val="multilevel"/>
    <w:tmpl w:val="66125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1683"/>
    <w:multiLevelType w:val="hybridMultilevel"/>
    <w:tmpl w:val="A110595E"/>
    <w:lvl w:ilvl="0" w:tplc="08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AEA"/>
    <w:multiLevelType w:val="hybridMultilevel"/>
    <w:tmpl w:val="56FC51EE"/>
    <w:lvl w:ilvl="0" w:tplc="1CAEA4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1712E"/>
    <w:multiLevelType w:val="hybridMultilevel"/>
    <w:tmpl w:val="B09009B8"/>
    <w:lvl w:ilvl="0" w:tplc="9418D4FC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4092E13"/>
    <w:multiLevelType w:val="multilevel"/>
    <w:tmpl w:val="81AE5AA6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D4D23"/>
    <w:multiLevelType w:val="hybridMultilevel"/>
    <w:tmpl w:val="EBE40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A72EA"/>
    <w:multiLevelType w:val="multilevel"/>
    <w:tmpl w:val="81AE5AA6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B395C"/>
    <w:multiLevelType w:val="hybridMultilevel"/>
    <w:tmpl w:val="E81884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6D2DEE"/>
    <w:multiLevelType w:val="hybridMultilevel"/>
    <w:tmpl w:val="5CD49FC6"/>
    <w:lvl w:ilvl="0" w:tplc="94A8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A037C"/>
    <w:multiLevelType w:val="hybridMultilevel"/>
    <w:tmpl w:val="B434A322"/>
    <w:lvl w:ilvl="0" w:tplc="94A8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57BB6"/>
    <w:multiLevelType w:val="hybridMultilevel"/>
    <w:tmpl w:val="DE248D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710EE"/>
    <w:multiLevelType w:val="hybridMultilevel"/>
    <w:tmpl w:val="F036EE74"/>
    <w:lvl w:ilvl="0" w:tplc="8766B8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F831E1"/>
    <w:multiLevelType w:val="hybridMultilevel"/>
    <w:tmpl w:val="A9887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12">
    <w:abstractNumId w:val="4"/>
  </w:num>
  <w:num w:numId="2" w16cid:durableId="651176154">
    <w:abstractNumId w:val="7"/>
  </w:num>
  <w:num w:numId="3" w16cid:durableId="1687824058">
    <w:abstractNumId w:val="16"/>
  </w:num>
  <w:num w:numId="4" w16cid:durableId="1259365779">
    <w:abstractNumId w:val="8"/>
  </w:num>
  <w:num w:numId="5" w16cid:durableId="824129950">
    <w:abstractNumId w:val="20"/>
  </w:num>
  <w:num w:numId="6" w16cid:durableId="1195851483">
    <w:abstractNumId w:val="14"/>
  </w:num>
  <w:num w:numId="7" w16cid:durableId="495074751">
    <w:abstractNumId w:val="19"/>
  </w:num>
  <w:num w:numId="8" w16cid:durableId="1290015877">
    <w:abstractNumId w:val="18"/>
  </w:num>
  <w:num w:numId="9" w16cid:durableId="153687223">
    <w:abstractNumId w:val="25"/>
  </w:num>
  <w:num w:numId="10" w16cid:durableId="1686051201">
    <w:abstractNumId w:val="6"/>
  </w:num>
  <w:num w:numId="11" w16cid:durableId="1789658993">
    <w:abstractNumId w:val="12"/>
  </w:num>
  <w:num w:numId="12" w16cid:durableId="887181195">
    <w:abstractNumId w:val="2"/>
  </w:num>
  <w:num w:numId="13" w16cid:durableId="1448891996">
    <w:abstractNumId w:val="26"/>
  </w:num>
  <w:num w:numId="14" w16cid:durableId="1934045002">
    <w:abstractNumId w:val="21"/>
  </w:num>
  <w:num w:numId="15" w16cid:durableId="1039938060">
    <w:abstractNumId w:val="27"/>
  </w:num>
  <w:num w:numId="16" w16cid:durableId="1228496492">
    <w:abstractNumId w:val="9"/>
  </w:num>
  <w:num w:numId="17" w16cid:durableId="329531420">
    <w:abstractNumId w:val="1"/>
  </w:num>
  <w:num w:numId="18" w16cid:durableId="1875850212">
    <w:abstractNumId w:val="0"/>
  </w:num>
  <w:num w:numId="19" w16cid:durableId="598684797">
    <w:abstractNumId w:val="17"/>
  </w:num>
  <w:num w:numId="20" w16cid:durableId="833256703">
    <w:abstractNumId w:val="24"/>
  </w:num>
  <w:num w:numId="21" w16cid:durableId="687028938">
    <w:abstractNumId w:val="3"/>
  </w:num>
  <w:num w:numId="22" w16cid:durableId="1745175395">
    <w:abstractNumId w:val="10"/>
  </w:num>
  <w:num w:numId="23" w16cid:durableId="1798260774">
    <w:abstractNumId w:val="15"/>
  </w:num>
  <w:num w:numId="24" w16cid:durableId="527718795">
    <w:abstractNumId w:val="11"/>
  </w:num>
  <w:num w:numId="25" w16cid:durableId="1989626075">
    <w:abstractNumId w:val="13"/>
  </w:num>
  <w:num w:numId="26" w16cid:durableId="1877231998">
    <w:abstractNumId w:val="22"/>
  </w:num>
  <w:num w:numId="27" w16cid:durableId="1369112798">
    <w:abstractNumId w:val="23"/>
  </w:num>
  <w:num w:numId="28" w16cid:durableId="58139302">
    <w:abstractNumId w:val="28"/>
  </w:num>
  <w:num w:numId="29" w16cid:durableId="1403604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01779"/>
    <w:rsid w:val="00002918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11425A"/>
    <w:rsid w:val="0011661D"/>
    <w:rsid w:val="00121F91"/>
    <w:rsid w:val="00124627"/>
    <w:rsid w:val="001430E3"/>
    <w:rsid w:val="0014421C"/>
    <w:rsid w:val="001451E8"/>
    <w:rsid w:val="00145E38"/>
    <w:rsid w:val="00153E37"/>
    <w:rsid w:val="00157383"/>
    <w:rsid w:val="00167157"/>
    <w:rsid w:val="0017563C"/>
    <w:rsid w:val="0017740E"/>
    <w:rsid w:val="001846FD"/>
    <w:rsid w:val="00190E95"/>
    <w:rsid w:val="00195EF7"/>
    <w:rsid w:val="001A4A3E"/>
    <w:rsid w:val="001C4D0E"/>
    <w:rsid w:val="001C6A5C"/>
    <w:rsid w:val="001D6301"/>
    <w:rsid w:val="001E1761"/>
    <w:rsid w:val="00212D68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E3FCE"/>
    <w:rsid w:val="002F624B"/>
    <w:rsid w:val="00302F9D"/>
    <w:rsid w:val="00306F7A"/>
    <w:rsid w:val="003128ED"/>
    <w:rsid w:val="00324BAD"/>
    <w:rsid w:val="00330C5B"/>
    <w:rsid w:val="003338C3"/>
    <w:rsid w:val="00334CBB"/>
    <w:rsid w:val="00334FAF"/>
    <w:rsid w:val="00337BC2"/>
    <w:rsid w:val="003412E9"/>
    <w:rsid w:val="00344E41"/>
    <w:rsid w:val="00345223"/>
    <w:rsid w:val="003466EC"/>
    <w:rsid w:val="003529D6"/>
    <w:rsid w:val="0035453C"/>
    <w:rsid w:val="003655D9"/>
    <w:rsid w:val="00365E51"/>
    <w:rsid w:val="00374444"/>
    <w:rsid w:val="00375410"/>
    <w:rsid w:val="00375AFE"/>
    <w:rsid w:val="00376D34"/>
    <w:rsid w:val="00384E79"/>
    <w:rsid w:val="00391518"/>
    <w:rsid w:val="003B5FBE"/>
    <w:rsid w:val="003B77E1"/>
    <w:rsid w:val="003D1C58"/>
    <w:rsid w:val="003D5C8A"/>
    <w:rsid w:val="003E0CB9"/>
    <w:rsid w:val="003E0FE5"/>
    <w:rsid w:val="003F041C"/>
    <w:rsid w:val="00425020"/>
    <w:rsid w:val="00432E3F"/>
    <w:rsid w:val="00446C3C"/>
    <w:rsid w:val="00456EB0"/>
    <w:rsid w:val="00464C22"/>
    <w:rsid w:val="00465E23"/>
    <w:rsid w:val="004677CB"/>
    <w:rsid w:val="00474CDA"/>
    <w:rsid w:val="00482438"/>
    <w:rsid w:val="00484317"/>
    <w:rsid w:val="004A3E9F"/>
    <w:rsid w:val="004B33E4"/>
    <w:rsid w:val="004B3E8E"/>
    <w:rsid w:val="004C17CA"/>
    <w:rsid w:val="004C793C"/>
    <w:rsid w:val="004E0C87"/>
    <w:rsid w:val="004F416F"/>
    <w:rsid w:val="00504907"/>
    <w:rsid w:val="0051255D"/>
    <w:rsid w:val="00517633"/>
    <w:rsid w:val="00534369"/>
    <w:rsid w:val="005413BE"/>
    <w:rsid w:val="0054781B"/>
    <w:rsid w:val="00554EA9"/>
    <w:rsid w:val="00560B15"/>
    <w:rsid w:val="00573956"/>
    <w:rsid w:val="00575C23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B2402"/>
    <w:rsid w:val="005C534A"/>
    <w:rsid w:val="005D4F8B"/>
    <w:rsid w:val="005E0F8E"/>
    <w:rsid w:val="005E4077"/>
    <w:rsid w:val="005E620A"/>
    <w:rsid w:val="00643B5F"/>
    <w:rsid w:val="00651B1D"/>
    <w:rsid w:val="0066248F"/>
    <w:rsid w:val="00681BBF"/>
    <w:rsid w:val="006827CE"/>
    <w:rsid w:val="00690DF9"/>
    <w:rsid w:val="00691E7B"/>
    <w:rsid w:val="0069481C"/>
    <w:rsid w:val="006A429A"/>
    <w:rsid w:val="006B3164"/>
    <w:rsid w:val="006B425B"/>
    <w:rsid w:val="006B43B0"/>
    <w:rsid w:val="006B7394"/>
    <w:rsid w:val="006B7BDA"/>
    <w:rsid w:val="006C698C"/>
    <w:rsid w:val="006C7954"/>
    <w:rsid w:val="006D429C"/>
    <w:rsid w:val="006D65C6"/>
    <w:rsid w:val="006E13BF"/>
    <w:rsid w:val="006E681D"/>
    <w:rsid w:val="006F0E23"/>
    <w:rsid w:val="006F118D"/>
    <w:rsid w:val="006F2100"/>
    <w:rsid w:val="006F2A91"/>
    <w:rsid w:val="007032B2"/>
    <w:rsid w:val="00713F8E"/>
    <w:rsid w:val="00717011"/>
    <w:rsid w:val="0073159C"/>
    <w:rsid w:val="00740308"/>
    <w:rsid w:val="00753101"/>
    <w:rsid w:val="00756072"/>
    <w:rsid w:val="00760D48"/>
    <w:rsid w:val="00762905"/>
    <w:rsid w:val="00777BD1"/>
    <w:rsid w:val="00781487"/>
    <w:rsid w:val="0078570C"/>
    <w:rsid w:val="0079694A"/>
    <w:rsid w:val="007A0006"/>
    <w:rsid w:val="007A6FA6"/>
    <w:rsid w:val="007B01E2"/>
    <w:rsid w:val="007B160B"/>
    <w:rsid w:val="007B3740"/>
    <w:rsid w:val="007B55F8"/>
    <w:rsid w:val="007C662C"/>
    <w:rsid w:val="007D0BE5"/>
    <w:rsid w:val="007F0753"/>
    <w:rsid w:val="007F28AC"/>
    <w:rsid w:val="00807F9E"/>
    <w:rsid w:val="0081273B"/>
    <w:rsid w:val="00814F27"/>
    <w:rsid w:val="00825B2D"/>
    <w:rsid w:val="00827A21"/>
    <w:rsid w:val="00827A62"/>
    <w:rsid w:val="00837446"/>
    <w:rsid w:val="0085512F"/>
    <w:rsid w:val="008622B1"/>
    <w:rsid w:val="008706E8"/>
    <w:rsid w:val="0088181A"/>
    <w:rsid w:val="0088422A"/>
    <w:rsid w:val="008847A9"/>
    <w:rsid w:val="00892FC1"/>
    <w:rsid w:val="008A3226"/>
    <w:rsid w:val="008B03DB"/>
    <w:rsid w:val="008B13AE"/>
    <w:rsid w:val="008B22B9"/>
    <w:rsid w:val="008B4D0D"/>
    <w:rsid w:val="008B5833"/>
    <w:rsid w:val="008C26CD"/>
    <w:rsid w:val="008C4BC4"/>
    <w:rsid w:val="008F6635"/>
    <w:rsid w:val="008F6CE1"/>
    <w:rsid w:val="00904630"/>
    <w:rsid w:val="00904B25"/>
    <w:rsid w:val="0091133E"/>
    <w:rsid w:val="009159B8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874DF"/>
    <w:rsid w:val="009C7278"/>
    <w:rsid w:val="009D341A"/>
    <w:rsid w:val="009F05B8"/>
    <w:rsid w:val="00A04A76"/>
    <w:rsid w:val="00A064CF"/>
    <w:rsid w:val="00A210C3"/>
    <w:rsid w:val="00A22A54"/>
    <w:rsid w:val="00A30E40"/>
    <w:rsid w:val="00A42B0E"/>
    <w:rsid w:val="00A628EF"/>
    <w:rsid w:val="00A64DFD"/>
    <w:rsid w:val="00A71396"/>
    <w:rsid w:val="00A737E6"/>
    <w:rsid w:val="00A77984"/>
    <w:rsid w:val="00A81D3C"/>
    <w:rsid w:val="00A966E0"/>
    <w:rsid w:val="00AA2DB8"/>
    <w:rsid w:val="00AB398F"/>
    <w:rsid w:val="00AB4DB1"/>
    <w:rsid w:val="00AB60AB"/>
    <w:rsid w:val="00AC55B1"/>
    <w:rsid w:val="00AC6CE5"/>
    <w:rsid w:val="00AD5EF0"/>
    <w:rsid w:val="00AD6C2C"/>
    <w:rsid w:val="00AF4580"/>
    <w:rsid w:val="00B01C29"/>
    <w:rsid w:val="00B0407E"/>
    <w:rsid w:val="00B055EF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B76EC"/>
    <w:rsid w:val="00BD2B2D"/>
    <w:rsid w:val="00BE5A99"/>
    <w:rsid w:val="00C10305"/>
    <w:rsid w:val="00C1048D"/>
    <w:rsid w:val="00C118F7"/>
    <w:rsid w:val="00C1499A"/>
    <w:rsid w:val="00C17EA7"/>
    <w:rsid w:val="00C20D7A"/>
    <w:rsid w:val="00C21DC0"/>
    <w:rsid w:val="00C239F2"/>
    <w:rsid w:val="00C271C5"/>
    <w:rsid w:val="00C30F18"/>
    <w:rsid w:val="00C41114"/>
    <w:rsid w:val="00C53181"/>
    <w:rsid w:val="00C54F95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3A4A"/>
    <w:rsid w:val="00CB40A6"/>
    <w:rsid w:val="00CB46E1"/>
    <w:rsid w:val="00CC77BE"/>
    <w:rsid w:val="00CD55EF"/>
    <w:rsid w:val="00CD7D30"/>
    <w:rsid w:val="00CE3F53"/>
    <w:rsid w:val="00CE5261"/>
    <w:rsid w:val="00CF0834"/>
    <w:rsid w:val="00CF6D50"/>
    <w:rsid w:val="00D27533"/>
    <w:rsid w:val="00D2753B"/>
    <w:rsid w:val="00D4361C"/>
    <w:rsid w:val="00D65650"/>
    <w:rsid w:val="00D862AB"/>
    <w:rsid w:val="00D97224"/>
    <w:rsid w:val="00DA6FC7"/>
    <w:rsid w:val="00DC26B2"/>
    <w:rsid w:val="00DC5438"/>
    <w:rsid w:val="00DC6EF9"/>
    <w:rsid w:val="00DD405A"/>
    <w:rsid w:val="00DE3521"/>
    <w:rsid w:val="00E13A46"/>
    <w:rsid w:val="00E42649"/>
    <w:rsid w:val="00E8013E"/>
    <w:rsid w:val="00EA464A"/>
    <w:rsid w:val="00EB150E"/>
    <w:rsid w:val="00EB3B73"/>
    <w:rsid w:val="00EB4A2A"/>
    <w:rsid w:val="00ED00D8"/>
    <w:rsid w:val="00ED6F73"/>
    <w:rsid w:val="00EE0B47"/>
    <w:rsid w:val="00EF3DD0"/>
    <w:rsid w:val="00F11CB3"/>
    <w:rsid w:val="00F12B59"/>
    <w:rsid w:val="00F226FA"/>
    <w:rsid w:val="00F40B16"/>
    <w:rsid w:val="00F67BBB"/>
    <w:rsid w:val="00F751CA"/>
    <w:rsid w:val="00F86371"/>
    <w:rsid w:val="00F86EEE"/>
    <w:rsid w:val="00F92D97"/>
    <w:rsid w:val="00FA0F6D"/>
    <w:rsid w:val="00FC5080"/>
    <w:rsid w:val="00FF0826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1F20A5"/>
  <w15:docId w15:val="{DD527EFC-26B0-4699-9B9A-8F42E34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Paragraph">
    <w:name w:val="List Paragraph"/>
    <w:basedOn w:val="Normal"/>
    <w:uiPriority w:val="34"/>
    <w:rsid w:val="00A22A5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8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E79E5-1870-41EF-9374-E5329C0570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A9E0D9-4072-4C25-A8BA-65A825440B27}"/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835</TotalTime>
  <Pages>1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32</cp:revision>
  <cp:lastPrinted>2011-06-02T09:20:00Z</cp:lastPrinted>
  <dcterms:created xsi:type="dcterms:W3CDTF">2014-07-16T08:55:00Z</dcterms:created>
  <dcterms:modified xsi:type="dcterms:W3CDTF">2023-06-01T09:44:00Z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