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CC20" w14:textId="77777777" w:rsidR="00337BC2" w:rsidRPr="00A869BA" w:rsidRDefault="00337BC2" w:rsidP="00A869BA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2B5377"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8</w:t>
      </w:r>
      <w:r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2B5377"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Functions</w:t>
      </w:r>
    </w:p>
    <w:p w14:paraId="0352869E" w14:textId="77777777" w:rsidR="00A869BA" w:rsidRDefault="00A869BA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47A52D6D" w14:textId="0D7CAF02" w:rsidR="00A869BA" w:rsidRDefault="00337BC2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A869BA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31DEE28B" w14:textId="77777777" w:rsidR="00A869BA" w:rsidRPr="00A869BA" w:rsidRDefault="00A869BA" w:rsidP="00BD0BD9">
      <w:pPr>
        <w:spacing w:after="0"/>
        <w:rPr>
          <w:lang w:eastAsia="en-US"/>
        </w:rPr>
      </w:pPr>
    </w:p>
    <w:p w14:paraId="3C067B50" w14:textId="2AC5ECBA" w:rsidR="0045566C" w:rsidRPr="00BD0BD9" w:rsidRDefault="0045566C" w:rsidP="0045566C">
      <w:pPr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To write and call our own user-written functions</w:t>
      </w:r>
      <w:r w:rsidR="006B1FB5">
        <w:rPr>
          <w:rFonts w:ascii="Montserrat Light" w:hAnsi="Montserrat Light" w:cs="Arial"/>
        </w:rPr>
        <w:t xml:space="preserve">, </w:t>
      </w:r>
      <w:r w:rsidRPr="00BD0BD9">
        <w:rPr>
          <w:rFonts w:ascii="Montserrat Light" w:hAnsi="Montserrat Light" w:cs="Arial"/>
        </w:rPr>
        <w:t>and continue practising Python.</w:t>
      </w:r>
    </w:p>
    <w:p w14:paraId="5FB57019" w14:textId="4EA5B920" w:rsidR="00337BC2" w:rsidRDefault="00337BC2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A869BA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0F5045BA" w14:textId="77777777" w:rsidR="00A869BA" w:rsidRPr="00BD0BD9" w:rsidRDefault="00A869BA" w:rsidP="00A869BA">
      <w:pPr>
        <w:rPr>
          <w:rFonts w:ascii="Montserrat Light" w:hAnsi="Montserrat Light"/>
          <w:lang w:eastAsia="en-US"/>
        </w:rPr>
      </w:pPr>
    </w:p>
    <w:p w14:paraId="4E9A4639" w14:textId="40936EA3" w:rsidR="0045566C" w:rsidRPr="00BD0BD9" w:rsidRDefault="0045566C" w:rsidP="0045566C">
      <w:pPr>
        <w:widowControl w:val="0"/>
        <w:numPr>
          <w:ilvl w:val="0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Create a function which takes two arguments: a value and </w:t>
      </w:r>
      <w:r w:rsidR="00BD46BD" w:rsidRPr="00BD0BD9">
        <w:rPr>
          <w:rFonts w:ascii="Montserrat Light" w:hAnsi="Montserrat Light" w:cs="Arial"/>
        </w:rPr>
        <w:t xml:space="preserve">a list. </w:t>
      </w:r>
      <w:r w:rsidRPr="00BD0BD9">
        <w:rPr>
          <w:rFonts w:ascii="Montserrat Light" w:hAnsi="Montserrat Light" w:cs="Arial"/>
        </w:rPr>
        <w:t>The list should have a default of an empty list, for example:</w:t>
      </w:r>
    </w:p>
    <w:p w14:paraId="0F84DC11" w14:textId="77777777" w:rsidR="0045566C" w:rsidRPr="00BD0BD9" w:rsidRDefault="0045566C" w:rsidP="0045566C">
      <w:pPr>
        <w:widowControl w:val="0"/>
        <w:spacing w:after="0" w:line="240" w:lineRule="auto"/>
        <w:ind w:left="360"/>
        <w:rPr>
          <w:rFonts w:ascii="Montserrat Light" w:hAnsi="Montserrat Light" w:cs="Arial"/>
        </w:rPr>
      </w:pPr>
    </w:p>
    <w:p w14:paraId="76FB261B" w14:textId="43A3CB0A" w:rsidR="0045566C" w:rsidRPr="00BD0BD9" w:rsidRDefault="0045566C" w:rsidP="0045566C">
      <w:pPr>
        <w:ind w:left="72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  <w:b/>
        </w:rPr>
        <w:t xml:space="preserve">def </w:t>
      </w:r>
      <w:proofErr w:type="spellStart"/>
      <w:r w:rsidRPr="00BD0BD9">
        <w:rPr>
          <w:rFonts w:ascii="Montserrat Light" w:hAnsi="Montserrat Light" w:cs="Courier New"/>
          <w:b/>
        </w:rPr>
        <w:t>my</w:t>
      </w:r>
      <w:r w:rsidR="0049054F" w:rsidRPr="00BD0BD9">
        <w:rPr>
          <w:rFonts w:ascii="Montserrat Light" w:hAnsi="Montserrat Light" w:cs="Courier New"/>
          <w:b/>
        </w:rPr>
        <w:t>_</w:t>
      </w:r>
      <w:proofErr w:type="gramStart"/>
      <w:r w:rsidRPr="00BD0BD9">
        <w:rPr>
          <w:rFonts w:ascii="Montserrat Light" w:hAnsi="Montserrat Light" w:cs="Courier New"/>
          <w:b/>
        </w:rPr>
        <w:t>func</w:t>
      </w:r>
      <w:proofErr w:type="spellEnd"/>
      <w:r w:rsidRPr="00BD0BD9">
        <w:rPr>
          <w:rFonts w:ascii="Montserrat Light" w:hAnsi="Montserrat Light" w:cs="Courier New"/>
          <w:b/>
        </w:rPr>
        <w:t>(</w:t>
      </w:r>
      <w:proofErr w:type="gramEnd"/>
      <w:r w:rsidRPr="00BD0BD9">
        <w:rPr>
          <w:rFonts w:ascii="Montserrat Light" w:hAnsi="Montserrat Light" w:cs="Courier New"/>
          <w:b/>
        </w:rPr>
        <w:t xml:space="preserve">value, </w:t>
      </w:r>
      <w:proofErr w:type="spellStart"/>
      <w:r w:rsidRPr="00BD0BD9">
        <w:rPr>
          <w:rFonts w:ascii="Montserrat Light" w:hAnsi="Montserrat Light" w:cs="Courier New"/>
          <w:b/>
        </w:rPr>
        <w:t>alist</w:t>
      </w:r>
      <w:proofErr w:type="spellEnd"/>
      <w:r w:rsidRPr="00BD0BD9">
        <w:rPr>
          <w:rFonts w:ascii="Montserrat Light" w:hAnsi="Montserrat Light" w:cs="Courier New"/>
          <w:b/>
        </w:rPr>
        <w:t>=[]):</w:t>
      </w:r>
    </w:p>
    <w:p w14:paraId="1BF1C0EA" w14:textId="583EC70E" w:rsidR="0045566C" w:rsidRPr="00BD0BD9" w:rsidRDefault="0045566C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The function should append the value to the list</w:t>
      </w:r>
      <w:r w:rsidR="00BD46BD" w:rsidRPr="00BD0BD9">
        <w:rPr>
          <w:rFonts w:ascii="Montserrat Light" w:hAnsi="Montserrat Light" w:cs="Arial"/>
        </w:rPr>
        <w:t>,</w:t>
      </w:r>
      <w:r w:rsidRPr="00BD0BD9">
        <w:rPr>
          <w:rFonts w:ascii="Montserrat Light" w:hAnsi="Montserrat Light" w:cs="Arial"/>
        </w:rPr>
        <w:t xml:space="preserve"> then print the contents of the supplied list.  </w:t>
      </w:r>
    </w:p>
    <w:p w14:paraId="24828216" w14:textId="029714F4" w:rsidR="0045566C" w:rsidRPr="00BD0BD9" w:rsidRDefault="0045566C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Call this function several times with </w:t>
      </w:r>
      <w:r w:rsidR="0049054F" w:rsidRPr="00BD0BD9">
        <w:rPr>
          <w:rFonts w:ascii="Montserrat Light" w:hAnsi="Montserrat Light" w:cs="Arial"/>
        </w:rPr>
        <w:t>various</w:t>
      </w:r>
      <w:r w:rsidRPr="00BD0BD9">
        <w:rPr>
          <w:rFonts w:ascii="Montserrat Light" w:hAnsi="Montserrat Light" w:cs="Arial"/>
        </w:rPr>
        <w:t xml:space="preserve"> values, def</w:t>
      </w:r>
      <w:r w:rsidR="00BD46BD" w:rsidRPr="00BD0BD9">
        <w:rPr>
          <w:rFonts w:ascii="Montserrat Light" w:hAnsi="Montserrat Light" w:cs="Arial"/>
        </w:rPr>
        <w:t>aulting the list each time.</w:t>
      </w:r>
      <w:r w:rsidRPr="00BD0BD9">
        <w:rPr>
          <w:rFonts w:ascii="Montserrat Light" w:hAnsi="Montserrat Light" w:cs="Arial"/>
        </w:rPr>
        <w:t xml:space="preserve"> Can you explain the output?</w:t>
      </w:r>
    </w:p>
    <w:p w14:paraId="3DC55EDC" w14:textId="3D844034" w:rsidR="0045566C" w:rsidRPr="00BD0BD9" w:rsidRDefault="0045566C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Can you suggest a solution to the problem?   </w:t>
      </w:r>
    </w:p>
    <w:p w14:paraId="159FD8BE" w14:textId="77777777" w:rsidR="00FB34A3" w:rsidRDefault="00FB34A3" w:rsidP="0045566C">
      <w:pPr>
        <w:ind w:left="360"/>
        <w:rPr>
          <w:rFonts w:ascii="Arial" w:hAnsi="Arial" w:cs="Arial"/>
        </w:rPr>
      </w:pPr>
    </w:p>
    <w:p w14:paraId="641CCD2C" w14:textId="7E27614D" w:rsidR="0045566C" w:rsidRPr="00BD0BD9" w:rsidRDefault="00595283" w:rsidP="00595283">
      <w:pPr>
        <w:widowControl w:val="0"/>
        <w:numPr>
          <w:ilvl w:val="0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Ah! We almost forgot. </w:t>
      </w:r>
      <w:r w:rsidR="0045566C" w:rsidRPr="00BD0BD9">
        <w:rPr>
          <w:rFonts w:ascii="Montserrat Light" w:hAnsi="Montserrat Light" w:cs="Arial"/>
        </w:rPr>
        <w:t>You did document your functions in the previous exercise, didn't you?  Add docstrings to your functions, if you didn't already do it.</w:t>
      </w:r>
    </w:p>
    <w:p w14:paraId="3FF7F803" w14:textId="77777777" w:rsidR="0045566C" w:rsidRPr="00BD0BD9" w:rsidRDefault="0045566C" w:rsidP="0045566C">
      <w:pPr>
        <w:widowControl w:val="0"/>
        <w:spacing w:after="0" w:line="240" w:lineRule="auto"/>
        <w:ind w:left="360"/>
        <w:rPr>
          <w:rFonts w:ascii="Montserrat Light" w:hAnsi="Montserrat Light" w:cs="Arial"/>
        </w:rPr>
      </w:pPr>
    </w:p>
    <w:p w14:paraId="26F25B91" w14:textId="7EB58D9A" w:rsidR="0045566C" w:rsidRPr="00BD0BD9" w:rsidRDefault="00595283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To test:</w:t>
      </w:r>
      <w:r w:rsidR="0045566C" w:rsidRPr="00BD0BD9">
        <w:rPr>
          <w:rFonts w:ascii="Montserrat Light" w:hAnsi="Montserrat Light" w:cs="Arial"/>
        </w:rPr>
        <w:t xml:space="preserve"> start IDLE and load your script (</w:t>
      </w:r>
      <w:r w:rsidRPr="00BD0BD9">
        <w:rPr>
          <w:rFonts w:ascii="Montserrat Light" w:hAnsi="Montserrat Light" w:cs="Arial"/>
        </w:rPr>
        <w:t xml:space="preserve">File/Open) then run it (&lt;F5&gt;). </w:t>
      </w:r>
      <w:r w:rsidR="0045566C" w:rsidRPr="00BD0BD9">
        <w:rPr>
          <w:rFonts w:ascii="Montserrat Light" w:hAnsi="Montserrat Light" w:cs="Arial"/>
        </w:rPr>
        <w:t>Then in the "Python Shell" windows type:</w:t>
      </w:r>
    </w:p>
    <w:p w14:paraId="3AAF804D" w14:textId="649F096F" w:rsidR="0045566C" w:rsidRPr="00BD0BD9" w:rsidRDefault="0045566C" w:rsidP="0045566C">
      <w:pPr>
        <w:spacing w:after="0"/>
        <w:ind w:left="72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</w:rPr>
        <w:t xml:space="preserve">&gt;&gt;&gt; </w:t>
      </w:r>
      <w:r w:rsidRPr="00BD0BD9">
        <w:rPr>
          <w:rFonts w:ascii="Montserrat Light" w:hAnsi="Montserrat Light" w:cs="Courier New"/>
          <w:b/>
        </w:rPr>
        <w:t>help(</w:t>
      </w:r>
      <w:proofErr w:type="spellStart"/>
      <w:r w:rsidR="00A3535A">
        <w:rPr>
          <w:rFonts w:ascii="Montserrat Light" w:hAnsi="Montserrat Light" w:cs="Courier New"/>
          <w:b/>
        </w:rPr>
        <w:t>my_func</w:t>
      </w:r>
      <w:proofErr w:type="spellEnd"/>
      <w:r w:rsidRPr="00BD0BD9">
        <w:rPr>
          <w:rFonts w:ascii="Montserrat Light" w:hAnsi="Montserrat Light" w:cs="Courier New"/>
          <w:b/>
        </w:rPr>
        <w:t>)</w:t>
      </w:r>
    </w:p>
    <w:p w14:paraId="33A9FAE7" w14:textId="77777777" w:rsidR="0045566C" w:rsidRPr="0045566C" w:rsidRDefault="0045566C" w:rsidP="0045566C">
      <w:pPr>
        <w:spacing w:after="0"/>
        <w:ind w:left="720"/>
        <w:rPr>
          <w:rFonts w:ascii="Courier New" w:hAnsi="Courier New" w:cs="Courier New"/>
          <w:b/>
        </w:rPr>
      </w:pPr>
    </w:p>
    <w:p w14:paraId="1B0B4DF5" w14:textId="5E8F0FAB" w:rsidR="0045566C" w:rsidRPr="00BD0BD9" w:rsidRDefault="0045566C" w:rsidP="0045566C">
      <w:pPr>
        <w:widowControl w:val="0"/>
        <w:numPr>
          <w:ilvl w:val="0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By now</w:t>
      </w:r>
      <w:r w:rsidR="00595283" w:rsidRPr="00BD0BD9">
        <w:rPr>
          <w:rFonts w:ascii="Montserrat Light" w:hAnsi="Montserrat Light" w:cs="Arial"/>
        </w:rPr>
        <w:t>,</w:t>
      </w:r>
      <w:r w:rsidRPr="00BD0BD9">
        <w:rPr>
          <w:rFonts w:ascii="Montserrat Light" w:hAnsi="Montserrat Light" w:cs="Arial"/>
        </w:rPr>
        <w:t xml:space="preserve"> you should have seen the </w:t>
      </w:r>
      <w:r w:rsidRPr="00BD0BD9">
        <w:rPr>
          <w:rFonts w:ascii="Montserrat Light" w:hAnsi="Montserrat Light" w:cs="Courier New"/>
          <w:b/>
        </w:rPr>
        <w:t>country.txt</w:t>
      </w:r>
      <w:r w:rsidRPr="00BD0BD9">
        <w:rPr>
          <w:rFonts w:ascii="Montserrat Light" w:hAnsi="Montserrat Light" w:cs="Arial"/>
        </w:rPr>
        <w:t xml:space="preserve"> file in another exercise. It consists of li</w:t>
      </w:r>
      <w:r w:rsidR="00595283" w:rsidRPr="00BD0BD9">
        <w:rPr>
          <w:rFonts w:ascii="Montserrat Light" w:hAnsi="Montserrat Light" w:cs="Arial"/>
        </w:rPr>
        <w:t xml:space="preserve">nes of comma-separated values. </w:t>
      </w:r>
      <w:r w:rsidRPr="00BD0BD9">
        <w:rPr>
          <w:rFonts w:ascii="Montserrat Light" w:hAnsi="Montserrat Light" w:cs="Arial"/>
        </w:rPr>
        <w:t xml:space="preserve">If we wish to input these to </w:t>
      </w:r>
      <w:proofErr w:type="gramStart"/>
      <w:r w:rsidRPr="00BD0BD9">
        <w:rPr>
          <w:rFonts w:ascii="Montserrat Light" w:hAnsi="Montserrat Light" w:cs="Arial"/>
        </w:rPr>
        <w:t>a</w:t>
      </w:r>
      <w:proofErr w:type="gramEnd"/>
      <w:r w:rsidRPr="00BD0BD9">
        <w:rPr>
          <w:rFonts w:ascii="Montserrat Light" w:hAnsi="Montserrat Light" w:cs="Arial"/>
        </w:rPr>
        <w:t xml:space="preserve"> SQLite database using SQL, then these values (also called fields) must be slightly modified:</w:t>
      </w:r>
    </w:p>
    <w:p w14:paraId="1BBA61E9" w14:textId="77777777" w:rsidR="0045566C" w:rsidRPr="00BD0BD9" w:rsidRDefault="0045566C" w:rsidP="0045566C">
      <w:pPr>
        <w:widowControl w:val="0"/>
        <w:numPr>
          <w:ilvl w:val="1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Trailing white-space (including new-lines) must be removed.</w:t>
      </w:r>
    </w:p>
    <w:p w14:paraId="584ADA12" w14:textId="77777777" w:rsidR="0045566C" w:rsidRPr="00BD0BD9" w:rsidRDefault="0045566C" w:rsidP="0045566C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4A9CC7BE" w14:textId="77777777" w:rsidR="0045566C" w:rsidRPr="00BD0BD9" w:rsidRDefault="0045566C" w:rsidP="0045566C">
      <w:pPr>
        <w:widowControl w:val="0"/>
        <w:numPr>
          <w:ilvl w:val="1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Any embedded single quote characters must be doubled. For example, </w:t>
      </w:r>
      <w:r w:rsidRPr="00BD0BD9">
        <w:rPr>
          <w:rFonts w:ascii="Montserrat Light" w:hAnsi="Montserrat Light" w:cs="Courier New"/>
          <w:b/>
        </w:rPr>
        <w:t>Cote</w:t>
      </w:r>
      <w:r w:rsidRPr="00BD0BD9">
        <w:rPr>
          <w:rFonts w:ascii="Montserrat Light" w:hAnsi="Montserrat Light" w:cs="Courier New"/>
        </w:rPr>
        <w:t xml:space="preserve"> </w:t>
      </w:r>
      <w:proofErr w:type="spellStart"/>
      <w:r w:rsidRPr="00BD0BD9">
        <w:rPr>
          <w:rFonts w:ascii="Montserrat Light" w:hAnsi="Montserrat Light" w:cs="Courier New"/>
          <w:b/>
        </w:rPr>
        <w:t>d'Ivorie</w:t>
      </w:r>
      <w:proofErr w:type="spellEnd"/>
      <w:r w:rsidRPr="00BD0BD9">
        <w:rPr>
          <w:rFonts w:ascii="Montserrat Light" w:hAnsi="Montserrat Light" w:cs="Arial"/>
        </w:rPr>
        <w:t xml:space="preserve"> becomes </w:t>
      </w:r>
      <w:r w:rsidRPr="00BD0BD9">
        <w:rPr>
          <w:rFonts w:ascii="Montserrat Light" w:hAnsi="Montserrat Light" w:cs="Courier New"/>
          <w:b/>
        </w:rPr>
        <w:t>Cote d''</w:t>
      </w:r>
      <w:proofErr w:type="spellStart"/>
      <w:r w:rsidRPr="00BD0BD9">
        <w:rPr>
          <w:rFonts w:ascii="Montserrat Light" w:hAnsi="Montserrat Light" w:cs="Courier New"/>
          <w:b/>
        </w:rPr>
        <w:t>Ivorie</w:t>
      </w:r>
      <w:proofErr w:type="spellEnd"/>
      <w:r w:rsidRPr="00BD0BD9">
        <w:rPr>
          <w:rFonts w:ascii="Montserrat Light" w:hAnsi="Montserrat Light" w:cs="Arial"/>
          <w:b/>
        </w:rPr>
        <w:t>.</w:t>
      </w:r>
    </w:p>
    <w:p w14:paraId="7BA7B0BE" w14:textId="77777777" w:rsidR="0045566C" w:rsidRPr="00BD0BD9" w:rsidRDefault="0045566C" w:rsidP="0045566C">
      <w:pPr>
        <w:widowControl w:val="0"/>
        <w:spacing w:after="0" w:line="240" w:lineRule="auto"/>
        <w:rPr>
          <w:rFonts w:ascii="Montserrat Light" w:hAnsi="Montserrat Light" w:cs="Arial"/>
        </w:rPr>
      </w:pPr>
    </w:p>
    <w:p w14:paraId="6B34585D" w14:textId="40D65614" w:rsidR="0045566C" w:rsidRPr="00BD0BD9" w:rsidRDefault="0045566C" w:rsidP="0045566C">
      <w:pPr>
        <w:widowControl w:val="0"/>
        <w:numPr>
          <w:ilvl w:val="1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All values must be enclosed in single quotes. For example,</w:t>
      </w:r>
    </w:p>
    <w:p w14:paraId="522EE4FD" w14:textId="77777777" w:rsidR="0045566C" w:rsidRPr="00BD0BD9" w:rsidRDefault="0045566C" w:rsidP="0045566C">
      <w:pPr>
        <w:ind w:left="108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  <w:b/>
        </w:rPr>
        <w:t>Belgium,</w:t>
      </w:r>
      <w:proofErr w:type="gramStart"/>
      <w:r w:rsidRPr="00BD0BD9">
        <w:rPr>
          <w:rFonts w:ascii="Montserrat Light" w:hAnsi="Montserrat Light" w:cs="Courier New"/>
          <w:b/>
        </w:rPr>
        <w:t>10445852,Brussels</w:t>
      </w:r>
      <w:proofErr w:type="gramEnd"/>
      <w:r w:rsidRPr="00BD0BD9">
        <w:rPr>
          <w:rFonts w:ascii="Montserrat Light" w:hAnsi="Montserrat Light" w:cs="Courier New"/>
          <w:b/>
        </w:rPr>
        <w:t>,737966,Europe</w:t>
      </w:r>
    </w:p>
    <w:p w14:paraId="6C13ABD4" w14:textId="77777777" w:rsidR="0045566C" w:rsidRPr="00BD0BD9" w:rsidRDefault="0045566C" w:rsidP="0045566C">
      <w:pPr>
        <w:ind w:left="108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lastRenderedPageBreak/>
        <w:t>becomes:</w:t>
      </w:r>
    </w:p>
    <w:p w14:paraId="49B3CFC3" w14:textId="77777777" w:rsidR="0045566C" w:rsidRPr="00BD0BD9" w:rsidRDefault="0045566C" w:rsidP="0045566C">
      <w:pPr>
        <w:ind w:left="108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  <w:b/>
        </w:rPr>
        <w:t>'Belgium','10445852','Brussels','737966','Europe'</w:t>
      </w:r>
    </w:p>
    <w:p w14:paraId="12364D79" w14:textId="0E049B65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Write a Python program with a function to change a line into the correct format for insertion into an SQL statement, using the guidelines above.</w:t>
      </w:r>
    </w:p>
    <w:p w14:paraId="4846E86F" w14:textId="10C7B588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Call the function for each line in </w:t>
      </w:r>
      <w:r w:rsidR="0049054F" w:rsidRPr="00BD0BD9">
        <w:rPr>
          <w:rFonts w:ascii="Montserrat Light" w:hAnsi="Montserrat Light" w:cs="Arial"/>
        </w:rPr>
        <w:t>country.txt and</w:t>
      </w:r>
      <w:r w:rsidRPr="00BD0BD9">
        <w:rPr>
          <w:rFonts w:ascii="Montserrat Light" w:hAnsi="Montserrat Light" w:cs="Arial"/>
        </w:rPr>
        <w:t xml:space="preserve"> display the reformatted line.</w:t>
      </w:r>
    </w:p>
    <w:p w14:paraId="634FBD1E" w14:textId="77777777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Hints:</w:t>
      </w:r>
    </w:p>
    <w:p w14:paraId="05171D17" w14:textId="77777777" w:rsidR="0045566C" w:rsidRPr="00BD0BD9" w:rsidRDefault="0045566C" w:rsidP="0045566C">
      <w:pPr>
        <w:widowControl w:val="0"/>
        <w:numPr>
          <w:ilvl w:val="0"/>
          <w:numId w:val="16"/>
        </w:numPr>
        <w:spacing w:after="0" w:line="240" w:lineRule="auto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  </w:t>
      </w:r>
      <w:proofErr w:type="spellStart"/>
      <w:proofErr w:type="gramStart"/>
      <w:r w:rsidRPr="00BD0BD9">
        <w:rPr>
          <w:rFonts w:ascii="Montserrat Light" w:hAnsi="Montserrat Light" w:cs="Courier New"/>
        </w:rPr>
        <w:t>rstrip</w:t>
      </w:r>
      <w:proofErr w:type="spellEnd"/>
      <w:r w:rsidRPr="00BD0BD9">
        <w:rPr>
          <w:rFonts w:ascii="Montserrat Light" w:hAnsi="Montserrat Light" w:cs="Courier New"/>
        </w:rPr>
        <w:t>(</w:t>
      </w:r>
      <w:proofErr w:type="gramEnd"/>
      <w:r w:rsidRPr="00BD0BD9">
        <w:rPr>
          <w:rFonts w:ascii="Montserrat Light" w:hAnsi="Montserrat Light" w:cs="Courier New"/>
        </w:rPr>
        <w:t>)</w:t>
      </w:r>
    </w:p>
    <w:p w14:paraId="62C3B220" w14:textId="77777777" w:rsidR="0045566C" w:rsidRPr="00BD0BD9" w:rsidRDefault="0045566C" w:rsidP="0045566C">
      <w:pPr>
        <w:widowControl w:val="0"/>
        <w:numPr>
          <w:ilvl w:val="0"/>
          <w:numId w:val="16"/>
        </w:numPr>
        <w:spacing w:after="0" w:line="240" w:lineRule="auto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  </w:t>
      </w:r>
      <w:proofErr w:type="spellStart"/>
      <w:proofErr w:type="gramStart"/>
      <w:r w:rsidRPr="00BD0BD9">
        <w:rPr>
          <w:rFonts w:ascii="Montserrat Light" w:hAnsi="Montserrat Light" w:cs="Courier New"/>
        </w:rPr>
        <w:t>re.sub</w:t>
      </w:r>
      <w:proofErr w:type="spellEnd"/>
      <w:r w:rsidRPr="00BD0BD9">
        <w:rPr>
          <w:rFonts w:ascii="Montserrat Light" w:hAnsi="Montserrat Light" w:cs="Courier New"/>
        </w:rPr>
        <w:t>(</w:t>
      </w:r>
      <w:proofErr w:type="gramEnd"/>
      <w:r w:rsidRPr="00BD0BD9">
        <w:rPr>
          <w:rFonts w:ascii="Montserrat Light" w:hAnsi="Montserrat Light" w:cs="Courier New"/>
        </w:rPr>
        <w:t>)</w:t>
      </w:r>
    </w:p>
    <w:p w14:paraId="08956D5D" w14:textId="77777777" w:rsidR="0045566C" w:rsidRPr="00BD0BD9" w:rsidRDefault="0045566C" w:rsidP="0045566C">
      <w:pPr>
        <w:widowControl w:val="0"/>
        <w:numPr>
          <w:ilvl w:val="0"/>
          <w:numId w:val="16"/>
        </w:numPr>
        <w:spacing w:after="0" w:line="240" w:lineRule="auto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  </w:t>
      </w:r>
      <w:proofErr w:type="spellStart"/>
      <w:r w:rsidRPr="00BD0BD9">
        <w:rPr>
          <w:rFonts w:ascii="Montserrat Light" w:hAnsi="Montserrat Light" w:cs="Courier New"/>
        </w:rPr>
        <w:t>lrow</w:t>
      </w:r>
      <w:proofErr w:type="spellEnd"/>
      <w:r w:rsidRPr="00BD0BD9">
        <w:rPr>
          <w:rFonts w:ascii="Montserrat Light" w:hAnsi="Montserrat Light" w:cs="Courier New"/>
        </w:rPr>
        <w:t xml:space="preserve"> = []</w:t>
      </w:r>
    </w:p>
    <w:p w14:paraId="6791464D" w14:textId="77777777" w:rsidR="0045566C" w:rsidRPr="00BD0BD9" w:rsidRDefault="0045566C" w:rsidP="0045566C">
      <w:pPr>
        <w:ind w:left="108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for field in </w:t>
      </w:r>
      <w:proofErr w:type="spellStart"/>
      <w:proofErr w:type="gramStart"/>
      <w:r w:rsidRPr="00BD0BD9">
        <w:rPr>
          <w:rFonts w:ascii="Montserrat Light" w:hAnsi="Montserrat Light" w:cs="Courier New"/>
        </w:rPr>
        <w:t>row.split</w:t>
      </w:r>
      <w:proofErr w:type="spellEnd"/>
      <w:proofErr w:type="gramEnd"/>
      <w:r w:rsidRPr="00BD0BD9">
        <w:rPr>
          <w:rFonts w:ascii="Montserrat Light" w:hAnsi="Montserrat Light" w:cs="Courier New"/>
        </w:rPr>
        <w:t>(','):</w:t>
      </w:r>
    </w:p>
    <w:p w14:paraId="4B42D6AF" w14:textId="77777777" w:rsidR="0045566C" w:rsidRPr="00BD0BD9" w:rsidRDefault="0045566C" w:rsidP="0045566C">
      <w:pPr>
        <w:ind w:left="108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 </w:t>
      </w:r>
      <w:proofErr w:type="spellStart"/>
      <w:proofErr w:type="gramStart"/>
      <w:r w:rsidRPr="00BD0BD9">
        <w:rPr>
          <w:rFonts w:ascii="Montserrat Light" w:hAnsi="Montserrat Light" w:cs="Courier New"/>
        </w:rPr>
        <w:t>lrow.append</w:t>
      </w:r>
      <w:proofErr w:type="spellEnd"/>
      <w:proofErr w:type="gramEnd"/>
      <w:r w:rsidRPr="00BD0BD9">
        <w:rPr>
          <w:rFonts w:ascii="Montserrat Light" w:hAnsi="Montserrat Light" w:cs="Courier New"/>
        </w:rPr>
        <w:t>("'" + field + "'")</w:t>
      </w:r>
    </w:p>
    <w:p w14:paraId="5E32C1D4" w14:textId="4F3B1C82" w:rsidR="0045566C" w:rsidRPr="00BD0BD9" w:rsidRDefault="0045566C" w:rsidP="0045566C">
      <w:pPr>
        <w:ind w:left="1080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Then use </w:t>
      </w:r>
      <w:proofErr w:type="gramStart"/>
      <w:r w:rsidRPr="00BD0BD9">
        <w:rPr>
          <w:rFonts w:ascii="Montserrat Light" w:hAnsi="Montserrat Light" w:cs="Courier New"/>
        </w:rPr>
        <w:t>join(</w:t>
      </w:r>
      <w:proofErr w:type="gramEnd"/>
      <w:r w:rsidRPr="00BD0BD9">
        <w:rPr>
          <w:rFonts w:ascii="Montserrat Light" w:hAnsi="Montserrat Light" w:cs="Courier New"/>
        </w:rPr>
        <w:t>)</w:t>
      </w:r>
      <w:r w:rsidR="00FB34A3" w:rsidRPr="00BD0BD9">
        <w:rPr>
          <w:rFonts w:ascii="Montserrat Light" w:hAnsi="Montserrat Light" w:cs="Courier New"/>
        </w:rPr>
        <w:t>.</w:t>
      </w:r>
    </w:p>
    <w:p w14:paraId="5C42BC14" w14:textId="77777777" w:rsidR="0045566C" w:rsidRPr="00BD0BD9" w:rsidRDefault="0045566C" w:rsidP="0045566C">
      <w:pPr>
        <w:rPr>
          <w:rFonts w:ascii="Montserrat Light" w:hAnsi="Montserrat Light" w:cs="Arial"/>
          <w:b/>
        </w:rPr>
      </w:pPr>
      <w:r w:rsidRPr="00BD0BD9">
        <w:rPr>
          <w:rFonts w:ascii="Montserrat Light" w:hAnsi="Montserrat Light" w:cs="Arial"/>
          <w:b/>
        </w:rPr>
        <w:t>If time allows:</w:t>
      </w:r>
    </w:p>
    <w:p w14:paraId="073631D9" w14:textId="06EC9889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If you used the suggested '</w:t>
      </w:r>
      <w:r w:rsidRPr="00BD0BD9">
        <w:rPr>
          <w:rFonts w:ascii="Montserrat Light" w:hAnsi="Montserrat Light" w:cs="Courier New"/>
          <w:b/>
        </w:rPr>
        <w:t>for</w:t>
      </w:r>
      <w:r w:rsidRPr="00BD0BD9">
        <w:rPr>
          <w:rFonts w:ascii="Montserrat Light" w:hAnsi="Montserrat Light" w:cs="Arial"/>
        </w:rPr>
        <w:t xml:space="preserve">' loop in the </w:t>
      </w:r>
      <w:r w:rsidR="0049054F" w:rsidRPr="00BD0BD9">
        <w:rPr>
          <w:rFonts w:ascii="Montserrat Light" w:hAnsi="Montserrat Light" w:cs="Arial"/>
        </w:rPr>
        <w:t>h</w:t>
      </w:r>
      <w:r w:rsidRPr="00BD0BD9">
        <w:rPr>
          <w:rFonts w:ascii="Montserrat Light" w:hAnsi="Montserrat Light" w:cs="Arial"/>
        </w:rPr>
        <w:t xml:space="preserve">int, rewrite the code to use </w:t>
      </w:r>
      <w:proofErr w:type="gramStart"/>
      <w:r w:rsidRPr="00BD0BD9">
        <w:rPr>
          <w:rFonts w:ascii="Montserrat Light" w:hAnsi="Montserrat Light" w:cs="Courier New"/>
          <w:b/>
        </w:rPr>
        <w:t>map(</w:t>
      </w:r>
      <w:proofErr w:type="gramEnd"/>
      <w:r w:rsidRPr="00BD0BD9">
        <w:rPr>
          <w:rFonts w:ascii="Montserrat Light" w:hAnsi="Montserrat Light" w:cs="Courier New"/>
          <w:b/>
        </w:rPr>
        <w:t>)</w:t>
      </w:r>
      <w:r w:rsidRPr="00BD0BD9">
        <w:rPr>
          <w:rFonts w:ascii="Montserrat Light" w:hAnsi="Montserrat Light" w:cs="Arial"/>
          <w:b/>
        </w:rPr>
        <w:t xml:space="preserve"> </w:t>
      </w:r>
      <w:r w:rsidRPr="00BD0BD9">
        <w:rPr>
          <w:rFonts w:ascii="Montserrat Light" w:hAnsi="Montserrat Light" w:cs="Arial"/>
        </w:rPr>
        <w:t xml:space="preserve">with a </w:t>
      </w:r>
      <w:r w:rsidRPr="00BD0BD9">
        <w:rPr>
          <w:rFonts w:ascii="Montserrat Light" w:hAnsi="Montserrat Light" w:cs="Courier New"/>
          <w:b/>
        </w:rPr>
        <w:t>lambda</w:t>
      </w:r>
      <w:r w:rsidRPr="00BD0BD9">
        <w:rPr>
          <w:rFonts w:ascii="Montserrat Light" w:hAnsi="Montserrat Light" w:cs="Arial"/>
        </w:rPr>
        <w:t xml:space="preserve"> function instead. </w:t>
      </w:r>
    </w:p>
    <w:p w14:paraId="4522F87F" w14:textId="77777777" w:rsidR="0045566C" w:rsidRDefault="0045566C" w:rsidP="0045566C">
      <w:pPr>
        <w:ind w:left="578"/>
        <w:rPr>
          <w:rFonts w:ascii="Arial" w:hAnsi="Arial" w:cs="Arial"/>
        </w:rPr>
      </w:pPr>
    </w:p>
    <w:p w14:paraId="69A3EF7C" w14:textId="77777777" w:rsidR="0045566C" w:rsidRPr="002067DD" w:rsidRDefault="0045566C" w:rsidP="0045566C">
      <w:pPr>
        <w:ind w:left="578"/>
        <w:rPr>
          <w:rFonts w:ascii="Arial" w:hAnsi="Arial" w:cs="Arial"/>
        </w:rPr>
      </w:pPr>
    </w:p>
    <w:p w14:paraId="51274F99" w14:textId="77777777" w:rsidR="0045566C" w:rsidRPr="002067DD" w:rsidRDefault="0045566C" w:rsidP="0045566C">
      <w:pPr>
        <w:pStyle w:val="ParaSub"/>
        <w:rPr>
          <w:rFonts w:ascii="Arial" w:hAnsi="Arial" w:cs="Arial"/>
          <w:bCs/>
          <w:szCs w:val="22"/>
        </w:rPr>
      </w:pPr>
    </w:p>
    <w:p w14:paraId="6C257B78" w14:textId="77777777" w:rsidR="0045566C" w:rsidRDefault="0045566C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74FE9118" w14:textId="0392308F" w:rsidR="00220517" w:rsidRDefault="0014421C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A869BA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1A5D8A76" w14:textId="77777777" w:rsidR="00A869BA" w:rsidRPr="00BD0BD9" w:rsidRDefault="00A869BA" w:rsidP="00A869BA">
      <w:pPr>
        <w:rPr>
          <w:rFonts w:ascii="Montserrat Light" w:hAnsi="Montserrat Light"/>
          <w:lang w:eastAsia="en-US"/>
        </w:rPr>
      </w:pPr>
    </w:p>
    <w:p w14:paraId="65113223" w14:textId="77777777" w:rsidR="00220517" w:rsidRPr="00BD0BD9" w:rsidRDefault="00220517" w:rsidP="00220517">
      <w:pPr>
        <w:pStyle w:val="ParaSub"/>
        <w:ind w:left="1440" w:hanging="1440"/>
        <w:rPr>
          <w:rFonts w:ascii="Montserrat Light" w:hAnsi="Montserrat Light" w:cs="Arial"/>
          <w:b/>
        </w:rPr>
      </w:pPr>
      <w:r w:rsidRPr="00BD0BD9">
        <w:rPr>
          <w:rFonts w:ascii="Montserrat Light" w:hAnsi="Montserrat Light" w:cs="Arial"/>
          <w:b/>
        </w:rPr>
        <w:t>Question 1</w:t>
      </w:r>
    </w:p>
    <w:p w14:paraId="5FBD629F" w14:textId="77777777" w:rsidR="00220517" w:rsidRPr="00BD0BD9" w:rsidRDefault="00220517" w:rsidP="00220517">
      <w:pPr>
        <w:pStyle w:val="ParaSub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Our function:</w:t>
      </w:r>
    </w:p>
    <w:p w14:paraId="7F7D5BE7" w14:textId="3100D165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def 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 xml:space="preserve">,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proofErr w:type="gramStart"/>
      <w:r w:rsidRPr="00BD0BD9">
        <w:rPr>
          <w:rFonts w:ascii="Montserrat Light" w:hAnsi="Montserrat Light" w:cs="Courier New"/>
        </w:rPr>
        <w:t>=[</w:t>
      </w:r>
      <w:proofErr w:type="gramEnd"/>
      <w:r w:rsidRPr="00BD0BD9">
        <w:rPr>
          <w:rFonts w:ascii="Montserrat Light" w:hAnsi="Montserrat Light" w:cs="Courier New"/>
        </w:rPr>
        <w:t>]):</w:t>
      </w:r>
    </w:p>
    <w:p w14:paraId="073BAD93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spellStart"/>
      <w:proofErr w:type="gramStart"/>
      <w:r w:rsidRPr="00BD0BD9">
        <w:rPr>
          <w:rFonts w:ascii="Montserrat Light" w:hAnsi="Montserrat Light" w:cs="Courier New"/>
        </w:rPr>
        <w:t>lista.append</w:t>
      </w:r>
      <w:proofErr w:type="spellEnd"/>
      <w:proofErr w:type="gramEnd"/>
      <w:r w:rsidRPr="00BD0BD9">
        <w:rPr>
          <w:rFonts w:ascii="Montserrat Light" w:hAnsi="Montserrat Light" w:cs="Courier New"/>
        </w:rPr>
        <w:t>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>)</w:t>
      </w:r>
    </w:p>
    <w:p w14:paraId="177E8F3C" w14:textId="1A804D04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gramStart"/>
      <w:r w:rsidRPr="00BD0BD9">
        <w:rPr>
          <w:rFonts w:ascii="Montserrat Light" w:hAnsi="Montserrat Light" w:cs="Courier New"/>
        </w:rPr>
        <w:t>print(</w:t>
      </w:r>
      <w:proofErr w:type="gramEnd"/>
      <w:r w:rsidRPr="00BD0BD9">
        <w:rPr>
          <w:rFonts w:ascii="Montserrat Light" w:hAnsi="Montserrat Light" w:cs="Courier New"/>
        </w:rPr>
        <w:t xml:space="preserve">"value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is:",</w:t>
      </w:r>
      <w:r w:rsidR="0049054F" w:rsidRPr="00BD0BD9">
        <w:rPr>
          <w:rFonts w:ascii="Montserrat Light" w:hAnsi="Montserrat Light" w:cs="Courier New"/>
        </w:rPr>
        <w:t xml:space="preserve">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>)</w:t>
      </w:r>
    </w:p>
    <w:p w14:paraId="471747E0" w14:textId="428965E9" w:rsidR="003C12A0" w:rsidRPr="00BD0BD9" w:rsidRDefault="003C12A0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return</w:t>
      </w:r>
    </w:p>
    <w:p w14:paraId="6D49B86D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</w:p>
    <w:p w14:paraId="40352050" w14:textId="7D196010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func1(42)</w:t>
      </w:r>
    </w:p>
    <w:p w14:paraId="51257A7F" w14:textId="518740EB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func1(37)</w:t>
      </w:r>
    </w:p>
    <w:p w14:paraId="25D94762" w14:textId="4CD261FE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func1(99)</w:t>
      </w:r>
    </w:p>
    <w:p w14:paraId="1B944E00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</w:p>
    <w:p w14:paraId="23810FD9" w14:textId="77777777" w:rsidR="00220517" w:rsidRPr="00BD0BD9" w:rsidRDefault="00220517" w:rsidP="00220517">
      <w:pPr>
        <w:pStyle w:val="ParaSub"/>
        <w:ind w:left="2160" w:hanging="144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Output is:</w:t>
      </w:r>
    </w:p>
    <w:p w14:paraId="2949B400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[42]</w:t>
      </w:r>
    </w:p>
    <w:p w14:paraId="0B8B385F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[42, 37]</w:t>
      </w:r>
    </w:p>
    <w:p w14:paraId="76FE5C37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[42, 37, 99]</w:t>
      </w:r>
    </w:p>
    <w:p w14:paraId="1724A3AB" w14:textId="77777777" w:rsidR="00220517" w:rsidRPr="00BD0BD9" w:rsidRDefault="00220517" w:rsidP="00220517">
      <w:pPr>
        <w:pStyle w:val="ParaSub"/>
        <w:ind w:left="2160" w:hanging="1440"/>
        <w:rPr>
          <w:rFonts w:ascii="Montserrat Light" w:hAnsi="Montserrat Light" w:cs="Courier New"/>
        </w:rPr>
      </w:pPr>
    </w:p>
    <w:p w14:paraId="73A789FF" w14:textId="5F7AF64A" w:rsidR="00220517" w:rsidRPr="00BD0BD9" w:rsidRDefault="00220517" w:rsidP="00BD0BD9">
      <w:pPr>
        <w:pStyle w:val="ParaSub"/>
        <w:ind w:left="709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The problem is that the empty list is declared at the time of the function de</w:t>
      </w:r>
      <w:r w:rsidR="00595283" w:rsidRPr="00BD0BD9">
        <w:rPr>
          <w:rFonts w:ascii="Montserrat Light" w:hAnsi="Montserrat Light" w:cs="Arial"/>
        </w:rPr>
        <w:t>finition, which is at run-time.</w:t>
      </w:r>
      <w:r w:rsidRPr="00BD0BD9">
        <w:rPr>
          <w:rFonts w:ascii="Montserrat Light" w:hAnsi="Montserrat Light" w:cs="Arial"/>
        </w:rPr>
        <w:t xml:space="preserve"> The default parameter is a reference to the emp</w:t>
      </w:r>
      <w:r w:rsidR="00595283" w:rsidRPr="00BD0BD9">
        <w:rPr>
          <w:rFonts w:ascii="Montserrat Light" w:hAnsi="Montserrat Light" w:cs="Arial"/>
        </w:rPr>
        <w:t xml:space="preserve">ty list declared at that time. </w:t>
      </w:r>
      <w:r w:rsidRPr="00BD0BD9">
        <w:rPr>
          <w:rFonts w:ascii="Montserrat Light" w:hAnsi="Montserrat Light" w:cs="Arial"/>
        </w:rPr>
        <w:t>Subsequent default calls do not create a new list, they use the same one each time.</w:t>
      </w:r>
    </w:p>
    <w:p w14:paraId="7D65E249" w14:textId="77777777" w:rsidR="00220517" w:rsidRPr="00BD0BD9" w:rsidRDefault="00220517" w:rsidP="00220517">
      <w:pPr>
        <w:pStyle w:val="ParaSub"/>
        <w:ind w:left="709" w:firstLine="11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The normal Python idiom to solve this is to default to None instead:</w:t>
      </w:r>
    </w:p>
    <w:p w14:paraId="48A70507" w14:textId="00032F14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def 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 xml:space="preserve">,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>=None):</w:t>
      </w:r>
    </w:p>
    <w:p w14:paraId="2D73B357" w14:textId="77777777" w:rsidR="00C524D8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if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== None: </w:t>
      </w:r>
    </w:p>
    <w:p w14:paraId="4A78B6C8" w14:textId="452F8F27" w:rsidR="00220517" w:rsidRPr="00BD0BD9" w:rsidRDefault="00C524D8" w:rsidP="00C524D8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    </w:t>
      </w:r>
      <w:proofErr w:type="spellStart"/>
      <w:r w:rsidR="00220517" w:rsidRPr="00BD0BD9">
        <w:rPr>
          <w:rFonts w:ascii="Montserrat Light" w:hAnsi="Montserrat Light" w:cs="Courier New"/>
        </w:rPr>
        <w:t>lista</w:t>
      </w:r>
      <w:proofErr w:type="spellEnd"/>
      <w:r w:rsidR="00220517" w:rsidRPr="00BD0BD9">
        <w:rPr>
          <w:rFonts w:ascii="Montserrat Light" w:hAnsi="Montserrat Light" w:cs="Courier New"/>
        </w:rPr>
        <w:t xml:space="preserve"> = []</w:t>
      </w:r>
    </w:p>
    <w:p w14:paraId="1408FD50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spellStart"/>
      <w:proofErr w:type="gramStart"/>
      <w:r w:rsidRPr="00BD0BD9">
        <w:rPr>
          <w:rFonts w:ascii="Montserrat Light" w:hAnsi="Montserrat Light" w:cs="Courier New"/>
        </w:rPr>
        <w:t>lista.append</w:t>
      </w:r>
      <w:proofErr w:type="spellEnd"/>
      <w:proofErr w:type="gramEnd"/>
      <w:r w:rsidRPr="00BD0BD9">
        <w:rPr>
          <w:rFonts w:ascii="Montserrat Light" w:hAnsi="Montserrat Light" w:cs="Courier New"/>
        </w:rPr>
        <w:t>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>)</w:t>
      </w:r>
    </w:p>
    <w:p w14:paraId="79B61404" w14:textId="77777777" w:rsidR="003C12A0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gramStart"/>
      <w:r w:rsidRPr="00BD0BD9">
        <w:rPr>
          <w:rFonts w:ascii="Montserrat Light" w:hAnsi="Montserrat Light" w:cs="Courier New"/>
        </w:rPr>
        <w:t>print(</w:t>
      </w:r>
      <w:proofErr w:type="gramEnd"/>
      <w:r w:rsidRPr="00BD0BD9">
        <w:rPr>
          <w:rFonts w:ascii="Montserrat Light" w:hAnsi="Montserrat Light" w:cs="Courier New"/>
        </w:rPr>
        <w:t xml:space="preserve">"value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is:",</w:t>
      </w:r>
      <w:r w:rsidR="0049054F" w:rsidRPr="00BD0BD9">
        <w:rPr>
          <w:rFonts w:ascii="Montserrat Light" w:hAnsi="Montserrat Light" w:cs="Courier New"/>
        </w:rPr>
        <w:t xml:space="preserve">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) </w:t>
      </w:r>
    </w:p>
    <w:p w14:paraId="37EA93B2" w14:textId="2CB44322" w:rsidR="00220517" w:rsidRPr="00BD0BD9" w:rsidRDefault="003C12A0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return</w:t>
      </w:r>
      <w:r w:rsidR="00220517" w:rsidRPr="00BD0BD9">
        <w:rPr>
          <w:rFonts w:ascii="Montserrat Light" w:hAnsi="Montserrat Light" w:cs="Courier New"/>
        </w:rPr>
        <w:t xml:space="preserve">  </w:t>
      </w:r>
    </w:p>
    <w:p w14:paraId="3D30DEE4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</w:p>
    <w:p w14:paraId="16E3B8C2" w14:textId="31E3570B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func2(42)</w:t>
      </w:r>
    </w:p>
    <w:p w14:paraId="39339B7B" w14:textId="798F06F0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func2(37)</w:t>
      </w:r>
    </w:p>
    <w:p w14:paraId="0BE08F95" w14:textId="7F0A27BF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func2(99)</w:t>
      </w:r>
    </w:p>
    <w:p w14:paraId="40F10F0F" w14:textId="77777777" w:rsidR="00220517" w:rsidRDefault="00220517" w:rsidP="00220517">
      <w:pPr>
        <w:pStyle w:val="ParaSub"/>
        <w:spacing w:after="0"/>
        <w:ind w:left="2880" w:hanging="1440"/>
        <w:rPr>
          <w:rFonts w:ascii="Courier New" w:hAnsi="Courier New" w:cs="Courier New"/>
        </w:rPr>
      </w:pPr>
    </w:p>
    <w:p w14:paraId="7ADB9AAC" w14:textId="77777777" w:rsidR="00220517" w:rsidRPr="00BD0BD9" w:rsidRDefault="00220517" w:rsidP="00220517">
      <w:pPr>
        <w:pStyle w:val="ParaSub"/>
        <w:ind w:left="2160" w:hanging="144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Output is:</w:t>
      </w:r>
    </w:p>
    <w:p w14:paraId="55C9ABB9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[42]</w:t>
      </w:r>
    </w:p>
    <w:p w14:paraId="34CDC022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[37]</w:t>
      </w:r>
    </w:p>
    <w:p w14:paraId="5450AFB8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[99]</w:t>
      </w:r>
    </w:p>
    <w:p w14:paraId="3671F7BE" w14:textId="77777777" w:rsidR="00220517" w:rsidRPr="00244899" w:rsidRDefault="00220517" w:rsidP="00220517">
      <w:pPr>
        <w:pStyle w:val="ParaSub"/>
        <w:ind w:left="2160" w:hanging="1440"/>
        <w:rPr>
          <w:rFonts w:ascii="Courier New" w:hAnsi="Courier New" w:cs="Courier New"/>
        </w:rPr>
      </w:pPr>
    </w:p>
    <w:p w14:paraId="4D39FBF4" w14:textId="77777777" w:rsidR="00220517" w:rsidRDefault="00220517" w:rsidP="00220517">
      <w:pPr>
        <w:pStyle w:val="ParaSub"/>
        <w:ind w:left="1440" w:hanging="1440"/>
        <w:rPr>
          <w:rFonts w:ascii="Arial" w:hAnsi="Arial" w:cs="Arial"/>
          <w:b/>
        </w:rPr>
      </w:pPr>
    </w:p>
    <w:p w14:paraId="4483A7DE" w14:textId="77777777" w:rsidR="002D1608" w:rsidRDefault="002D1608">
      <w:pPr>
        <w:rPr>
          <w:rFonts w:ascii="Arial" w:eastAsia="Times New Roman" w:hAnsi="Arial" w:cs="Arial"/>
          <w:b/>
          <w:szCs w:val="20"/>
          <w:lang w:eastAsia="en-US"/>
        </w:rPr>
      </w:pPr>
      <w:r>
        <w:rPr>
          <w:rFonts w:ascii="Arial" w:hAnsi="Arial" w:cs="Arial"/>
          <w:b/>
        </w:rPr>
        <w:br w:type="page"/>
      </w:r>
    </w:p>
    <w:p w14:paraId="6D9C7F70" w14:textId="0095AAD5" w:rsidR="00220517" w:rsidRPr="00BD0BD9" w:rsidRDefault="00220517" w:rsidP="002D1608">
      <w:pPr>
        <w:pStyle w:val="PS"/>
        <w:spacing w:after="0"/>
        <w:rPr>
          <w:rFonts w:ascii="Montserrat Light" w:hAnsi="Montserrat Light" w:cs="Arial"/>
          <w:b/>
          <w:sz w:val="22"/>
        </w:rPr>
      </w:pPr>
      <w:r w:rsidRPr="00BD0BD9">
        <w:rPr>
          <w:rFonts w:ascii="Montserrat Light" w:hAnsi="Montserrat Light" w:cs="Arial"/>
          <w:b/>
          <w:sz w:val="22"/>
        </w:rPr>
        <w:lastRenderedPageBreak/>
        <w:t xml:space="preserve">Question </w:t>
      </w:r>
      <w:r w:rsidR="00A3535A">
        <w:rPr>
          <w:rFonts w:ascii="Montserrat Light" w:hAnsi="Montserrat Light" w:cs="Arial"/>
          <w:b/>
          <w:sz w:val="22"/>
        </w:rPr>
        <w:t>3</w:t>
      </w:r>
    </w:p>
    <w:p w14:paraId="27D1DBDB" w14:textId="77777777" w:rsidR="00220517" w:rsidRPr="00BD0BD9" w:rsidRDefault="00220517" w:rsidP="00220517">
      <w:pPr>
        <w:pStyle w:val="PS"/>
        <w:spacing w:after="0"/>
        <w:rPr>
          <w:rFonts w:ascii="Montserrat Light" w:hAnsi="Montserrat Light" w:cs="Arial"/>
          <w:b/>
          <w:sz w:val="22"/>
        </w:rPr>
      </w:pPr>
    </w:p>
    <w:p w14:paraId="38EC3740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>import re</w:t>
      </w:r>
    </w:p>
    <w:p w14:paraId="59107228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</w:p>
    <w:p w14:paraId="66F8558D" w14:textId="3E81620F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def </w:t>
      </w:r>
      <w:proofErr w:type="spellStart"/>
      <w:r w:rsidRPr="00BD0BD9">
        <w:rPr>
          <w:rFonts w:ascii="Montserrat Light" w:hAnsi="Montserrat Light" w:cs="Courier New"/>
          <w:sz w:val="22"/>
        </w:rPr>
        <w:t>prep_row</w:t>
      </w:r>
      <w:proofErr w:type="spellEnd"/>
      <w:r w:rsidRPr="00BD0BD9">
        <w:rPr>
          <w:rFonts w:ascii="Montserrat Light" w:hAnsi="Montserrat Light" w:cs="Courier New"/>
          <w:sz w:val="22"/>
        </w:rPr>
        <w:t>(row):</w:t>
      </w:r>
    </w:p>
    <w:p w14:paraId="5FF6E713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row =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row.rstrip</w:t>
      </w:r>
      <w:proofErr w:type="spellEnd"/>
      <w:proofErr w:type="gramEnd"/>
      <w:r w:rsidRPr="00BD0BD9">
        <w:rPr>
          <w:rFonts w:ascii="Montserrat Light" w:hAnsi="Montserrat Light" w:cs="Courier New"/>
          <w:sz w:val="22"/>
        </w:rPr>
        <w:t>()</w:t>
      </w:r>
    </w:p>
    <w:p w14:paraId="1E0BB07A" w14:textId="61B2D952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row =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re.sub</w:t>
      </w:r>
      <w:proofErr w:type="spellEnd"/>
      <w:r w:rsidRPr="00BD0BD9">
        <w:rPr>
          <w:rFonts w:ascii="Montserrat Light" w:hAnsi="Montserrat Light" w:cs="Courier New"/>
          <w:sz w:val="22"/>
        </w:rPr>
        <w:t>(</w:t>
      </w:r>
      <w:proofErr w:type="gramEnd"/>
      <w:r w:rsidRPr="00BD0BD9">
        <w:rPr>
          <w:rFonts w:ascii="Montserrat Light" w:hAnsi="Montserrat Light" w:cs="Courier New"/>
          <w:sz w:val="22"/>
        </w:rPr>
        <w:t>r"'",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r"''",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row)</w:t>
      </w:r>
    </w:p>
    <w:p w14:paraId="417DF35D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17EE15B9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# Add quotes around each field    </w:t>
      </w:r>
    </w:p>
    <w:p w14:paraId="23C41301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  <w:proofErr w:type="spellStart"/>
      <w:r w:rsidRPr="00BD0BD9">
        <w:rPr>
          <w:rFonts w:ascii="Montserrat Light" w:hAnsi="Montserrat Light" w:cs="Courier New"/>
          <w:sz w:val="22"/>
        </w:rPr>
        <w:t>lrow</w:t>
      </w:r>
      <w:proofErr w:type="spellEnd"/>
      <w:r w:rsidRPr="00BD0BD9">
        <w:rPr>
          <w:rFonts w:ascii="Montserrat Light" w:hAnsi="Montserrat Light" w:cs="Courier New"/>
          <w:sz w:val="22"/>
        </w:rPr>
        <w:t xml:space="preserve"> = []</w:t>
      </w:r>
    </w:p>
    <w:p w14:paraId="3419DB11" w14:textId="39F3F518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for field in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row.split</w:t>
      </w:r>
      <w:proofErr w:type="spellEnd"/>
      <w:proofErr w:type="gramEnd"/>
      <w:r w:rsidRPr="00BD0BD9">
        <w:rPr>
          <w:rFonts w:ascii="Montserrat Light" w:hAnsi="Montserrat Light" w:cs="Courier New"/>
          <w:sz w:val="22"/>
        </w:rPr>
        <w:t>(</w:t>
      </w:r>
      <w:r w:rsidR="0049054F" w:rsidRPr="00BD0BD9">
        <w:rPr>
          <w:rFonts w:ascii="Montserrat Light" w:hAnsi="Montserrat Light" w:cs="Courier New"/>
          <w:sz w:val="22"/>
        </w:rPr>
        <w:t>"</w:t>
      </w:r>
      <w:r w:rsidRPr="00BD0BD9">
        <w:rPr>
          <w:rFonts w:ascii="Montserrat Light" w:hAnsi="Montserrat Light" w:cs="Courier New"/>
          <w:sz w:val="22"/>
        </w:rPr>
        <w:t>,</w:t>
      </w:r>
      <w:r w:rsidR="0049054F" w:rsidRPr="00BD0BD9">
        <w:rPr>
          <w:rFonts w:ascii="Montserrat Light" w:hAnsi="Montserrat Light" w:cs="Courier New"/>
          <w:sz w:val="22"/>
        </w:rPr>
        <w:t>"</w:t>
      </w:r>
      <w:r w:rsidRPr="00BD0BD9">
        <w:rPr>
          <w:rFonts w:ascii="Montserrat Light" w:hAnsi="Montserrat Light" w:cs="Courier New"/>
          <w:sz w:val="22"/>
        </w:rPr>
        <w:t>):</w:t>
      </w:r>
    </w:p>
    <w:p w14:paraId="5EF5DC83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   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lrow.append</w:t>
      </w:r>
      <w:proofErr w:type="spellEnd"/>
      <w:proofErr w:type="gramEnd"/>
      <w:r w:rsidRPr="00BD0BD9">
        <w:rPr>
          <w:rFonts w:ascii="Montserrat Light" w:hAnsi="Montserrat Light" w:cs="Courier New"/>
          <w:sz w:val="22"/>
        </w:rPr>
        <w:t>("'" + field + "'")</w:t>
      </w:r>
    </w:p>
    <w:p w14:paraId="1919766B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00E09EC6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return ",</w:t>
      </w:r>
      <w:proofErr w:type="gramStart"/>
      <w:r w:rsidRPr="00BD0BD9">
        <w:rPr>
          <w:rFonts w:ascii="Montserrat Light" w:hAnsi="Montserrat Light" w:cs="Courier New"/>
          <w:sz w:val="22"/>
        </w:rPr>
        <w:t>".join</w:t>
      </w:r>
      <w:proofErr w:type="gramEnd"/>
      <w:r w:rsidRPr="00BD0BD9">
        <w:rPr>
          <w:rFonts w:ascii="Montserrat Light" w:hAnsi="Montserrat Light" w:cs="Courier New"/>
          <w:sz w:val="22"/>
        </w:rPr>
        <w:t>(</w:t>
      </w:r>
      <w:proofErr w:type="spellStart"/>
      <w:r w:rsidRPr="00BD0BD9">
        <w:rPr>
          <w:rFonts w:ascii="Montserrat Light" w:hAnsi="Montserrat Light" w:cs="Courier New"/>
          <w:sz w:val="22"/>
        </w:rPr>
        <w:t>lrow</w:t>
      </w:r>
      <w:proofErr w:type="spellEnd"/>
      <w:r w:rsidRPr="00BD0BD9">
        <w:rPr>
          <w:rFonts w:ascii="Montserrat Light" w:hAnsi="Montserrat Light" w:cs="Courier New"/>
          <w:sz w:val="22"/>
        </w:rPr>
        <w:t>)</w:t>
      </w:r>
    </w:p>
    <w:p w14:paraId="4437B260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27C2D94E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79174EC3" w14:textId="46E3526C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for row in </w:t>
      </w:r>
      <w:proofErr w:type="gramStart"/>
      <w:r w:rsidRPr="00BD0BD9">
        <w:rPr>
          <w:rFonts w:ascii="Montserrat Light" w:hAnsi="Montserrat Light" w:cs="Courier New"/>
          <w:sz w:val="22"/>
        </w:rPr>
        <w:t>open(</w:t>
      </w:r>
      <w:proofErr w:type="gramEnd"/>
      <w:r w:rsidRPr="00BD0BD9">
        <w:rPr>
          <w:rFonts w:ascii="Montserrat Light" w:hAnsi="Montserrat Light" w:cs="Courier New"/>
          <w:sz w:val="22"/>
        </w:rPr>
        <w:t>"country.txt"</w:t>
      </w:r>
      <w:r w:rsidR="0049054F" w:rsidRPr="00BD0BD9">
        <w:rPr>
          <w:rFonts w:ascii="Montserrat Light" w:hAnsi="Montserrat Light" w:cs="Courier New"/>
          <w:sz w:val="22"/>
        </w:rPr>
        <w:t>, "r"</w:t>
      </w:r>
      <w:r w:rsidRPr="00BD0BD9">
        <w:rPr>
          <w:rFonts w:ascii="Montserrat Light" w:hAnsi="Montserrat Light" w:cs="Courier New"/>
          <w:sz w:val="22"/>
        </w:rPr>
        <w:t>):</w:t>
      </w:r>
    </w:p>
    <w:p w14:paraId="0E358F58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print(</w:t>
      </w:r>
      <w:proofErr w:type="spellStart"/>
      <w:r w:rsidRPr="00BD0BD9">
        <w:rPr>
          <w:rFonts w:ascii="Montserrat Light" w:hAnsi="Montserrat Light" w:cs="Courier New"/>
          <w:sz w:val="22"/>
        </w:rPr>
        <w:t>prep_row</w:t>
      </w:r>
      <w:proofErr w:type="spellEnd"/>
      <w:r w:rsidRPr="00BD0BD9">
        <w:rPr>
          <w:rFonts w:ascii="Montserrat Light" w:hAnsi="Montserrat Light" w:cs="Courier New"/>
          <w:sz w:val="22"/>
        </w:rPr>
        <w:t>(row))</w:t>
      </w:r>
    </w:p>
    <w:p w14:paraId="37C8EA3A" w14:textId="77777777" w:rsidR="00220517" w:rsidRPr="00BD0BD9" w:rsidRDefault="00220517" w:rsidP="00220517">
      <w:pPr>
        <w:pStyle w:val="PS"/>
        <w:rPr>
          <w:rFonts w:ascii="Montserrat Light" w:hAnsi="Montserrat Light" w:cs="Courier New"/>
          <w:sz w:val="22"/>
        </w:rPr>
      </w:pPr>
    </w:p>
    <w:p w14:paraId="31CE82F2" w14:textId="77777777" w:rsidR="00220517" w:rsidRPr="00BD0BD9" w:rsidRDefault="00220517" w:rsidP="00220517">
      <w:pPr>
        <w:pStyle w:val="PS"/>
        <w:rPr>
          <w:rFonts w:ascii="Montserrat Light" w:hAnsi="Montserrat Light" w:cs="Arial"/>
          <w:b/>
          <w:sz w:val="22"/>
        </w:rPr>
      </w:pPr>
      <w:r w:rsidRPr="00BD0BD9">
        <w:rPr>
          <w:rFonts w:ascii="Montserrat Light" w:hAnsi="Montserrat Light" w:cs="Arial"/>
          <w:b/>
          <w:sz w:val="22"/>
        </w:rPr>
        <w:t>If time allows:</w:t>
      </w:r>
    </w:p>
    <w:p w14:paraId="5A824984" w14:textId="77777777" w:rsidR="00220517" w:rsidRPr="00BD0BD9" w:rsidRDefault="00220517" w:rsidP="00220517">
      <w:pPr>
        <w:pStyle w:val="PS"/>
        <w:rPr>
          <w:rFonts w:ascii="Montserrat Light" w:hAnsi="Montserrat Light" w:cs="Arial"/>
          <w:sz w:val="22"/>
        </w:rPr>
      </w:pPr>
      <w:r w:rsidRPr="00BD0BD9">
        <w:rPr>
          <w:rFonts w:ascii="Montserrat Light" w:hAnsi="Montserrat Light" w:cs="Arial"/>
          <w:sz w:val="22"/>
        </w:rPr>
        <w:t>Lambda version:</w:t>
      </w:r>
    </w:p>
    <w:p w14:paraId="5CB733D8" w14:textId="4453FDA4" w:rsidR="001C4D0E" w:rsidRPr="00707E71" w:rsidRDefault="00220517" w:rsidP="00707E71">
      <w:pPr>
        <w:pStyle w:val="PS"/>
        <w:ind w:left="720"/>
        <w:rPr>
          <w:rFonts w:ascii="Montserrat Light" w:hAnsi="Montserrat Light" w:cs="Courier New"/>
          <w:sz w:val="22"/>
        </w:rPr>
      </w:pPr>
      <w:proofErr w:type="spellStart"/>
      <w:r w:rsidRPr="00BD0BD9">
        <w:rPr>
          <w:rFonts w:ascii="Montserrat Light" w:hAnsi="Montserrat Light" w:cs="Courier New"/>
          <w:sz w:val="22"/>
        </w:rPr>
        <w:t>lrow</w:t>
      </w:r>
      <w:proofErr w:type="spellEnd"/>
      <w:r w:rsidRPr="00BD0BD9">
        <w:rPr>
          <w:rFonts w:ascii="Montserrat Light" w:hAnsi="Montserrat Light" w:cs="Courier New"/>
          <w:sz w:val="22"/>
        </w:rPr>
        <w:t xml:space="preserve"> = </w:t>
      </w:r>
      <w:proofErr w:type="gramStart"/>
      <w:r w:rsidRPr="00BD0BD9">
        <w:rPr>
          <w:rFonts w:ascii="Montserrat Light" w:hAnsi="Montserrat Light" w:cs="Courier New"/>
          <w:sz w:val="22"/>
        </w:rPr>
        <w:t>list(</w:t>
      </w:r>
      <w:proofErr w:type="gramEnd"/>
      <w:r w:rsidRPr="00BD0BD9">
        <w:rPr>
          <w:rFonts w:ascii="Montserrat Light" w:hAnsi="Montserrat Light" w:cs="Courier New"/>
          <w:sz w:val="22"/>
        </w:rPr>
        <w:t>(map(lambda f: "'"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+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f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+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 xml:space="preserve">"'", </w:t>
      </w:r>
      <w:proofErr w:type="spellStart"/>
      <w:r w:rsidRPr="00BD0BD9">
        <w:rPr>
          <w:rFonts w:ascii="Montserrat Light" w:hAnsi="Montserrat Light" w:cs="Courier New"/>
          <w:sz w:val="22"/>
        </w:rPr>
        <w:t>row.split</w:t>
      </w:r>
      <w:proofErr w:type="spellEnd"/>
      <w:r w:rsidRPr="00BD0BD9">
        <w:rPr>
          <w:rFonts w:ascii="Montserrat Light" w:hAnsi="Montserrat Light" w:cs="Courier New"/>
          <w:sz w:val="22"/>
        </w:rPr>
        <w:t>(','))))</w:t>
      </w:r>
    </w:p>
    <w:sectPr w:rsidR="001C4D0E" w:rsidRPr="00707E71" w:rsidSect="00A71C02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C117" w14:textId="77777777" w:rsidR="003A276B" w:rsidRDefault="003A276B" w:rsidP="00690DF9">
      <w:r>
        <w:separator/>
      </w:r>
    </w:p>
  </w:endnote>
  <w:endnote w:type="continuationSeparator" w:id="0">
    <w:p w14:paraId="4B1152A3" w14:textId="77777777" w:rsidR="003A276B" w:rsidRDefault="003A276B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00145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444D2D37" w14:textId="40C35D74" w:rsidR="00A71C02" w:rsidRPr="00A71C02" w:rsidRDefault="00A71C02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0B04D724" w14:textId="2D58D76D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DFB4" w14:textId="77777777" w:rsidR="003A276B" w:rsidRDefault="003A276B" w:rsidP="00690DF9">
      <w:r>
        <w:separator/>
      </w:r>
    </w:p>
  </w:footnote>
  <w:footnote w:type="continuationSeparator" w:id="0">
    <w:p w14:paraId="0EC46D70" w14:textId="77777777" w:rsidR="003A276B" w:rsidRDefault="003A276B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126A" w14:textId="4E75E7D6" w:rsidR="004A3E9F" w:rsidRPr="00A71C02" w:rsidRDefault="00A71C02" w:rsidP="00A71C02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6E139EAE" wp14:editId="1266C251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A71C02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A71C02">
      <w:rPr>
        <w:rFonts w:ascii="Montserrat Light" w:hAnsi="Montserrat Light"/>
      </w:rPr>
      <w:t>QAPYTH3 v</w:t>
    </w:r>
    <w:r w:rsidR="00A3535A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347B4"/>
    <w:multiLevelType w:val="hybridMultilevel"/>
    <w:tmpl w:val="B5F03F00"/>
    <w:lvl w:ilvl="0" w:tplc="E9BEAC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9080839"/>
    <w:multiLevelType w:val="hybridMultilevel"/>
    <w:tmpl w:val="B4F6D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39365052">
    <w:abstractNumId w:val="1"/>
  </w:num>
  <w:num w:numId="2" w16cid:durableId="144395400">
    <w:abstractNumId w:val="3"/>
  </w:num>
  <w:num w:numId="3" w16cid:durableId="130827945">
    <w:abstractNumId w:val="7"/>
  </w:num>
  <w:num w:numId="4" w16cid:durableId="81488482">
    <w:abstractNumId w:val="4"/>
  </w:num>
  <w:num w:numId="5" w16cid:durableId="1771001362">
    <w:abstractNumId w:val="10"/>
  </w:num>
  <w:num w:numId="6" w16cid:durableId="469135458">
    <w:abstractNumId w:val="6"/>
  </w:num>
  <w:num w:numId="7" w16cid:durableId="1992714016">
    <w:abstractNumId w:val="9"/>
  </w:num>
  <w:num w:numId="8" w16cid:durableId="1213539535">
    <w:abstractNumId w:val="8"/>
  </w:num>
  <w:num w:numId="9" w16cid:durableId="63142058">
    <w:abstractNumId w:val="12"/>
  </w:num>
  <w:num w:numId="10" w16cid:durableId="1947348863">
    <w:abstractNumId w:val="2"/>
  </w:num>
  <w:num w:numId="11" w16cid:durableId="491408480">
    <w:abstractNumId w:val="5"/>
  </w:num>
  <w:num w:numId="12" w16cid:durableId="176845840">
    <w:abstractNumId w:val="0"/>
  </w:num>
  <w:num w:numId="13" w16cid:durableId="415251883">
    <w:abstractNumId w:val="13"/>
  </w:num>
  <w:num w:numId="14" w16cid:durableId="251472392">
    <w:abstractNumId w:val="11"/>
  </w:num>
  <w:num w:numId="15" w16cid:durableId="961224595">
    <w:abstractNumId w:val="15"/>
  </w:num>
  <w:num w:numId="16" w16cid:durableId="977883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4B"/>
    <w:rsid w:val="00047159"/>
    <w:rsid w:val="000479DB"/>
    <w:rsid w:val="00062EC5"/>
    <w:rsid w:val="00065CE3"/>
    <w:rsid w:val="00070E0C"/>
    <w:rsid w:val="00074824"/>
    <w:rsid w:val="00080E35"/>
    <w:rsid w:val="000A5A0F"/>
    <w:rsid w:val="000B5D88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1F0231"/>
    <w:rsid w:val="001F6730"/>
    <w:rsid w:val="00220517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B5377"/>
    <w:rsid w:val="002C58B7"/>
    <w:rsid w:val="002D1608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276B"/>
    <w:rsid w:val="003B565E"/>
    <w:rsid w:val="003B5FBE"/>
    <w:rsid w:val="003C12A0"/>
    <w:rsid w:val="003C7E73"/>
    <w:rsid w:val="003D1C58"/>
    <w:rsid w:val="003D5C8A"/>
    <w:rsid w:val="003E01D8"/>
    <w:rsid w:val="003E0CB9"/>
    <w:rsid w:val="003E653F"/>
    <w:rsid w:val="003F041C"/>
    <w:rsid w:val="004169C9"/>
    <w:rsid w:val="0042164F"/>
    <w:rsid w:val="00432E3F"/>
    <w:rsid w:val="00446C3C"/>
    <w:rsid w:val="0045566C"/>
    <w:rsid w:val="00456EB0"/>
    <w:rsid w:val="00464C22"/>
    <w:rsid w:val="004677CB"/>
    <w:rsid w:val="00474CDA"/>
    <w:rsid w:val="00482438"/>
    <w:rsid w:val="0049054F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283"/>
    <w:rsid w:val="00595859"/>
    <w:rsid w:val="00597316"/>
    <w:rsid w:val="005A16C7"/>
    <w:rsid w:val="005A1B82"/>
    <w:rsid w:val="005A58C2"/>
    <w:rsid w:val="005C534A"/>
    <w:rsid w:val="005D4F8B"/>
    <w:rsid w:val="005E0F8E"/>
    <w:rsid w:val="00607D82"/>
    <w:rsid w:val="00621FFC"/>
    <w:rsid w:val="00643B5F"/>
    <w:rsid w:val="00651B1D"/>
    <w:rsid w:val="0066248F"/>
    <w:rsid w:val="00681BBF"/>
    <w:rsid w:val="006827CE"/>
    <w:rsid w:val="00687BD2"/>
    <w:rsid w:val="00690DF9"/>
    <w:rsid w:val="00691E7B"/>
    <w:rsid w:val="0069481C"/>
    <w:rsid w:val="006B1FB5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7E7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2D43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372D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3535A"/>
    <w:rsid w:val="00A42B0E"/>
    <w:rsid w:val="00A628EF"/>
    <w:rsid w:val="00A64DFD"/>
    <w:rsid w:val="00A71396"/>
    <w:rsid w:val="00A71C02"/>
    <w:rsid w:val="00A737E6"/>
    <w:rsid w:val="00A869BA"/>
    <w:rsid w:val="00A966E0"/>
    <w:rsid w:val="00AB398F"/>
    <w:rsid w:val="00AB4DB1"/>
    <w:rsid w:val="00AB60AB"/>
    <w:rsid w:val="00AC396A"/>
    <w:rsid w:val="00AC55B1"/>
    <w:rsid w:val="00AC6CE5"/>
    <w:rsid w:val="00AF396F"/>
    <w:rsid w:val="00AF4580"/>
    <w:rsid w:val="00AF59E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67835"/>
    <w:rsid w:val="00B73798"/>
    <w:rsid w:val="00B9035A"/>
    <w:rsid w:val="00B939EA"/>
    <w:rsid w:val="00BA4784"/>
    <w:rsid w:val="00BD0BD9"/>
    <w:rsid w:val="00BD2B2D"/>
    <w:rsid w:val="00BD46BD"/>
    <w:rsid w:val="00BE5A99"/>
    <w:rsid w:val="00C10305"/>
    <w:rsid w:val="00C1048D"/>
    <w:rsid w:val="00C17EA7"/>
    <w:rsid w:val="00C20D7A"/>
    <w:rsid w:val="00C239F2"/>
    <w:rsid w:val="00C271C5"/>
    <w:rsid w:val="00C41114"/>
    <w:rsid w:val="00C524D8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5EFD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7533"/>
    <w:rsid w:val="00D2753B"/>
    <w:rsid w:val="00D4361C"/>
    <w:rsid w:val="00D57D03"/>
    <w:rsid w:val="00D65650"/>
    <w:rsid w:val="00D862AB"/>
    <w:rsid w:val="00D91922"/>
    <w:rsid w:val="00DC26B2"/>
    <w:rsid w:val="00DC5438"/>
    <w:rsid w:val="00DC6EF9"/>
    <w:rsid w:val="00E42649"/>
    <w:rsid w:val="00E52163"/>
    <w:rsid w:val="00E8013E"/>
    <w:rsid w:val="00EA464A"/>
    <w:rsid w:val="00EB150E"/>
    <w:rsid w:val="00EB5B88"/>
    <w:rsid w:val="00ED00D8"/>
    <w:rsid w:val="00EF3DD0"/>
    <w:rsid w:val="00F11CB3"/>
    <w:rsid w:val="00F21BD8"/>
    <w:rsid w:val="00F226FA"/>
    <w:rsid w:val="00F40B16"/>
    <w:rsid w:val="00F67BBB"/>
    <w:rsid w:val="00F751CA"/>
    <w:rsid w:val="00F86371"/>
    <w:rsid w:val="00F86EEE"/>
    <w:rsid w:val="00F92D97"/>
    <w:rsid w:val="00FB34A3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80B70"/>
  <w15:docId w15:val="{C41D93A1-3923-41F3-B8D6-63CA0A07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45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FFC53-0E0F-4D3A-A910-CAE020BBF4D0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ADA4F7-A8AF-4583-9726-89472385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623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26</cp:revision>
  <cp:lastPrinted>2011-06-02T09:20:00Z</cp:lastPrinted>
  <dcterms:created xsi:type="dcterms:W3CDTF">2014-07-14T07:32:00Z</dcterms:created>
  <dcterms:modified xsi:type="dcterms:W3CDTF">2023-05-31T14:31:00Z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