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4212" w14:textId="77777777" w:rsidR="00337BC2" w:rsidRPr="002B346A" w:rsidRDefault="00337BC2" w:rsidP="002B346A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2B346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94240F" w:rsidRPr="002B346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9</w:t>
      </w:r>
      <w:r w:rsidRPr="002B346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94240F" w:rsidRPr="002B346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Advanced Collections</w:t>
      </w:r>
    </w:p>
    <w:p w14:paraId="600247DC" w14:textId="77777777" w:rsidR="002B346A" w:rsidRDefault="002B346A" w:rsidP="002B346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</w:p>
    <w:p w14:paraId="2B7B7885" w14:textId="528BB928" w:rsidR="00337BC2" w:rsidRDefault="00337BC2" w:rsidP="002B346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2B346A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554B257F" w14:textId="77777777" w:rsidR="002B346A" w:rsidRPr="00370F68" w:rsidRDefault="002B346A" w:rsidP="00370F68">
      <w:pPr>
        <w:spacing w:after="0"/>
        <w:rPr>
          <w:rFonts w:ascii="Montserrat Light" w:hAnsi="Montserrat Light"/>
          <w:lang w:eastAsia="en-US"/>
        </w:rPr>
      </w:pPr>
    </w:p>
    <w:p w14:paraId="3ACB4C56" w14:textId="12EDDC8B" w:rsidR="00485A21" w:rsidRPr="00370F68" w:rsidRDefault="00485A21" w:rsidP="00485A21">
      <w:pPr>
        <w:rPr>
          <w:rFonts w:ascii="Montserrat Light" w:hAnsi="Montserrat Light" w:cs="Arial"/>
        </w:rPr>
      </w:pPr>
      <w:r w:rsidRPr="00370F68">
        <w:rPr>
          <w:rFonts w:ascii="Montserrat Light" w:hAnsi="Montserrat Light" w:cs="Arial"/>
        </w:rPr>
        <w:t>We</w:t>
      </w:r>
      <w:r w:rsidR="006249F3">
        <w:rPr>
          <w:rFonts w:ascii="Montserrat Light" w:hAnsi="Montserrat Light" w:cs="Arial"/>
        </w:rPr>
        <w:t>’</w:t>
      </w:r>
      <w:r w:rsidRPr="00370F68">
        <w:rPr>
          <w:rFonts w:ascii="Montserrat Light" w:hAnsi="Montserrat Light" w:cs="Arial"/>
        </w:rPr>
        <w:t>ll write a generator function</w:t>
      </w:r>
      <w:r w:rsidR="00C057DD" w:rsidRPr="00370F68">
        <w:rPr>
          <w:rFonts w:ascii="Montserrat Light" w:hAnsi="Montserrat Light" w:cs="Arial"/>
        </w:rPr>
        <w:t xml:space="preserve"> and enhance it</w:t>
      </w:r>
      <w:r w:rsidR="00001E9F" w:rsidRPr="00370F68">
        <w:rPr>
          <w:rFonts w:ascii="Montserrat Light" w:hAnsi="Montserrat Light" w:cs="Arial"/>
        </w:rPr>
        <w:t xml:space="preserve">. </w:t>
      </w:r>
      <w:r w:rsidR="00C057DD" w:rsidRPr="00370F68">
        <w:rPr>
          <w:rFonts w:ascii="Montserrat Light" w:hAnsi="Montserrat Light" w:cs="Arial"/>
        </w:rPr>
        <w:t>This is an extension to the previous "Functions" chapter, as well as exercising our knowledge of generators</w:t>
      </w:r>
      <w:r w:rsidR="006A19D6" w:rsidRPr="00370F68">
        <w:rPr>
          <w:rFonts w:ascii="Montserrat Light" w:hAnsi="Montserrat Light" w:cs="Arial"/>
        </w:rPr>
        <w:t xml:space="preserve"> and Python in general</w:t>
      </w:r>
      <w:r w:rsidR="00C057DD" w:rsidRPr="00370F68">
        <w:rPr>
          <w:rFonts w:ascii="Montserrat Light" w:hAnsi="Montserrat Light" w:cs="Arial"/>
        </w:rPr>
        <w:t xml:space="preserve">.  </w:t>
      </w:r>
      <w:r w:rsidR="00AD2B9D" w:rsidRPr="00370F68">
        <w:rPr>
          <w:rFonts w:ascii="Montserrat Light" w:hAnsi="Montserrat Light" w:cs="Arial"/>
        </w:rPr>
        <w:t>If we have time,</w:t>
      </w:r>
      <w:r w:rsidRPr="00370F68">
        <w:rPr>
          <w:rFonts w:ascii="Montserrat Light" w:hAnsi="Montserrat Light" w:cs="Arial"/>
        </w:rPr>
        <w:t xml:space="preserve"> using</w:t>
      </w:r>
      <w:r w:rsidR="00AD2B9D" w:rsidRPr="00370F68">
        <w:rPr>
          <w:rFonts w:ascii="Montserrat Light" w:hAnsi="Montserrat Light" w:cs="Arial"/>
        </w:rPr>
        <w:t xml:space="preserve"> a </w:t>
      </w:r>
      <w:r w:rsidR="00625D90" w:rsidRPr="00370F68">
        <w:rPr>
          <w:rFonts w:ascii="Montserrat Light" w:hAnsi="Montserrat Light" w:cs="Arial"/>
        </w:rPr>
        <w:t>custom-built</w:t>
      </w:r>
      <w:r w:rsidR="00AD2B9D" w:rsidRPr="00370F68">
        <w:rPr>
          <w:rFonts w:ascii="Montserrat Light" w:hAnsi="Montserrat Light" w:cs="Arial"/>
        </w:rPr>
        <w:t xml:space="preserve"> module and </w:t>
      </w:r>
      <w:r w:rsidRPr="00370F68">
        <w:rPr>
          <w:rFonts w:ascii="Montserrat Light" w:hAnsi="Montserrat Light" w:cs="Arial"/>
        </w:rPr>
        <w:t>a dictionary comprehension.</w:t>
      </w:r>
    </w:p>
    <w:p w14:paraId="243C6269" w14:textId="426097BF" w:rsidR="00337BC2" w:rsidRDefault="00337BC2" w:rsidP="002B346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2B346A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0EAA5714" w14:textId="77777777" w:rsidR="002B346A" w:rsidRPr="002B346A" w:rsidRDefault="002B346A" w:rsidP="002B346A">
      <w:pPr>
        <w:rPr>
          <w:lang w:eastAsia="en-US"/>
        </w:rPr>
      </w:pPr>
    </w:p>
    <w:p w14:paraId="3B982C2A" w14:textId="6870285C" w:rsidR="00AD2B9D" w:rsidRPr="009D2F6A" w:rsidRDefault="00AD2B9D" w:rsidP="00ED0260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>By now</w:t>
      </w:r>
      <w:r w:rsidR="00001E9F" w:rsidRPr="009D2F6A">
        <w:rPr>
          <w:rFonts w:ascii="Montserrat Light" w:hAnsi="Montserrat Light" w:cs="Arial"/>
          <w:sz w:val="22"/>
          <w:szCs w:val="22"/>
        </w:rPr>
        <w:t>,</w:t>
      </w:r>
      <w:r w:rsidRPr="009D2F6A">
        <w:rPr>
          <w:rFonts w:ascii="Montserrat Light" w:hAnsi="Montserrat Light" w:cs="Arial"/>
          <w:sz w:val="22"/>
          <w:szCs w:val="22"/>
        </w:rPr>
        <w:t xml:space="preserve"> you should have an acquaintance with the built-in function </w:t>
      </w:r>
      <w:proofErr w:type="gramStart"/>
      <w:r w:rsidRPr="009D2F6A">
        <w:rPr>
          <w:rFonts w:ascii="Montserrat Light" w:hAnsi="Montserrat Light" w:cs="Courier New"/>
          <w:b/>
          <w:sz w:val="22"/>
          <w:szCs w:val="22"/>
        </w:rPr>
        <w:t>range(</w:t>
      </w:r>
      <w:proofErr w:type="gramEnd"/>
      <w:r w:rsidRPr="009D2F6A">
        <w:rPr>
          <w:rFonts w:ascii="Montserrat Light" w:hAnsi="Montserrat Light" w:cs="Courier New"/>
          <w:b/>
          <w:sz w:val="22"/>
          <w:szCs w:val="22"/>
        </w:rPr>
        <w:t>)</w:t>
      </w:r>
      <w:r w:rsidRPr="009D2F6A">
        <w:rPr>
          <w:rFonts w:ascii="Montserrat Light" w:hAnsi="Montserrat Light" w:cs="Arial"/>
          <w:sz w:val="22"/>
          <w:szCs w:val="22"/>
        </w:rPr>
        <w:t>.</w:t>
      </w:r>
      <w:r w:rsidR="00ED0260" w:rsidRPr="009D2F6A">
        <w:rPr>
          <w:rFonts w:ascii="Montserrat Light" w:hAnsi="Montserrat Light" w:cs="Arial"/>
          <w:sz w:val="22"/>
          <w:szCs w:val="22"/>
        </w:rPr>
        <w:t xml:space="preserve"> </w:t>
      </w:r>
      <w:r w:rsidRPr="009D2F6A">
        <w:rPr>
          <w:rFonts w:ascii="Montserrat Light" w:hAnsi="Montserrat Light" w:cs="Arial"/>
          <w:sz w:val="22"/>
          <w:szCs w:val="22"/>
        </w:rPr>
        <w:t xml:space="preserve">You will note that it only works on integers. This exercise is to write a version that handles floating-point numbers – float objects.  </w:t>
      </w:r>
    </w:p>
    <w:p w14:paraId="1871194C" w14:textId="1D646467" w:rsidR="004D4685" w:rsidRPr="009D2F6A" w:rsidRDefault="004D4685" w:rsidP="004D4685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 xml:space="preserve">* Please call your program </w:t>
      </w:r>
      <w:r w:rsidRPr="009D2F6A">
        <w:rPr>
          <w:rFonts w:ascii="Montserrat Light" w:hAnsi="Montserrat Light" w:cs="Arial"/>
          <w:b/>
          <w:sz w:val="22"/>
          <w:szCs w:val="22"/>
        </w:rPr>
        <w:t>gen.py</w:t>
      </w:r>
      <w:r w:rsidRPr="009D2F6A">
        <w:rPr>
          <w:rFonts w:ascii="Montserrat Light" w:hAnsi="Montserrat Light" w:cs="Arial"/>
          <w:sz w:val="22"/>
          <w:szCs w:val="22"/>
        </w:rPr>
        <w:t xml:space="preserve"> – we will be using this in later exercises! *</w:t>
      </w:r>
    </w:p>
    <w:p w14:paraId="57E30ED0" w14:textId="7940B1DB" w:rsidR="00AD2B9D" w:rsidRPr="009D2F6A" w:rsidRDefault="00AD2B9D" w:rsidP="00AD2B9D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 xml:space="preserve">We won't be implementing everything that </w:t>
      </w:r>
      <w:proofErr w:type="gramStart"/>
      <w:r w:rsidRPr="009D2F6A">
        <w:rPr>
          <w:rFonts w:ascii="Montserrat Light" w:hAnsi="Montserrat Light" w:cs="Courier New"/>
          <w:b/>
          <w:sz w:val="22"/>
          <w:szCs w:val="22"/>
        </w:rPr>
        <w:t>range(</w:t>
      </w:r>
      <w:proofErr w:type="gramEnd"/>
      <w:r w:rsidRPr="009D2F6A">
        <w:rPr>
          <w:rFonts w:ascii="Montserrat Light" w:hAnsi="Montserrat Light" w:cs="Courier New"/>
          <w:b/>
          <w:sz w:val="22"/>
          <w:szCs w:val="22"/>
        </w:rPr>
        <w:t>)</w:t>
      </w:r>
      <w:r w:rsidRPr="009D2F6A">
        <w:rPr>
          <w:rFonts w:ascii="Montserrat Light" w:hAnsi="Montserrat Light" w:cs="Arial"/>
          <w:sz w:val="22"/>
          <w:szCs w:val="22"/>
        </w:rPr>
        <w:t xml:space="preserve"> uses, we will make the first two p</w:t>
      </w:r>
      <w:r w:rsidR="00001E9F" w:rsidRPr="009D2F6A">
        <w:rPr>
          <w:rFonts w:ascii="Montserrat Light" w:hAnsi="Montserrat Light" w:cs="Arial"/>
          <w:sz w:val="22"/>
          <w:szCs w:val="22"/>
        </w:rPr>
        <w:t xml:space="preserve">arameters mandatory. </w:t>
      </w:r>
      <w:r w:rsidRPr="009D2F6A">
        <w:rPr>
          <w:rFonts w:ascii="Montserrat Light" w:hAnsi="Montserrat Light" w:cs="Arial"/>
          <w:sz w:val="22"/>
          <w:szCs w:val="22"/>
        </w:rPr>
        <w:t xml:space="preserve">We won't return a </w:t>
      </w:r>
      <w:r w:rsidRPr="009D2F6A">
        <w:rPr>
          <w:rFonts w:ascii="Montserrat Light" w:hAnsi="Montserrat Light" w:cs="Courier New"/>
          <w:b/>
          <w:sz w:val="22"/>
          <w:szCs w:val="22"/>
        </w:rPr>
        <w:t>range</w:t>
      </w:r>
      <w:r w:rsidRPr="009D2F6A">
        <w:rPr>
          <w:rFonts w:ascii="Montserrat Light" w:hAnsi="Montserrat Light" w:cs="Arial"/>
          <w:b/>
          <w:sz w:val="22"/>
          <w:szCs w:val="22"/>
        </w:rPr>
        <w:t xml:space="preserve"> </w:t>
      </w:r>
      <w:r w:rsidRPr="009D2F6A">
        <w:rPr>
          <w:rFonts w:ascii="Montserrat Light" w:hAnsi="Montserrat Light" w:cs="Arial"/>
          <w:sz w:val="22"/>
          <w:szCs w:val="22"/>
        </w:rPr>
        <w:t xml:space="preserve">object either, we will implement as a generator (a </w:t>
      </w:r>
      <w:r w:rsidRPr="009D2F6A">
        <w:rPr>
          <w:rFonts w:ascii="Montserrat Light" w:hAnsi="Montserrat Light" w:cs="Courier New"/>
          <w:b/>
          <w:sz w:val="22"/>
          <w:szCs w:val="22"/>
        </w:rPr>
        <w:t>range</w:t>
      </w:r>
      <w:r w:rsidRPr="009D2F6A">
        <w:rPr>
          <w:rFonts w:ascii="Montserrat Light" w:hAnsi="Montserrat Light" w:cs="Arial"/>
          <w:sz w:val="22"/>
          <w:szCs w:val="22"/>
        </w:rPr>
        <w:t xml:space="preserve"> object is a generator with extra features).</w:t>
      </w:r>
    </w:p>
    <w:p w14:paraId="3CBC2D4F" w14:textId="0A9C43F7" w:rsidR="00AD2B9D" w:rsidRPr="009D2F6A" w:rsidRDefault="00AD2B9D" w:rsidP="00AD2B9D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 xml:space="preserve">Implement a version of </w:t>
      </w:r>
      <w:proofErr w:type="gramStart"/>
      <w:r w:rsidRPr="009D2F6A">
        <w:rPr>
          <w:rFonts w:ascii="Montserrat Light" w:hAnsi="Montserrat Light" w:cs="Courier New"/>
          <w:b/>
          <w:sz w:val="22"/>
          <w:szCs w:val="22"/>
        </w:rPr>
        <w:t>range(</w:t>
      </w:r>
      <w:proofErr w:type="gramEnd"/>
      <w:r w:rsidRPr="009D2F6A">
        <w:rPr>
          <w:rFonts w:ascii="Montserrat Light" w:hAnsi="Montserrat Light" w:cs="Courier New"/>
          <w:b/>
          <w:sz w:val="22"/>
          <w:szCs w:val="22"/>
        </w:rPr>
        <w:t>)</w:t>
      </w:r>
      <w:r w:rsidRPr="009D2F6A">
        <w:rPr>
          <w:rFonts w:ascii="Montserrat Light" w:hAnsi="Montserrat Light" w:cs="Arial"/>
          <w:sz w:val="22"/>
          <w:szCs w:val="22"/>
        </w:rPr>
        <w:t xml:space="preserve">called </w:t>
      </w:r>
      <w:proofErr w:type="spellStart"/>
      <w:r w:rsidRPr="009D2F6A">
        <w:rPr>
          <w:rFonts w:ascii="Montserrat Light" w:hAnsi="Montserrat Light" w:cs="Courier New"/>
          <w:b/>
          <w:sz w:val="22"/>
          <w:szCs w:val="22"/>
        </w:rPr>
        <w:t>frange</w:t>
      </w:r>
      <w:proofErr w:type="spellEnd"/>
      <w:r w:rsidRPr="009D2F6A">
        <w:rPr>
          <w:rFonts w:ascii="Montserrat Light" w:hAnsi="Montserrat Light" w:cs="Courier New"/>
          <w:b/>
          <w:sz w:val="22"/>
          <w:szCs w:val="22"/>
        </w:rPr>
        <w:t>()</w:t>
      </w:r>
      <w:r w:rsidRPr="009D2F6A">
        <w:rPr>
          <w:rFonts w:ascii="Montserrat Light" w:hAnsi="Montserrat Light" w:cs="Arial"/>
          <w:sz w:val="22"/>
          <w:szCs w:val="22"/>
        </w:rPr>
        <w:t xml:space="preserve"> with the following signature:</w:t>
      </w:r>
    </w:p>
    <w:p w14:paraId="1A23112F" w14:textId="74FB94D2" w:rsidR="00AD2B9D" w:rsidRPr="009D2F6A" w:rsidRDefault="00625D90" w:rsidP="00ED0260">
      <w:pPr>
        <w:pStyle w:val="LI"/>
        <w:ind w:left="720" w:firstLine="0"/>
        <w:rPr>
          <w:rFonts w:ascii="Montserrat Light" w:hAnsi="Montserrat Light" w:cs="Courier New"/>
          <w:b/>
          <w:sz w:val="22"/>
          <w:szCs w:val="22"/>
        </w:rPr>
      </w:pPr>
      <w:r w:rsidRPr="009D2F6A">
        <w:rPr>
          <w:rFonts w:ascii="Montserrat Light" w:hAnsi="Montserrat Light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="00ED0260"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>frange</w:t>
      </w:r>
      <w:proofErr w:type="spellEnd"/>
      <w:r w:rsidR="00ED0260"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>(</w:t>
      </w:r>
      <w:proofErr w:type="gramEnd"/>
      <w:r w:rsidR="00ED0260"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>start, stop[, step])</w:t>
      </w:r>
    </w:p>
    <w:p w14:paraId="4E56F79D" w14:textId="77C9AF30" w:rsidR="00ED0260" w:rsidRPr="009D2F6A" w:rsidRDefault="00AD2B9D" w:rsidP="00AD2B9D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>T</w:t>
      </w:r>
      <w:r w:rsidR="00001E9F" w:rsidRPr="009D2F6A">
        <w:rPr>
          <w:rFonts w:ascii="Montserrat Light" w:hAnsi="Montserrat Light" w:cs="Arial"/>
          <w:sz w:val="22"/>
          <w:szCs w:val="22"/>
        </w:rPr>
        <w:t>he default step should be 0.25.</w:t>
      </w:r>
      <w:r w:rsidR="006A19D6" w:rsidRPr="009D2F6A">
        <w:rPr>
          <w:rFonts w:ascii="Montserrat Light" w:hAnsi="Montserrat Light" w:cs="Arial"/>
          <w:sz w:val="22"/>
          <w:szCs w:val="22"/>
        </w:rPr>
        <w:t xml:space="preserve"> Note: pay attention to the possibility of a mischievous user supplying a step of zero. </w:t>
      </w:r>
    </w:p>
    <w:p w14:paraId="79661D12" w14:textId="77777777" w:rsidR="00AD2B9D" w:rsidRPr="009D2F6A" w:rsidRDefault="00AD2B9D" w:rsidP="00AD2B9D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>Test with the following code:</w:t>
      </w:r>
    </w:p>
    <w:p w14:paraId="5D762FFA" w14:textId="71D897BB" w:rsidR="00ED0260" w:rsidRPr="009D2F6A" w:rsidRDefault="00ED0260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list(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(1</w:t>
      </w:r>
      <w:r w:rsidR="00145776" w:rsidRPr="009D2F6A">
        <w:rPr>
          <w:rFonts w:ascii="Montserrat Light" w:hAnsi="Montserrat Light" w:cs="Courier New"/>
          <w:color w:val="000000"/>
          <w:lang w:val="en-US"/>
        </w:rPr>
        <w:t>.1</w:t>
      </w:r>
      <w:r w:rsidRPr="009D2F6A">
        <w:rPr>
          <w:rFonts w:ascii="Montserrat Light" w:hAnsi="Montserrat Light" w:cs="Courier New"/>
          <w:color w:val="000000"/>
          <w:lang w:val="en-US"/>
        </w:rPr>
        <w:t>, 3)))</w:t>
      </w:r>
    </w:p>
    <w:p w14:paraId="1A1B6E27" w14:textId="77777777" w:rsidR="00ED0260" w:rsidRPr="009D2F6A" w:rsidRDefault="00ED0260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list(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(1, 3, 0.33)))</w:t>
      </w:r>
    </w:p>
    <w:p w14:paraId="295D89F6" w14:textId="77777777" w:rsidR="00ED0260" w:rsidRPr="009D2F6A" w:rsidRDefault="00ED0260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list(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(1, 3, 1)))  # Should print</w:t>
      </w:r>
      <w:r w:rsidR="00DC021E" w:rsidRPr="009D2F6A">
        <w:rPr>
          <w:rFonts w:ascii="Montserrat Light" w:hAnsi="Montserrat Light" w:cs="Courier New"/>
          <w:color w:val="000000"/>
          <w:lang w:val="en-US"/>
        </w:rPr>
        <w:t xml:space="preserve"> [1.0, 2.0]</w:t>
      </w:r>
    </w:p>
    <w:p w14:paraId="04827A43" w14:textId="77777777" w:rsidR="00ED0260" w:rsidRPr="009D2F6A" w:rsidRDefault="00ED0260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list(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(3, 1)))     # Should print an empty list</w:t>
      </w:r>
    </w:p>
    <w:p w14:paraId="12F51665" w14:textId="06114CB4" w:rsidR="006A19D6" w:rsidRPr="009D2F6A" w:rsidRDefault="006A19D6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list(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(1, 3, 0)))  # Should print an empty list</w:t>
      </w:r>
    </w:p>
    <w:p w14:paraId="179D847A" w14:textId="60AF6CB1" w:rsidR="00D810B7" w:rsidRPr="009D2F6A" w:rsidRDefault="00ED0260" w:rsidP="00D810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list(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(-1, -0.5, 0.1)))</w:t>
      </w:r>
    </w:p>
    <w:p w14:paraId="10EFF5A5" w14:textId="60AF6CB1" w:rsidR="00D810B7" w:rsidRPr="009D2F6A" w:rsidRDefault="00D810B7" w:rsidP="00D810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tserrat Light" w:hAnsi="Montserrat Light" w:cs="Courier New"/>
          <w:color w:val="000000"/>
          <w:lang w:val="en-US"/>
        </w:rPr>
      </w:pPr>
    </w:p>
    <w:p w14:paraId="716330B8" w14:textId="728928A2" w:rsidR="00D810B7" w:rsidRPr="009D2F6A" w:rsidRDefault="00ED0260" w:rsidP="00625D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for num in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3.142, 12):</w:t>
      </w:r>
    </w:p>
    <w:p w14:paraId="3B9F2960" w14:textId="12E8C1DF" w:rsidR="00AD2B9D" w:rsidRPr="009D2F6A" w:rsidRDefault="00ED0260" w:rsidP="00DC021E">
      <w:pPr>
        <w:pStyle w:val="LI"/>
        <w:ind w:left="920" w:firstLine="0"/>
        <w:rPr>
          <w:rFonts w:ascii="Montserrat Light" w:hAnsi="Montserrat Light" w:cs="Courier New"/>
          <w:color w:val="000000"/>
          <w:sz w:val="22"/>
          <w:szCs w:val="22"/>
          <w:lang w:val="en-US"/>
        </w:rPr>
      </w:pPr>
      <w:r w:rsidRPr="00ED0260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</w:t>
      </w:r>
      <w:r w:rsidRPr="009D2F6A">
        <w:rPr>
          <w:rFonts w:ascii="Montserrat Light" w:hAnsi="Montserrat Light" w:cs="Courier New"/>
          <w:color w:val="000000"/>
          <w:sz w:val="22"/>
          <w:szCs w:val="22"/>
          <w:lang w:val="en-US"/>
        </w:rPr>
        <w:t>print(f"{num:05.2f}")</w:t>
      </w:r>
    </w:p>
    <w:p w14:paraId="06623499" w14:textId="77777777" w:rsidR="00625D90" w:rsidRPr="00ED0260" w:rsidRDefault="00625D90" w:rsidP="00DC021E">
      <w:pPr>
        <w:pStyle w:val="LI"/>
        <w:ind w:left="920" w:firstLine="0"/>
        <w:rPr>
          <w:rFonts w:ascii="Courier New" w:hAnsi="Courier New" w:cs="Courier New"/>
          <w:sz w:val="22"/>
          <w:szCs w:val="22"/>
        </w:rPr>
      </w:pPr>
    </w:p>
    <w:p w14:paraId="64031280" w14:textId="77777777" w:rsidR="00DC021E" w:rsidRPr="009D2F6A" w:rsidRDefault="00DC021E" w:rsidP="00AD2B9D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>Finally:</w:t>
      </w:r>
    </w:p>
    <w:p w14:paraId="64E9B567" w14:textId="77777777" w:rsidR="00ED0260" w:rsidRPr="009D2F6A" w:rsidRDefault="00DC021E" w:rsidP="00DC021E">
      <w:pPr>
        <w:pStyle w:val="LI"/>
        <w:ind w:left="720" w:firstLine="0"/>
        <w:rPr>
          <w:rFonts w:ascii="Montserrat Light" w:hAnsi="Montserrat Light" w:cs="Courier New"/>
          <w:b/>
          <w:sz w:val="22"/>
          <w:szCs w:val="22"/>
        </w:rPr>
      </w:pPr>
      <w:r w:rsidRPr="009D2F6A">
        <w:rPr>
          <w:rFonts w:ascii="Montserrat Light" w:hAnsi="Montserrat Light" w:cs="Courier New"/>
          <w:b/>
          <w:sz w:val="22"/>
          <w:szCs w:val="22"/>
        </w:rPr>
        <w:t>print(</w:t>
      </w:r>
      <w:proofErr w:type="spellStart"/>
      <w:proofErr w:type="gramStart"/>
      <w:r w:rsidRPr="009D2F6A">
        <w:rPr>
          <w:rFonts w:ascii="Montserrat Light" w:hAnsi="Montserrat Light" w:cs="Courier New"/>
          <w:b/>
          <w:sz w:val="22"/>
          <w:szCs w:val="22"/>
        </w:rPr>
        <w:t>frange</w:t>
      </w:r>
      <w:proofErr w:type="spellEnd"/>
      <w:r w:rsidRPr="009D2F6A">
        <w:rPr>
          <w:rFonts w:ascii="Montserrat Light" w:hAnsi="Montserrat Light" w:cs="Courier New"/>
          <w:b/>
          <w:sz w:val="22"/>
          <w:szCs w:val="22"/>
        </w:rPr>
        <w:t>(</w:t>
      </w:r>
      <w:proofErr w:type="gramEnd"/>
      <w:r w:rsidRPr="009D2F6A">
        <w:rPr>
          <w:rFonts w:ascii="Montserrat Light" w:hAnsi="Montserrat Light" w:cs="Courier New"/>
          <w:b/>
          <w:sz w:val="22"/>
          <w:szCs w:val="22"/>
        </w:rPr>
        <w:t>1,2))</w:t>
      </w:r>
    </w:p>
    <w:p w14:paraId="74E128C0" w14:textId="77777777" w:rsidR="00DC021E" w:rsidRPr="009D2F6A" w:rsidRDefault="00DC021E" w:rsidP="00AD2B9D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>should show something like this:</w:t>
      </w:r>
    </w:p>
    <w:p w14:paraId="7CE54302" w14:textId="77777777" w:rsidR="00DC021E" w:rsidRPr="009D2F6A" w:rsidRDefault="00DC021E" w:rsidP="00DC021E">
      <w:pPr>
        <w:pStyle w:val="LI"/>
        <w:ind w:left="720" w:firstLine="0"/>
        <w:rPr>
          <w:rFonts w:ascii="Montserrat Light" w:hAnsi="Montserrat Light" w:cs="Courier New"/>
          <w:b/>
          <w:sz w:val="22"/>
          <w:szCs w:val="22"/>
        </w:rPr>
      </w:pPr>
      <w:r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 xml:space="preserve">&lt;generator object </w:t>
      </w:r>
      <w:proofErr w:type="spellStart"/>
      <w:r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 xml:space="preserve"> at 0x........&gt;</w:t>
      </w:r>
    </w:p>
    <w:p w14:paraId="57AB4DC0" w14:textId="2A177C8B" w:rsidR="004D4685" w:rsidRDefault="004D4685">
      <w:pPr>
        <w:rPr>
          <w:rFonts w:ascii="Arial" w:eastAsia="Times New Roman" w:hAnsi="Arial" w:cs="Arial"/>
          <w:lang w:eastAsia="en-US"/>
        </w:rPr>
      </w:pPr>
    </w:p>
    <w:p w14:paraId="2D420C3F" w14:textId="6105A9A9" w:rsidR="006A19D6" w:rsidRPr="009D2F6A" w:rsidRDefault="006A19D6" w:rsidP="006A19D6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 xml:space="preserve">Enhance the </w:t>
      </w:r>
      <w:proofErr w:type="spellStart"/>
      <w:r w:rsidRPr="009D2F6A">
        <w:rPr>
          <w:rFonts w:ascii="Montserrat Light" w:hAnsi="Montserrat Light" w:cs="Courier New"/>
          <w:b/>
          <w:sz w:val="22"/>
          <w:szCs w:val="22"/>
        </w:rPr>
        <w:t>frange</w:t>
      </w:r>
      <w:proofErr w:type="spellEnd"/>
      <w:r w:rsidRPr="009D2F6A">
        <w:rPr>
          <w:rFonts w:ascii="Montserrat Light" w:hAnsi="Montserrat Light" w:cs="Arial"/>
          <w:sz w:val="22"/>
          <w:szCs w:val="22"/>
        </w:rPr>
        <w:t xml:space="preserve"> function implemented in the previous exercise</w:t>
      </w:r>
      <w:r w:rsidR="00001E9F" w:rsidRPr="009D2F6A">
        <w:rPr>
          <w:rFonts w:ascii="Montserrat Light" w:hAnsi="Montserrat Light" w:cs="Arial"/>
          <w:sz w:val="22"/>
          <w:szCs w:val="22"/>
        </w:rPr>
        <w:t xml:space="preserve">. </w:t>
      </w:r>
      <w:r w:rsidRPr="009D2F6A">
        <w:rPr>
          <w:rFonts w:ascii="Montserrat Light" w:hAnsi="Montserrat Light" w:cs="Arial"/>
          <w:sz w:val="22"/>
          <w:szCs w:val="22"/>
        </w:rPr>
        <w:t xml:space="preserve">The </w:t>
      </w:r>
      <w:r w:rsidRPr="009D2F6A">
        <w:rPr>
          <w:rFonts w:ascii="Montserrat Light" w:hAnsi="Montserrat Light" w:cs="Courier New"/>
          <w:b/>
          <w:sz w:val="22"/>
          <w:szCs w:val="22"/>
        </w:rPr>
        <w:t>range</w:t>
      </w:r>
      <w:r w:rsidRPr="009D2F6A">
        <w:rPr>
          <w:rFonts w:ascii="Montserrat Light" w:hAnsi="Montserrat Light" w:cs="Arial"/>
          <w:sz w:val="22"/>
          <w:szCs w:val="22"/>
        </w:rPr>
        <w:t xml:space="preserve"> function allows a single argument to be </w:t>
      </w:r>
      <w:r w:rsidR="00145776" w:rsidRPr="009D2F6A">
        <w:rPr>
          <w:rFonts w:ascii="Montserrat Light" w:hAnsi="Montserrat Light" w:cs="Arial"/>
          <w:sz w:val="22"/>
          <w:szCs w:val="22"/>
        </w:rPr>
        <w:t>supplied that</w:t>
      </w:r>
      <w:r w:rsidRPr="009D2F6A">
        <w:rPr>
          <w:rFonts w:ascii="Montserrat Light" w:hAnsi="Montserrat Light" w:cs="Arial"/>
          <w:sz w:val="22"/>
          <w:szCs w:val="22"/>
        </w:rPr>
        <w:t xml:space="preserve"> signifies the end of the sequence, </w:t>
      </w:r>
      <w:r w:rsidR="00145776" w:rsidRPr="009D2F6A">
        <w:rPr>
          <w:rFonts w:ascii="Montserrat Light" w:hAnsi="Montserrat Light" w:cs="Arial"/>
          <w:sz w:val="22"/>
          <w:szCs w:val="22"/>
        </w:rPr>
        <w:t>the start then defaults to zero</w:t>
      </w:r>
      <w:r w:rsidRPr="009D2F6A">
        <w:rPr>
          <w:rFonts w:ascii="Montserrat Light" w:hAnsi="Montserrat Light" w:cs="Arial"/>
          <w:sz w:val="22"/>
          <w:szCs w:val="22"/>
        </w:rPr>
        <w:t xml:space="preserve"> a</w:t>
      </w:r>
      <w:r w:rsidR="00001E9F" w:rsidRPr="009D2F6A">
        <w:rPr>
          <w:rFonts w:ascii="Montserrat Light" w:hAnsi="Montserrat Light" w:cs="Arial"/>
          <w:sz w:val="22"/>
          <w:szCs w:val="22"/>
        </w:rPr>
        <w:t>nd the step defaults as before.</w:t>
      </w:r>
      <w:r w:rsidRPr="009D2F6A">
        <w:rPr>
          <w:rFonts w:ascii="Montserrat Light" w:hAnsi="Montserrat Light" w:cs="Arial"/>
          <w:sz w:val="22"/>
          <w:szCs w:val="22"/>
        </w:rPr>
        <w:t xml:space="preserve"> Implement this in your </w:t>
      </w:r>
      <w:proofErr w:type="spellStart"/>
      <w:r w:rsidRPr="009D2F6A">
        <w:rPr>
          <w:rFonts w:ascii="Montserrat Light" w:hAnsi="Montserrat Light" w:cs="Courier New"/>
          <w:b/>
          <w:sz w:val="22"/>
          <w:szCs w:val="22"/>
        </w:rPr>
        <w:t>frange</w:t>
      </w:r>
      <w:proofErr w:type="spellEnd"/>
      <w:r w:rsidRPr="009D2F6A">
        <w:rPr>
          <w:rFonts w:ascii="Montserrat Light" w:hAnsi="Montserrat Light" w:cs="Arial"/>
          <w:sz w:val="22"/>
          <w:szCs w:val="22"/>
        </w:rPr>
        <w:t xml:space="preserve"> function.</w:t>
      </w:r>
    </w:p>
    <w:p w14:paraId="59DC88D4" w14:textId="77777777" w:rsidR="006A19D6" w:rsidRPr="009D2F6A" w:rsidRDefault="006A19D6" w:rsidP="006A19D6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>Test with something like this:</w:t>
      </w:r>
    </w:p>
    <w:p w14:paraId="7C7A12D7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one = </w:t>
      </w: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list(</w:t>
      </w:r>
      <w:proofErr w:type="spellStart"/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(0, 3.5, 0.25))</w:t>
      </w:r>
    </w:p>
    <w:p w14:paraId="7231BC89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>two = list(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3.5))</w:t>
      </w:r>
    </w:p>
    <w:p w14:paraId="791ACC7A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>if one == two:</w:t>
      </w:r>
    </w:p>
    <w:p w14:paraId="14235624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"Defaults worked!")</w:t>
      </w:r>
    </w:p>
    <w:p w14:paraId="2AAC5342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>else:</w:t>
      </w:r>
    </w:p>
    <w:p w14:paraId="3002DCF3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"Oops!  Defaults did not work")</w:t>
      </w:r>
    </w:p>
    <w:p w14:paraId="78E3252C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"one:", one)</w:t>
      </w:r>
    </w:p>
    <w:p w14:paraId="3D161374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"two:", two)</w:t>
      </w:r>
    </w:p>
    <w:p w14:paraId="725D59D5" w14:textId="77777777" w:rsidR="006A19D6" w:rsidRDefault="006A19D6" w:rsidP="006A19D6">
      <w:pPr>
        <w:pStyle w:val="LI"/>
        <w:ind w:left="360" w:firstLine="0"/>
        <w:rPr>
          <w:rFonts w:ascii="Arial" w:hAnsi="Arial" w:cs="Arial"/>
          <w:sz w:val="22"/>
          <w:szCs w:val="22"/>
        </w:rPr>
      </w:pPr>
    </w:p>
    <w:p w14:paraId="3D374716" w14:textId="2E41CB83" w:rsidR="00D810B7" w:rsidRPr="009D2F6A" w:rsidRDefault="002F530E" w:rsidP="00D810B7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 xml:space="preserve">This exercise is a further refinement of </w:t>
      </w:r>
      <w:proofErr w:type="spellStart"/>
      <w:r w:rsidRPr="009D2F6A">
        <w:rPr>
          <w:rFonts w:ascii="Montserrat Light" w:hAnsi="Montserrat Light" w:cs="Courier New"/>
          <w:b/>
          <w:sz w:val="22"/>
          <w:szCs w:val="22"/>
        </w:rPr>
        <w:t>frange</w:t>
      </w:r>
      <w:proofErr w:type="spellEnd"/>
      <w:r w:rsidR="00001E9F" w:rsidRPr="009D2F6A">
        <w:rPr>
          <w:rFonts w:ascii="Montserrat Light" w:hAnsi="Montserrat Light" w:cs="Arial"/>
          <w:sz w:val="22"/>
          <w:szCs w:val="22"/>
        </w:rPr>
        <w:t>.</w:t>
      </w:r>
      <w:r w:rsidRPr="009D2F6A">
        <w:rPr>
          <w:rFonts w:ascii="Montserrat Light" w:hAnsi="Montserrat Light" w:cs="Arial"/>
          <w:sz w:val="22"/>
          <w:szCs w:val="22"/>
        </w:rPr>
        <w:t xml:space="preserve"> I</w:t>
      </w:r>
      <w:r w:rsidR="00D810B7" w:rsidRPr="009D2F6A">
        <w:rPr>
          <w:rFonts w:ascii="Montserrat Light" w:hAnsi="Montserrat Light" w:cs="Arial"/>
          <w:sz w:val="22"/>
          <w:szCs w:val="22"/>
        </w:rPr>
        <w:t>t is the nature of floating-point n</w:t>
      </w:r>
      <w:r w:rsidRPr="009D2F6A">
        <w:rPr>
          <w:rFonts w:ascii="Montserrat Light" w:hAnsi="Montserrat Light" w:cs="Arial"/>
          <w:sz w:val="22"/>
          <w:szCs w:val="22"/>
        </w:rPr>
        <w:t>umbers that inaccuracies appear, and you probably</w:t>
      </w:r>
      <w:r w:rsidR="00001E9F" w:rsidRPr="009D2F6A">
        <w:rPr>
          <w:rFonts w:ascii="Montserrat Light" w:hAnsi="Montserrat Light" w:cs="Arial"/>
          <w:sz w:val="22"/>
          <w:szCs w:val="22"/>
        </w:rPr>
        <w:t xml:space="preserve"> noticed some in your results. </w:t>
      </w:r>
      <w:r w:rsidRPr="009D2F6A">
        <w:rPr>
          <w:rFonts w:ascii="Montserrat Light" w:hAnsi="Montserrat Light" w:cs="Arial"/>
          <w:sz w:val="22"/>
          <w:szCs w:val="22"/>
        </w:rPr>
        <w:t>The inaccuracies are so serious that, as it stands, the function is not robust enough for a production environment.</w:t>
      </w:r>
    </w:p>
    <w:p w14:paraId="1E4DDE24" w14:textId="43BF478C" w:rsidR="002F530E" w:rsidRPr="009D2F6A" w:rsidRDefault="002F530E" w:rsidP="002F530E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 xml:space="preserve">There are several solutions; one is to use the </w:t>
      </w:r>
      <w:r w:rsidRPr="009D2F6A">
        <w:rPr>
          <w:rFonts w:ascii="Montserrat Light" w:hAnsi="Montserrat Light" w:cs="Courier New"/>
          <w:b/>
          <w:sz w:val="22"/>
          <w:szCs w:val="22"/>
        </w:rPr>
        <w:t>decimal</w:t>
      </w:r>
      <w:r w:rsidRPr="009D2F6A">
        <w:rPr>
          <w:rFonts w:ascii="Montserrat Light" w:hAnsi="Montserrat Light" w:cs="Arial"/>
          <w:sz w:val="22"/>
          <w:szCs w:val="22"/>
        </w:rPr>
        <w:t xml:space="preserve"> module from the standard library.  For that</w:t>
      </w:r>
      <w:r w:rsidR="00001E9F" w:rsidRPr="009D2F6A">
        <w:rPr>
          <w:rFonts w:ascii="Montserrat Light" w:hAnsi="Montserrat Light" w:cs="Arial"/>
          <w:sz w:val="22"/>
          <w:szCs w:val="22"/>
        </w:rPr>
        <w:t>,</w:t>
      </w:r>
      <w:r w:rsidRPr="009D2F6A">
        <w:rPr>
          <w:rFonts w:ascii="Montserrat Light" w:hAnsi="Montserrat Light" w:cs="Arial"/>
          <w:sz w:val="22"/>
          <w:szCs w:val="22"/>
        </w:rPr>
        <w:t xml:space="preserve"> we need to convert our function arguments to objects of the Decimal </w:t>
      </w:r>
      <w:r w:rsidR="00625D90" w:rsidRPr="009D2F6A">
        <w:rPr>
          <w:rFonts w:ascii="Montserrat Light" w:hAnsi="Montserrat Light" w:cs="Arial"/>
          <w:sz w:val="22"/>
          <w:szCs w:val="22"/>
        </w:rPr>
        <w:t>class but</w:t>
      </w:r>
      <w:r w:rsidRPr="009D2F6A">
        <w:rPr>
          <w:rFonts w:ascii="Montserrat Light" w:hAnsi="Montserrat Light" w:cs="Arial"/>
          <w:sz w:val="22"/>
          <w:szCs w:val="22"/>
        </w:rPr>
        <w:t xml:space="preserve"> convert the result back to a float when we yield.</w:t>
      </w:r>
      <w:r w:rsidR="00CA407A" w:rsidRPr="009D2F6A">
        <w:rPr>
          <w:rFonts w:ascii="Montserrat Light" w:hAnsi="Montserrat Light" w:cs="Arial"/>
          <w:sz w:val="22"/>
          <w:szCs w:val="22"/>
        </w:rPr>
        <w:t xml:space="preserve">  </w:t>
      </w:r>
    </w:p>
    <w:p w14:paraId="4E28D3FB" w14:textId="7E47A1F6" w:rsidR="00CA407A" w:rsidRPr="009D2F6A" w:rsidRDefault="00CA407A" w:rsidP="002F530E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>The Decimal class constructor takes an integer or a string – this g</w:t>
      </w:r>
      <w:r w:rsidR="00001E9F" w:rsidRPr="009D2F6A">
        <w:rPr>
          <w:rFonts w:ascii="Montserrat Light" w:hAnsi="Montserrat Light" w:cs="Arial"/>
          <w:sz w:val="22"/>
          <w:szCs w:val="22"/>
        </w:rPr>
        <w:t>ives it the required precision.</w:t>
      </w:r>
      <w:r w:rsidRPr="009D2F6A">
        <w:rPr>
          <w:rFonts w:ascii="Montserrat Light" w:hAnsi="Montserrat Light" w:cs="Arial"/>
          <w:sz w:val="22"/>
          <w:szCs w:val="22"/>
        </w:rPr>
        <w:t xml:space="preserve"> </w:t>
      </w:r>
      <w:r w:rsidR="00625D90" w:rsidRPr="009D2F6A">
        <w:rPr>
          <w:rFonts w:ascii="Montserrat Light" w:hAnsi="Montserrat Light" w:cs="Arial"/>
          <w:sz w:val="22"/>
          <w:szCs w:val="22"/>
        </w:rPr>
        <w:t>So,</w:t>
      </w:r>
      <w:r w:rsidRPr="009D2F6A">
        <w:rPr>
          <w:rFonts w:ascii="Montserrat Light" w:hAnsi="Montserrat Light" w:cs="Arial"/>
          <w:sz w:val="22"/>
          <w:szCs w:val="22"/>
        </w:rPr>
        <w:t xml:space="preserve"> we need to convert our </w:t>
      </w:r>
      <w:r w:rsidR="0021148B" w:rsidRPr="009D2F6A">
        <w:rPr>
          <w:rFonts w:ascii="Montserrat Light" w:hAnsi="Montserrat Light" w:cs="Arial"/>
          <w:sz w:val="22"/>
          <w:szCs w:val="22"/>
        </w:rPr>
        <w:t>input parameters</w:t>
      </w:r>
      <w:r w:rsidRPr="009D2F6A">
        <w:rPr>
          <w:rFonts w:ascii="Montserrat Light" w:hAnsi="Montserrat Light" w:cs="Arial"/>
          <w:sz w:val="22"/>
          <w:szCs w:val="22"/>
        </w:rPr>
        <w:t>, for example:</w:t>
      </w:r>
    </w:p>
    <w:p w14:paraId="0D0202D6" w14:textId="49171A67" w:rsidR="00CA407A" w:rsidRPr="009D2F6A" w:rsidRDefault="00145776" w:rsidP="00145776">
      <w:pPr>
        <w:pStyle w:val="LI"/>
        <w:ind w:left="720" w:firstLine="0"/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</w:pPr>
      <w:r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 xml:space="preserve">step = </w:t>
      </w:r>
      <w:proofErr w:type="spellStart"/>
      <w:proofErr w:type="gramStart"/>
      <w:r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>decimal.Decimal</w:t>
      </w:r>
      <w:proofErr w:type="spellEnd"/>
      <w:proofErr w:type="gramEnd"/>
      <w:r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>(str(step))</w:t>
      </w:r>
    </w:p>
    <w:p w14:paraId="5261B976" w14:textId="57FA257D" w:rsidR="00CA407A" w:rsidRPr="009D2F6A" w:rsidRDefault="0021148B" w:rsidP="00145776">
      <w:pPr>
        <w:pStyle w:val="LI"/>
        <w:ind w:left="360" w:firstLine="0"/>
        <w:rPr>
          <w:rFonts w:ascii="Montserrat Light" w:hAnsi="Montserrat Light" w:cs="Arial"/>
          <w:color w:val="000000"/>
          <w:sz w:val="22"/>
          <w:szCs w:val="22"/>
          <w:lang w:val="en-US"/>
        </w:rPr>
      </w:pPr>
      <w:r w:rsidRPr="009D2F6A">
        <w:rPr>
          <w:rFonts w:ascii="Montserrat Light" w:hAnsi="Montserrat Light" w:cs="Arial"/>
          <w:color w:val="000000"/>
          <w:sz w:val="22"/>
          <w:szCs w:val="22"/>
          <w:lang w:val="en-US"/>
        </w:rPr>
        <w:t>D</w:t>
      </w:r>
      <w:r w:rsidR="00145776" w:rsidRPr="009D2F6A">
        <w:rPr>
          <w:rFonts w:ascii="Montserrat Light" w:hAnsi="Montserrat Light" w:cs="Arial"/>
          <w:color w:val="000000"/>
          <w:sz w:val="22"/>
          <w:szCs w:val="22"/>
          <w:lang w:val="en-US"/>
        </w:rPr>
        <w:t xml:space="preserve">on't forget to </w:t>
      </w:r>
      <w:r w:rsidRPr="009D2F6A">
        <w:rPr>
          <w:rFonts w:ascii="Montserrat Light" w:hAnsi="Montserrat Light" w:cs="Arial"/>
          <w:color w:val="000000"/>
          <w:sz w:val="22"/>
          <w:szCs w:val="22"/>
          <w:lang w:val="en-US"/>
        </w:rPr>
        <w:t xml:space="preserve">import the </w:t>
      </w:r>
      <w:r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>decimal</w:t>
      </w:r>
      <w:r w:rsidRPr="009D2F6A">
        <w:rPr>
          <w:rFonts w:ascii="Montserrat Light" w:hAnsi="Montserrat Light" w:cs="Courier New"/>
          <w:color w:val="000000"/>
          <w:sz w:val="22"/>
          <w:szCs w:val="22"/>
          <w:lang w:val="en-US"/>
        </w:rPr>
        <w:t xml:space="preserve"> </w:t>
      </w:r>
      <w:r w:rsidRPr="009D2F6A">
        <w:rPr>
          <w:rFonts w:ascii="Montserrat Light" w:hAnsi="Montserrat Light" w:cs="Arial"/>
          <w:color w:val="000000"/>
          <w:sz w:val="22"/>
          <w:szCs w:val="22"/>
          <w:lang w:val="en-US"/>
        </w:rPr>
        <w:t xml:space="preserve">module and to </w:t>
      </w:r>
      <w:r w:rsidR="00145776" w:rsidRPr="009D2F6A">
        <w:rPr>
          <w:rFonts w:ascii="Montserrat Light" w:hAnsi="Montserrat Light" w:cs="Arial"/>
          <w:color w:val="000000"/>
          <w:sz w:val="22"/>
          <w:szCs w:val="22"/>
          <w:lang w:val="en-US"/>
        </w:rPr>
        <w:t>yield a float.</w:t>
      </w:r>
      <w:r w:rsidR="00001E9F" w:rsidRPr="009D2F6A">
        <w:rPr>
          <w:rFonts w:ascii="Montserrat Light" w:hAnsi="Montserrat Light" w:cs="Arial"/>
          <w:color w:val="000000"/>
          <w:sz w:val="22"/>
          <w:szCs w:val="22"/>
          <w:lang w:val="en-US"/>
        </w:rPr>
        <w:t xml:space="preserve"> </w:t>
      </w:r>
      <w:r w:rsidR="005449CB" w:rsidRPr="009D2F6A">
        <w:rPr>
          <w:rFonts w:ascii="Montserrat Light" w:hAnsi="Montserrat Light" w:cs="Arial"/>
          <w:color w:val="000000"/>
          <w:sz w:val="22"/>
          <w:szCs w:val="22"/>
          <w:lang w:val="en-US"/>
        </w:rPr>
        <w:t>You should find the test results a little more sensible.</w:t>
      </w:r>
    </w:p>
    <w:p w14:paraId="691C0583" w14:textId="77777777" w:rsidR="002F530E" w:rsidRPr="002F530E" w:rsidRDefault="002F530E" w:rsidP="002F530E">
      <w:pPr>
        <w:pStyle w:val="LI"/>
        <w:ind w:left="360" w:firstLine="0"/>
        <w:rPr>
          <w:rFonts w:ascii="Arial" w:hAnsi="Arial" w:cs="Arial"/>
          <w:sz w:val="22"/>
          <w:szCs w:val="22"/>
        </w:rPr>
      </w:pPr>
    </w:p>
    <w:p w14:paraId="0536D94B" w14:textId="0B6B71AA" w:rsidR="00C057DD" w:rsidRPr="00C057DD" w:rsidRDefault="00C057DD" w:rsidP="00145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B571219" w14:textId="4FA3314F" w:rsidR="00485A21" w:rsidRDefault="003E0CB9">
      <w:pPr>
        <w:rPr>
          <w:rFonts w:ascii="Arial" w:hAnsi="Arial"/>
          <w:b/>
          <w:color w:val="005AAB"/>
          <w:sz w:val="28"/>
        </w:rPr>
      </w:pPr>
      <w:r>
        <w:br w:type="page"/>
      </w:r>
    </w:p>
    <w:p w14:paraId="31666039" w14:textId="0EB7E65D" w:rsidR="002B346A" w:rsidRPr="003B3929" w:rsidRDefault="0014421C" w:rsidP="003B3929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2B346A">
        <w:rPr>
          <w:rFonts w:ascii="Montserrat" w:hAnsi="Montserrat"/>
          <w:bCs w:val="0"/>
          <w:color w:val="004050"/>
          <w:sz w:val="22"/>
          <w:lang w:eastAsia="en-US"/>
        </w:rPr>
        <w:lastRenderedPageBreak/>
        <w:t>Solutions</w:t>
      </w:r>
    </w:p>
    <w:p w14:paraId="0032DA2B" w14:textId="173AE98E" w:rsidR="00070E0C" w:rsidRPr="009D2F6A" w:rsidRDefault="00070E0C" w:rsidP="00070E0C">
      <w:pPr>
        <w:pStyle w:val="ParaSub"/>
        <w:ind w:left="0"/>
        <w:rPr>
          <w:rFonts w:ascii="Montserrat Light" w:hAnsi="Montserrat Light" w:cs="Arial"/>
          <w:bCs/>
        </w:rPr>
      </w:pPr>
      <w:r w:rsidRPr="009D2F6A">
        <w:rPr>
          <w:rFonts w:ascii="Montserrat Light" w:hAnsi="Montserrat Light" w:cs="Arial"/>
          <w:bCs/>
        </w:rPr>
        <w:t>Here are our versions of these exercises, remember that yours can be differe</w:t>
      </w:r>
      <w:r w:rsidR="00001E9F" w:rsidRPr="009D2F6A">
        <w:rPr>
          <w:rFonts w:ascii="Montserrat Light" w:hAnsi="Montserrat Light" w:cs="Arial"/>
          <w:bCs/>
        </w:rPr>
        <w:t>nt to these, but still correct.</w:t>
      </w:r>
      <w:r w:rsidRPr="009D2F6A">
        <w:rPr>
          <w:rFonts w:ascii="Montserrat Light" w:hAnsi="Montserrat Light" w:cs="Arial"/>
          <w:bCs/>
        </w:rPr>
        <w:t xml:space="preserve"> If in </w:t>
      </w:r>
      <w:r w:rsidR="00625D90" w:rsidRPr="009D2F6A">
        <w:rPr>
          <w:rFonts w:ascii="Montserrat Light" w:hAnsi="Montserrat Light" w:cs="Arial"/>
          <w:bCs/>
        </w:rPr>
        <w:t>doubt,</w:t>
      </w:r>
      <w:r w:rsidRPr="009D2F6A">
        <w:rPr>
          <w:rFonts w:ascii="Montserrat Light" w:hAnsi="Montserrat Light" w:cs="Arial"/>
          <w:bCs/>
        </w:rPr>
        <w:t xml:space="preserve"> ask your instructor.</w:t>
      </w:r>
    </w:p>
    <w:p w14:paraId="39E84364" w14:textId="77777777" w:rsidR="00070E0C" w:rsidRDefault="00070E0C" w:rsidP="00070E0C">
      <w:pPr>
        <w:pStyle w:val="ParaSub"/>
        <w:ind w:left="0"/>
        <w:rPr>
          <w:rFonts w:ascii="Arial" w:hAnsi="Arial" w:cs="Arial"/>
          <w:bCs/>
        </w:rPr>
      </w:pPr>
    </w:p>
    <w:p w14:paraId="1E6E2DC5" w14:textId="412A0075" w:rsidR="00DC021E" w:rsidRPr="009D2F6A" w:rsidRDefault="00DC021E" w:rsidP="00485A21">
      <w:pPr>
        <w:pStyle w:val="ParaSub"/>
        <w:numPr>
          <w:ilvl w:val="0"/>
          <w:numId w:val="16"/>
        </w:numPr>
        <w:rPr>
          <w:rFonts w:ascii="Montserrat Light" w:hAnsi="Montserrat Light" w:cs="Arial"/>
          <w:bCs/>
        </w:rPr>
      </w:pPr>
      <w:r w:rsidRPr="009D2F6A">
        <w:rPr>
          <w:rFonts w:ascii="Montserrat Light" w:hAnsi="Montserrat Light" w:cs="Arial"/>
          <w:bCs/>
        </w:rPr>
        <w:t>Here</w:t>
      </w:r>
      <w:r w:rsidR="006249F3">
        <w:rPr>
          <w:rFonts w:ascii="Montserrat Light" w:hAnsi="Montserrat Light" w:cs="Arial"/>
          <w:bCs/>
        </w:rPr>
        <w:t>’</w:t>
      </w:r>
      <w:r w:rsidRPr="009D2F6A">
        <w:rPr>
          <w:rFonts w:ascii="Montserrat Light" w:hAnsi="Montserrat Light" w:cs="Arial"/>
          <w:bCs/>
        </w:rPr>
        <w:t xml:space="preserve">s </w:t>
      </w:r>
      <w:r w:rsidR="002F530E" w:rsidRPr="009D2F6A">
        <w:rPr>
          <w:rFonts w:ascii="Montserrat Light" w:hAnsi="Montserrat Light" w:cs="Arial"/>
          <w:bCs/>
        </w:rPr>
        <w:t>the first try at the</w:t>
      </w:r>
      <w:r w:rsidRPr="009D2F6A">
        <w:rPr>
          <w:rFonts w:ascii="Montserrat Light" w:hAnsi="Montserrat Light" w:cs="Arial"/>
          <w:bCs/>
        </w:rPr>
        <w:t xml:space="preserve"> </w:t>
      </w:r>
      <w:proofErr w:type="spellStart"/>
      <w:proofErr w:type="gramStart"/>
      <w:r w:rsidRPr="009D2F6A">
        <w:rPr>
          <w:rFonts w:ascii="Montserrat Light" w:hAnsi="Montserrat Light" w:cs="Courier New"/>
          <w:b/>
          <w:bCs/>
        </w:rPr>
        <w:t>frange</w:t>
      </w:r>
      <w:proofErr w:type="spellEnd"/>
      <w:r w:rsidRPr="009D2F6A">
        <w:rPr>
          <w:rFonts w:ascii="Montserrat Light" w:hAnsi="Montserrat Light" w:cs="Courier New"/>
          <w:b/>
          <w:bCs/>
        </w:rPr>
        <w:t>(</w:t>
      </w:r>
      <w:proofErr w:type="gramEnd"/>
      <w:r w:rsidRPr="009D2F6A">
        <w:rPr>
          <w:rFonts w:ascii="Montserrat Light" w:hAnsi="Montserrat Light" w:cs="Courier New"/>
          <w:b/>
          <w:bCs/>
        </w:rPr>
        <w:t>)</w:t>
      </w:r>
      <w:r w:rsidRPr="009D2F6A">
        <w:rPr>
          <w:rFonts w:ascii="Montserrat Light" w:hAnsi="Montserrat Light" w:cs="Arial"/>
          <w:bCs/>
        </w:rPr>
        <w:t xml:space="preserve"> function</w:t>
      </w:r>
      <w:r w:rsidR="00001E9F" w:rsidRPr="009D2F6A">
        <w:rPr>
          <w:rFonts w:ascii="Montserrat Light" w:hAnsi="Montserrat Light" w:cs="Arial"/>
          <w:bCs/>
        </w:rPr>
        <w:t xml:space="preserve"> (note</w:t>
      </w:r>
      <w:r w:rsidR="006249F3">
        <w:rPr>
          <w:rFonts w:ascii="Montserrat Light" w:hAnsi="Montserrat Light" w:cs="Arial"/>
          <w:bCs/>
        </w:rPr>
        <w:t xml:space="preserve"> </w:t>
      </w:r>
      <w:r w:rsidR="002F530E" w:rsidRPr="009D2F6A">
        <w:rPr>
          <w:rFonts w:ascii="Montserrat Light" w:hAnsi="Montserrat Light" w:cs="Arial"/>
          <w:bCs/>
        </w:rPr>
        <w:t>do not use this in production code!)</w:t>
      </w:r>
      <w:r w:rsidRPr="009D2F6A">
        <w:rPr>
          <w:rFonts w:ascii="Montserrat Light" w:hAnsi="Montserrat Light" w:cs="Arial"/>
          <w:bCs/>
        </w:rPr>
        <w:t>:</w:t>
      </w:r>
    </w:p>
    <w:p w14:paraId="03DEA9A6" w14:textId="77777777" w:rsidR="00DC021E" w:rsidRPr="009D2F6A" w:rsidRDefault="00DC021E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def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start, stop, step=0.25):</w:t>
      </w:r>
    </w:p>
    <w:p w14:paraId="101EF8EF" w14:textId="77777777" w:rsidR="00DC021E" w:rsidRPr="009D2F6A" w:rsidRDefault="00DC021E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= float(start)</w:t>
      </w:r>
    </w:p>
    <w:p w14:paraId="0F40A213" w14:textId="77777777" w:rsidR="00DC021E" w:rsidRPr="009D2F6A" w:rsidRDefault="00DC021E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while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&lt; stop:</w:t>
      </w:r>
    </w:p>
    <w:p w14:paraId="3D965DB0" w14:textId="77777777" w:rsidR="00DC021E" w:rsidRPr="009D2F6A" w:rsidRDefault="00DC021E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yield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</w:p>
    <w:p w14:paraId="4C94F7E9" w14:textId="77777777" w:rsidR="00DC021E" w:rsidRPr="009D2F6A" w:rsidRDefault="00DC021E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+= step</w:t>
      </w:r>
    </w:p>
    <w:p w14:paraId="09F790B8" w14:textId="77777777" w:rsidR="00DC021E" w:rsidRDefault="00DC021E" w:rsidP="00DC021E">
      <w:pPr>
        <w:pStyle w:val="ParaSub"/>
        <w:ind w:left="360"/>
        <w:rPr>
          <w:rFonts w:ascii="Arial" w:hAnsi="Arial" w:cs="Arial"/>
          <w:bCs/>
        </w:rPr>
      </w:pPr>
    </w:p>
    <w:p w14:paraId="306EDC30" w14:textId="6DF12D8B" w:rsidR="002C0234" w:rsidRPr="009D2F6A" w:rsidRDefault="002C0234" w:rsidP="00485A21">
      <w:pPr>
        <w:pStyle w:val="ParaSub"/>
        <w:numPr>
          <w:ilvl w:val="0"/>
          <w:numId w:val="16"/>
        </w:numPr>
        <w:rPr>
          <w:rFonts w:ascii="Montserrat Light" w:hAnsi="Montserrat Light" w:cs="Arial"/>
          <w:bCs/>
        </w:rPr>
      </w:pPr>
      <w:r w:rsidRPr="009D2F6A">
        <w:rPr>
          <w:rFonts w:ascii="Montserrat Light" w:hAnsi="Montserrat Light" w:cs="Arial"/>
          <w:bCs/>
        </w:rPr>
        <w:t>This implements the enhancement to accept a single parameter:</w:t>
      </w:r>
    </w:p>
    <w:p w14:paraId="671B1F78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def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start, stop=None, step=0.25):</w:t>
      </w:r>
    </w:p>
    <w:p w14:paraId="16933CC7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if stop is None:</w:t>
      </w:r>
    </w:p>
    <w:p w14:paraId="298F4D46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stop = start</w:t>
      </w:r>
    </w:p>
    <w:p w14:paraId="79944BFF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= 0.0</w:t>
      </w:r>
    </w:p>
    <w:p w14:paraId="4934601C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else:</w:t>
      </w:r>
    </w:p>
    <w:p w14:paraId="7957F05B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= float(start)</w:t>
      </w:r>
    </w:p>
    <w:p w14:paraId="3DACB943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</w:p>
    <w:p w14:paraId="264C0FE4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while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&lt; stop:</w:t>
      </w:r>
    </w:p>
    <w:p w14:paraId="4F0A5B6B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yield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</w:p>
    <w:p w14:paraId="5B61FD8C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+= step</w:t>
      </w:r>
    </w:p>
    <w:p w14:paraId="2801F3C2" w14:textId="77777777" w:rsidR="002C0234" w:rsidRPr="002C0234" w:rsidRDefault="002C0234" w:rsidP="002C0234">
      <w:pPr>
        <w:pStyle w:val="ParaSub"/>
        <w:ind w:left="920"/>
        <w:rPr>
          <w:rFonts w:ascii="Courier New" w:hAnsi="Courier New" w:cs="Courier New"/>
          <w:bCs/>
          <w:szCs w:val="22"/>
        </w:rPr>
      </w:pPr>
    </w:p>
    <w:p w14:paraId="788B97DC" w14:textId="3FA2CB55" w:rsidR="002F530E" w:rsidRPr="009D2F6A" w:rsidRDefault="00F73DFF" w:rsidP="00485A21">
      <w:pPr>
        <w:pStyle w:val="ParaSub"/>
        <w:numPr>
          <w:ilvl w:val="0"/>
          <w:numId w:val="16"/>
        </w:numPr>
        <w:rPr>
          <w:rFonts w:ascii="Montserrat Light" w:hAnsi="Montserrat Light" w:cs="Arial"/>
          <w:bCs/>
        </w:rPr>
      </w:pPr>
      <w:r w:rsidRPr="009D2F6A">
        <w:rPr>
          <w:rFonts w:ascii="Montserrat Light" w:hAnsi="Montserrat Light" w:cs="Arial"/>
          <w:bCs/>
        </w:rPr>
        <w:t xml:space="preserve">This is a more robust version of </w:t>
      </w:r>
      <w:proofErr w:type="spellStart"/>
      <w:r w:rsidRPr="009D2F6A">
        <w:rPr>
          <w:rFonts w:ascii="Montserrat Light" w:hAnsi="Montserrat Light" w:cs="Courier New"/>
          <w:b/>
          <w:bCs/>
        </w:rPr>
        <w:t>frange</w:t>
      </w:r>
      <w:proofErr w:type="spellEnd"/>
      <w:r w:rsidRPr="009D2F6A">
        <w:rPr>
          <w:rFonts w:ascii="Montserrat Light" w:hAnsi="Montserrat Light" w:cs="Arial"/>
          <w:bCs/>
        </w:rPr>
        <w:t xml:space="preserve">, using the </w:t>
      </w:r>
      <w:r w:rsidRPr="009D2F6A">
        <w:rPr>
          <w:rFonts w:ascii="Montserrat Light" w:hAnsi="Montserrat Light" w:cs="Courier New"/>
          <w:b/>
          <w:bCs/>
        </w:rPr>
        <w:t>decimal</w:t>
      </w:r>
      <w:r w:rsidRPr="009D2F6A">
        <w:rPr>
          <w:rFonts w:ascii="Montserrat Light" w:hAnsi="Montserrat Light" w:cs="Arial"/>
          <w:bCs/>
        </w:rPr>
        <w:t xml:space="preserve"> module:</w:t>
      </w:r>
    </w:p>
    <w:p w14:paraId="5EE1FA17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>import decimal</w:t>
      </w:r>
    </w:p>
    <w:p w14:paraId="1E443739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</w:p>
    <w:p w14:paraId="3A074AA4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def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start, stop=None, step=0.25):</w:t>
      </w:r>
    </w:p>
    <w:p w14:paraId="44C7539D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step =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(str(step))</w:t>
      </w:r>
    </w:p>
    <w:p w14:paraId="2DDF864D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</w:p>
    <w:p w14:paraId="733010C3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if stop is None:</w:t>
      </w:r>
    </w:p>
    <w:p w14:paraId="15FFEC0C" w14:textId="29F66C43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stop =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(str(start))</w:t>
      </w:r>
    </w:p>
    <w:p w14:paraId="160F4EB8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(0)</w:t>
      </w:r>
    </w:p>
    <w:p w14:paraId="644BB1D2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else:</w:t>
      </w:r>
    </w:p>
    <w:p w14:paraId="077F824C" w14:textId="419304D9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stop =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(str(stop))</w:t>
      </w:r>
    </w:p>
    <w:p w14:paraId="46F1C258" w14:textId="402DC3C3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(str(start))</w:t>
      </w:r>
    </w:p>
    <w:p w14:paraId="43B989E1" w14:textId="4627FF72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</w:t>
      </w:r>
    </w:p>
    <w:p w14:paraId="3FEB4365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</w:p>
    <w:p w14:paraId="3F855E8C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if </w:t>
      </w: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step !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= 0:</w:t>
      </w:r>
    </w:p>
    <w:p w14:paraId="7A88E710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while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&lt; stop:</w:t>
      </w:r>
    </w:p>
    <w:p w14:paraId="71155894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    yield float(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)</w:t>
      </w:r>
    </w:p>
    <w:p w14:paraId="1D039E86" w14:textId="400D348F" w:rsidR="00625D90" w:rsidRPr="009D2F6A" w:rsidRDefault="00F73DFF" w:rsidP="003B3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Arial"/>
          <w:bCs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+= step</w:t>
      </w:r>
    </w:p>
    <w:sectPr w:rsidR="00625D90" w:rsidRPr="009D2F6A" w:rsidSect="00AD1913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4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72F1C" w14:textId="77777777" w:rsidR="00EF7FBA" w:rsidRDefault="00EF7FBA" w:rsidP="00690DF9">
      <w:r>
        <w:separator/>
      </w:r>
    </w:p>
  </w:endnote>
  <w:endnote w:type="continuationSeparator" w:id="0">
    <w:p w14:paraId="70E12013" w14:textId="77777777" w:rsidR="00EF7FBA" w:rsidRDefault="00EF7FBA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7417779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153CA007" w14:textId="47AD9858" w:rsidR="00AD1913" w:rsidRPr="00AD1913" w:rsidRDefault="00AD1913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AD191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AD191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AD191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AD191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AD191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5822B32F" w14:textId="4B4AF242" w:rsidR="00CA407A" w:rsidRPr="00690DF9" w:rsidRDefault="00CA407A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7A81F" w14:textId="77777777" w:rsidR="00EF7FBA" w:rsidRDefault="00EF7FBA" w:rsidP="00690DF9">
      <w:r>
        <w:separator/>
      </w:r>
    </w:p>
  </w:footnote>
  <w:footnote w:type="continuationSeparator" w:id="0">
    <w:p w14:paraId="0D60C21F" w14:textId="77777777" w:rsidR="00EF7FBA" w:rsidRDefault="00EF7FBA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56DF" w14:textId="1E1E1A27" w:rsidR="00CA407A" w:rsidRPr="00E65F6E" w:rsidRDefault="00E65F6E" w:rsidP="00E65F6E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03D79040" wp14:editId="10F152FF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65F6E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E65F6E">
      <w:rPr>
        <w:rFonts w:ascii="Montserrat Light" w:hAnsi="Montserrat Light"/>
      </w:rPr>
      <w:t>QAPYTH3 v</w:t>
    </w:r>
    <w:r w:rsidR="003B3929">
      <w:rPr>
        <w:rFonts w:ascii="Montserrat Light" w:hAnsi="Montserrat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A536D"/>
    <w:multiLevelType w:val="hybridMultilevel"/>
    <w:tmpl w:val="44060CDE"/>
    <w:lvl w:ilvl="0" w:tplc="F6722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ontserrat Light" w:hAnsi="Montserrat Light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7178A"/>
    <w:multiLevelType w:val="hybridMultilevel"/>
    <w:tmpl w:val="213ECD66"/>
    <w:lvl w:ilvl="0" w:tplc="94A88D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83989729">
    <w:abstractNumId w:val="1"/>
  </w:num>
  <w:num w:numId="2" w16cid:durableId="807820688">
    <w:abstractNumId w:val="3"/>
  </w:num>
  <w:num w:numId="3" w16cid:durableId="1686438054">
    <w:abstractNumId w:val="7"/>
  </w:num>
  <w:num w:numId="4" w16cid:durableId="1193768231">
    <w:abstractNumId w:val="4"/>
  </w:num>
  <w:num w:numId="5" w16cid:durableId="1936983450">
    <w:abstractNumId w:val="11"/>
  </w:num>
  <w:num w:numId="6" w16cid:durableId="1206679455">
    <w:abstractNumId w:val="6"/>
  </w:num>
  <w:num w:numId="7" w16cid:durableId="1989480612">
    <w:abstractNumId w:val="10"/>
  </w:num>
  <w:num w:numId="8" w16cid:durableId="2088573289">
    <w:abstractNumId w:val="9"/>
  </w:num>
  <w:num w:numId="9" w16cid:durableId="642123005">
    <w:abstractNumId w:val="13"/>
  </w:num>
  <w:num w:numId="10" w16cid:durableId="343559571">
    <w:abstractNumId w:val="2"/>
  </w:num>
  <w:num w:numId="11" w16cid:durableId="1543984364">
    <w:abstractNumId w:val="5"/>
  </w:num>
  <w:num w:numId="12" w16cid:durableId="637758780">
    <w:abstractNumId w:val="0"/>
  </w:num>
  <w:num w:numId="13" w16cid:durableId="2099711285">
    <w:abstractNumId w:val="14"/>
  </w:num>
  <w:num w:numId="14" w16cid:durableId="1018774485">
    <w:abstractNumId w:val="12"/>
  </w:num>
  <w:num w:numId="15" w16cid:durableId="727919331">
    <w:abstractNumId w:val="8"/>
  </w:num>
  <w:num w:numId="16" w16cid:durableId="1081606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01E9F"/>
    <w:rsid w:val="00014143"/>
    <w:rsid w:val="0004319F"/>
    <w:rsid w:val="00045B1F"/>
    <w:rsid w:val="00047159"/>
    <w:rsid w:val="000479DB"/>
    <w:rsid w:val="000563C2"/>
    <w:rsid w:val="00062EC5"/>
    <w:rsid w:val="00065CE3"/>
    <w:rsid w:val="00070E0C"/>
    <w:rsid w:val="00080E35"/>
    <w:rsid w:val="000A5A0F"/>
    <w:rsid w:val="000C68F5"/>
    <w:rsid w:val="000D6401"/>
    <w:rsid w:val="000E023F"/>
    <w:rsid w:val="000E6A57"/>
    <w:rsid w:val="000F1F02"/>
    <w:rsid w:val="000F60E8"/>
    <w:rsid w:val="000F6AB4"/>
    <w:rsid w:val="0011661D"/>
    <w:rsid w:val="00121F91"/>
    <w:rsid w:val="001430E3"/>
    <w:rsid w:val="0014421C"/>
    <w:rsid w:val="001451E8"/>
    <w:rsid w:val="00145776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21148B"/>
    <w:rsid w:val="002257FA"/>
    <w:rsid w:val="00237DD2"/>
    <w:rsid w:val="00240C43"/>
    <w:rsid w:val="00254279"/>
    <w:rsid w:val="00256321"/>
    <w:rsid w:val="002612F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A6CE2"/>
    <w:rsid w:val="002B346A"/>
    <w:rsid w:val="002C0234"/>
    <w:rsid w:val="002C58B7"/>
    <w:rsid w:val="002E3FCE"/>
    <w:rsid w:val="002F530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655D9"/>
    <w:rsid w:val="00365E51"/>
    <w:rsid w:val="00370F68"/>
    <w:rsid w:val="00375410"/>
    <w:rsid w:val="00375AFE"/>
    <w:rsid w:val="00376D34"/>
    <w:rsid w:val="00384E79"/>
    <w:rsid w:val="00391518"/>
    <w:rsid w:val="003A2BEB"/>
    <w:rsid w:val="003B3929"/>
    <w:rsid w:val="003B5FBE"/>
    <w:rsid w:val="003D1C58"/>
    <w:rsid w:val="003D5C8A"/>
    <w:rsid w:val="003E0CB9"/>
    <w:rsid w:val="003F041C"/>
    <w:rsid w:val="00432E3F"/>
    <w:rsid w:val="00446C3C"/>
    <w:rsid w:val="00456EB0"/>
    <w:rsid w:val="00464C22"/>
    <w:rsid w:val="004677CB"/>
    <w:rsid w:val="00474CDA"/>
    <w:rsid w:val="00482438"/>
    <w:rsid w:val="00485A21"/>
    <w:rsid w:val="004A3E9F"/>
    <w:rsid w:val="004B33E4"/>
    <w:rsid w:val="004B3E8E"/>
    <w:rsid w:val="004C63EA"/>
    <w:rsid w:val="004C793C"/>
    <w:rsid w:val="004D4685"/>
    <w:rsid w:val="004E0C87"/>
    <w:rsid w:val="004F416F"/>
    <w:rsid w:val="00504907"/>
    <w:rsid w:val="0051255D"/>
    <w:rsid w:val="0052250E"/>
    <w:rsid w:val="005413BE"/>
    <w:rsid w:val="005449CB"/>
    <w:rsid w:val="0054781B"/>
    <w:rsid w:val="00554EA9"/>
    <w:rsid w:val="00560B15"/>
    <w:rsid w:val="0057028A"/>
    <w:rsid w:val="00573956"/>
    <w:rsid w:val="00580307"/>
    <w:rsid w:val="00580C89"/>
    <w:rsid w:val="0058523C"/>
    <w:rsid w:val="005924E6"/>
    <w:rsid w:val="00592A29"/>
    <w:rsid w:val="00595859"/>
    <w:rsid w:val="00596320"/>
    <w:rsid w:val="00597316"/>
    <w:rsid w:val="005A16C7"/>
    <w:rsid w:val="005A1B82"/>
    <w:rsid w:val="005A58C2"/>
    <w:rsid w:val="005C534A"/>
    <w:rsid w:val="005D4F8B"/>
    <w:rsid w:val="005E0F8E"/>
    <w:rsid w:val="006249F3"/>
    <w:rsid w:val="00625D90"/>
    <w:rsid w:val="00643B5F"/>
    <w:rsid w:val="00651B1D"/>
    <w:rsid w:val="0066248F"/>
    <w:rsid w:val="00675B98"/>
    <w:rsid w:val="00681BBF"/>
    <w:rsid w:val="006827CE"/>
    <w:rsid w:val="00690DF9"/>
    <w:rsid w:val="00691E7B"/>
    <w:rsid w:val="0069481C"/>
    <w:rsid w:val="006A19D6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72560"/>
    <w:rsid w:val="0088181A"/>
    <w:rsid w:val="008847A9"/>
    <w:rsid w:val="00892FC1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4240F"/>
    <w:rsid w:val="0094334E"/>
    <w:rsid w:val="00945265"/>
    <w:rsid w:val="00947B0C"/>
    <w:rsid w:val="00956A46"/>
    <w:rsid w:val="00964CAE"/>
    <w:rsid w:val="009668F7"/>
    <w:rsid w:val="009773C6"/>
    <w:rsid w:val="009B1161"/>
    <w:rsid w:val="009C7278"/>
    <w:rsid w:val="009D2F6A"/>
    <w:rsid w:val="009F05B8"/>
    <w:rsid w:val="00A04A76"/>
    <w:rsid w:val="00A064CF"/>
    <w:rsid w:val="00A210C3"/>
    <w:rsid w:val="00A30E40"/>
    <w:rsid w:val="00A42B0E"/>
    <w:rsid w:val="00A42D77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C75CE"/>
    <w:rsid w:val="00AD1913"/>
    <w:rsid w:val="00AD2B9D"/>
    <w:rsid w:val="00AF24F6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4EAA"/>
    <w:rsid w:val="00B6524D"/>
    <w:rsid w:val="00B74107"/>
    <w:rsid w:val="00B80E21"/>
    <w:rsid w:val="00B9035A"/>
    <w:rsid w:val="00B939EA"/>
    <w:rsid w:val="00BA4784"/>
    <w:rsid w:val="00BD2B2D"/>
    <w:rsid w:val="00BE5A99"/>
    <w:rsid w:val="00C057DD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E10"/>
    <w:rsid w:val="00C56F71"/>
    <w:rsid w:val="00C574AB"/>
    <w:rsid w:val="00C60385"/>
    <w:rsid w:val="00C73D8C"/>
    <w:rsid w:val="00C9453A"/>
    <w:rsid w:val="00C96120"/>
    <w:rsid w:val="00C97EC0"/>
    <w:rsid w:val="00CA407A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23069"/>
    <w:rsid w:val="00D27533"/>
    <w:rsid w:val="00D2753B"/>
    <w:rsid w:val="00D4361C"/>
    <w:rsid w:val="00D65650"/>
    <w:rsid w:val="00D810B7"/>
    <w:rsid w:val="00D862AB"/>
    <w:rsid w:val="00DC021E"/>
    <w:rsid w:val="00DC26B2"/>
    <w:rsid w:val="00DC5438"/>
    <w:rsid w:val="00DC6EF9"/>
    <w:rsid w:val="00E42649"/>
    <w:rsid w:val="00E65F6E"/>
    <w:rsid w:val="00E8013E"/>
    <w:rsid w:val="00EA464A"/>
    <w:rsid w:val="00EB150E"/>
    <w:rsid w:val="00ED00D8"/>
    <w:rsid w:val="00ED0260"/>
    <w:rsid w:val="00EF3DD0"/>
    <w:rsid w:val="00EF7FBA"/>
    <w:rsid w:val="00F11CB3"/>
    <w:rsid w:val="00F226FA"/>
    <w:rsid w:val="00F40B16"/>
    <w:rsid w:val="00F67BBB"/>
    <w:rsid w:val="00F73DFF"/>
    <w:rsid w:val="00F751CA"/>
    <w:rsid w:val="00F86371"/>
    <w:rsid w:val="00F86EEE"/>
    <w:rsid w:val="00F92D97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713913"/>
  <w15:docId w15:val="{EAA369B3-E0A3-467E-88BA-C8D3F7EE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customStyle="1" w:styleId="LI">
    <w:name w:val="LI"/>
    <w:basedOn w:val="Normal"/>
    <w:rsid w:val="00485A21"/>
    <w:pPr>
      <w:keepNext/>
      <w:widowControl w:val="0"/>
      <w:tabs>
        <w:tab w:val="left" w:pos="1170"/>
        <w:tab w:val="left" w:pos="2160"/>
      </w:tabs>
      <w:spacing w:after="12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rsid w:val="00DC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5" ma:contentTypeDescription="Create a new document." ma:contentTypeScope="" ma:versionID="1c86e08ee19a558daabb270f47811a89">
  <xsd:schema xmlns:xsd="http://www.w3.org/2001/XMLSchema" xmlns:xs="http://www.w3.org/2001/XMLSchema" xmlns:p="http://schemas.microsoft.com/office/2006/metadata/properties" xmlns:ns2="321e98e5-056b-4fbc-983d-5776ac277f1c" xmlns:ns3="8706a4e6-e72b-4885-96ed-b92b99fed295" targetNamespace="http://schemas.microsoft.com/office/2006/metadata/properties" ma:root="true" ma:fieldsID="451e2ea32cc94e31a40865bb33ac54ea" ns2:_="" ns3:_="">
    <xsd:import namespace="321e98e5-056b-4fbc-983d-5776ac277f1c"/>
    <xsd:import namespace="8706a4e6-e72b-4885-96ed-b92b99fed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6a4e6-e72b-4885-96ed-b92b99fed2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F7A0A5-3EC5-4A73-8E52-3B4DFC88BB88}"/>
</file>

<file path=customXml/itemProps3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69F037-EF65-4DF2-B0B0-E93C1EB0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265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37</cp:revision>
  <cp:lastPrinted>2011-06-02T09:20:00Z</cp:lastPrinted>
  <dcterms:created xsi:type="dcterms:W3CDTF">2014-07-15T16:57:00Z</dcterms:created>
  <dcterms:modified xsi:type="dcterms:W3CDTF">2023-06-01T09:11:00Z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