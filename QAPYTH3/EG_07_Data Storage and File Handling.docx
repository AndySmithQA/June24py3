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3BA2" w14:textId="2F695AD2" w:rsidR="00337BC2" w:rsidRDefault="00337BC2" w:rsidP="00110536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371887"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7</w:t>
      </w:r>
      <w:r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371887"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Data Storage and File Handling</w:t>
      </w:r>
    </w:p>
    <w:p w14:paraId="77CDF524" w14:textId="77777777" w:rsidR="00F73AC8" w:rsidRPr="00F73AC8" w:rsidRDefault="00F73AC8" w:rsidP="00F73AC8">
      <w:pPr>
        <w:rPr>
          <w:lang w:eastAsia="en-US"/>
        </w:rPr>
      </w:pPr>
    </w:p>
    <w:p w14:paraId="0222B083" w14:textId="33425187" w:rsidR="00337BC2" w:rsidRDefault="00337BC2" w:rsidP="00F73AC8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F73AC8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123E6DCE" w14:textId="77777777" w:rsidR="00F73AC8" w:rsidRPr="00854EE0" w:rsidRDefault="00F73AC8" w:rsidP="00FC251F">
      <w:pPr>
        <w:spacing w:after="0"/>
        <w:rPr>
          <w:rFonts w:ascii="Montserrat Light" w:hAnsi="Montserrat Light"/>
          <w:lang w:eastAsia="en-US"/>
        </w:rPr>
      </w:pPr>
    </w:p>
    <w:p w14:paraId="07DA5255" w14:textId="38405EAD" w:rsidR="00DF6AA0" w:rsidRPr="00854EE0" w:rsidRDefault="00DF6AA0" w:rsidP="00DD598C">
      <w:pPr>
        <w:pStyle w:val="BodyText"/>
        <w:rPr>
          <w:rFonts w:ascii="Montserrat Light" w:hAnsi="Montserrat Light" w:cs="Arial"/>
        </w:rPr>
      </w:pPr>
      <w:r w:rsidRPr="00854EE0">
        <w:rPr>
          <w:rFonts w:ascii="Montserrat Light" w:hAnsi="Montserrat Light" w:cs="Arial"/>
        </w:rPr>
        <w:t xml:space="preserve">To use some of the Python 3 file handling methods, as well as the pickle and </w:t>
      </w:r>
      <w:proofErr w:type="spellStart"/>
      <w:r w:rsidRPr="00854EE0">
        <w:rPr>
          <w:rFonts w:ascii="Montserrat Light" w:hAnsi="Montserrat Light" w:cs="Arial"/>
        </w:rPr>
        <w:t>gzip</w:t>
      </w:r>
      <w:proofErr w:type="spellEnd"/>
      <w:r w:rsidRPr="00854EE0">
        <w:rPr>
          <w:rFonts w:ascii="Montserrat Light" w:hAnsi="Montserrat Light" w:cs="Arial"/>
        </w:rPr>
        <w:t xml:space="preserve"> modules.</w:t>
      </w:r>
    </w:p>
    <w:p w14:paraId="5D9537F5" w14:textId="00072F70" w:rsidR="00337BC2" w:rsidRDefault="00337BC2" w:rsidP="00F73AC8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F73AC8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2EB3869F" w14:textId="77777777" w:rsidR="00F73AC8" w:rsidRPr="00F73AC8" w:rsidRDefault="00F73AC8" w:rsidP="00F73AC8">
      <w:pPr>
        <w:rPr>
          <w:lang w:eastAsia="en-US"/>
        </w:rPr>
      </w:pPr>
    </w:p>
    <w:p w14:paraId="4090A1DD" w14:textId="77777777" w:rsidR="00DF6AA0" w:rsidRPr="00854EE0" w:rsidRDefault="00DF6AA0" w:rsidP="00DF6AA0">
      <w:pPr>
        <w:pStyle w:val="ParaSub"/>
        <w:numPr>
          <w:ilvl w:val="0"/>
          <w:numId w:val="17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Write a Python script to list all the unused port numbers in the /etc/services file between 1 and 200</w:t>
      </w:r>
    </w:p>
    <w:p w14:paraId="079E6D1C" w14:textId="7777777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Steps:</w:t>
      </w:r>
    </w:p>
    <w:p w14:paraId="63CC8C22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Become familiar with the input file - view it first</w:t>
      </w:r>
    </w:p>
    <w:p w14:paraId="3928E0B3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Write the main code to read the services file one line at a time</w:t>
      </w:r>
    </w:p>
    <w:p w14:paraId="7040FF87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string functions or a regular expression to:</w:t>
      </w:r>
    </w:p>
    <w:p w14:paraId="0897C958" w14:textId="77777777" w:rsidR="00DF6AA0" w:rsidRPr="00854EE0" w:rsidRDefault="00DF6AA0" w:rsidP="00DF6AA0">
      <w:pPr>
        <w:pStyle w:val="ParaSub"/>
        <w:ind w:left="180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Ignore lines starting with a # comment character</w:t>
      </w:r>
    </w:p>
    <w:p w14:paraId="4213ECA4" w14:textId="77777777" w:rsidR="00DF6AA0" w:rsidRPr="00854EE0" w:rsidRDefault="00DF6AA0" w:rsidP="00DF6AA0">
      <w:pPr>
        <w:pStyle w:val="ParaSub"/>
        <w:ind w:left="180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Ignore lines that just consist of "white-space"</w:t>
      </w:r>
    </w:p>
    <w:p w14:paraId="116A27D9" w14:textId="4CC39A88" w:rsidR="00DF6AA0" w:rsidRPr="00854EE0" w:rsidRDefault="00C67A28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 xml:space="preserve">The </w:t>
      </w:r>
      <w:r w:rsidR="00DF6AA0" w:rsidRPr="00854EE0">
        <w:rPr>
          <w:rFonts w:ascii="Montserrat Light" w:hAnsi="Montserrat Light" w:cs="Arial"/>
          <w:bCs/>
        </w:rPr>
        <w:t>/etc/services has several columns separated by white-space</w:t>
      </w:r>
    </w:p>
    <w:p w14:paraId="30876243" w14:textId="30BAA3BE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split or a regular expression to isolate the port/protocol field</w:t>
      </w:r>
    </w:p>
    <w:p w14:paraId="54D1612E" w14:textId="77777777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another split or regular expression to isolate the port number</w:t>
      </w:r>
    </w:p>
    <w:p w14:paraId="7F8A0E6E" w14:textId="77777777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Don't forget to stop at port number 200!</w:t>
      </w:r>
    </w:p>
    <w:p w14:paraId="6E58814D" w14:textId="070C3EC8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Note that many port numbers have &gt; 1 entry</w:t>
      </w:r>
    </w:p>
    <w:p w14:paraId="7BD13D4B" w14:textId="77777777" w:rsidR="00C67A28" w:rsidRPr="00506189" w:rsidRDefault="00C67A28" w:rsidP="00C67A28">
      <w:pPr>
        <w:pStyle w:val="ParaSub"/>
        <w:ind w:left="2160"/>
        <w:rPr>
          <w:rFonts w:ascii="Arial" w:hAnsi="Arial" w:cs="Arial"/>
          <w:bCs/>
        </w:rPr>
      </w:pPr>
    </w:p>
    <w:p w14:paraId="5465642D" w14:textId="05E1545A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  <w:lang w:val="en-US"/>
        </w:rPr>
      </w:pPr>
      <w:r w:rsidRPr="00854EE0">
        <w:rPr>
          <w:rFonts w:ascii="Montserrat Light" w:hAnsi="Montserrat Light" w:cs="Arial"/>
          <w:b/>
          <w:bCs/>
        </w:rPr>
        <w:t>On Windows</w:t>
      </w:r>
      <w:r w:rsidRPr="00854EE0">
        <w:rPr>
          <w:rFonts w:ascii="Montserrat Light" w:hAnsi="Montserrat Light" w:cs="Arial"/>
          <w:bCs/>
        </w:rPr>
        <w:t xml:space="preserve"> the file is in </w:t>
      </w:r>
      <w:r w:rsidRPr="00854EE0">
        <w:rPr>
          <w:rFonts w:ascii="Montserrat Light" w:hAnsi="Montserrat Light" w:cs="Arial"/>
          <w:bCs/>
          <w:lang w:val="en-US"/>
        </w:rPr>
        <w:t>'C:\WINDOWS\system32\drivers\</w:t>
      </w:r>
      <w:proofErr w:type="spellStart"/>
      <w:r w:rsidRPr="00854EE0">
        <w:rPr>
          <w:rFonts w:ascii="Montserrat Light" w:hAnsi="Montserrat Light" w:cs="Arial"/>
          <w:bCs/>
          <w:lang w:val="en-US"/>
        </w:rPr>
        <w:t>etc</w:t>
      </w:r>
      <w:proofErr w:type="spellEnd"/>
      <w:r w:rsidRPr="00854EE0">
        <w:rPr>
          <w:rFonts w:ascii="Montserrat Light" w:hAnsi="Montserrat Light" w:cs="Arial"/>
          <w:bCs/>
          <w:lang w:val="en-US"/>
        </w:rPr>
        <w:t xml:space="preserve">\services' or </w:t>
      </w:r>
      <w:r w:rsidRPr="00854EE0">
        <w:rPr>
          <w:rFonts w:ascii="Montserrat Light" w:hAnsi="Montserrat Light" w:cs="Arial"/>
          <w:bCs/>
        </w:rPr>
        <w:t xml:space="preserve">in </w:t>
      </w:r>
      <w:r w:rsidRPr="00854EE0">
        <w:rPr>
          <w:rFonts w:ascii="Montserrat Light" w:hAnsi="Montserrat Light" w:cs="Arial"/>
          <w:bCs/>
          <w:lang w:val="en-US"/>
        </w:rPr>
        <w:t>'C:\WINNT\system32\drivers\</w:t>
      </w:r>
      <w:proofErr w:type="spellStart"/>
      <w:r w:rsidRPr="00854EE0">
        <w:rPr>
          <w:rFonts w:ascii="Montserrat Light" w:hAnsi="Montserrat Light" w:cs="Arial"/>
          <w:bCs/>
          <w:lang w:val="en-US"/>
        </w:rPr>
        <w:t>etc</w:t>
      </w:r>
      <w:proofErr w:type="spellEnd"/>
      <w:r w:rsidRPr="00854EE0">
        <w:rPr>
          <w:rFonts w:ascii="Montserrat Light" w:hAnsi="Montserrat Light" w:cs="Arial"/>
          <w:bCs/>
          <w:lang w:val="en-US"/>
        </w:rPr>
        <w:t>\services'.</w:t>
      </w:r>
    </w:p>
    <w:p w14:paraId="50C10044" w14:textId="11BC47C3" w:rsidR="00C10B8F" w:rsidRPr="00854EE0" w:rsidRDefault="00C10B8F" w:rsidP="00C10B8F">
      <w:pPr>
        <w:pStyle w:val="ParaSub"/>
        <w:ind w:left="720"/>
        <w:rPr>
          <w:rFonts w:ascii="Montserrat Light" w:hAnsi="Montserrat Light" w:cs="Arial"/>
          <w:bCs/>
          <w:lang w:val="en-US"/>
        </w:rPr>
      </w:pPr>
      <w:r w:rsidRPr="00854EE0">
        <w:rPr>
          <w:rFonts w:ascii="Montserrat Light" w:hAnsi="Montserrat Light" w:cs="Arial"/>
          <w:b/>
          <w:bCs/>
        </w:rPr>
        <w:t xml:space="preserve">On OSX </w:t>
      </w:r>
      <w:r w:rsidRPr="00854EE0">
        <w:rPr>
          <w:rFonts w:ascii="Montserrat Light" w:hAnsi="Montserrat Light" w:cs="Arial"/>
          <w:bCs/>
        </w:rPr>
        <w:t>the file has unuse</w:t>
      </w:r>
      <w:r w:rsidR="00CD28D7" w:rsidRPr="00854EE0">
        <w:rPr>
          <w:rFonts w:ascii="Montserrat Light" w:hAnsi="Montserrat Light" w:cs="Arial"/>
          <w:bCs/>
        </w:rPr>
        <w:t>d ports marked as 'Unassigned'.</w:t>
      </w:r>
      <w:r w:rsidRPr="00854EE0">
        <w:rPr>
          <w:rFonts w:ascii="Montserrat Light" w:hAnsi="Montserrat Light" w:cs="Arial"/>
          <w:bCs/>
        </w:rPr>
        <w:t xml:space="preserve"> </w:t>
      </w:r>
      <w:r w:rsidR="00551A89" w:rsidRPr="00854EE0">
        <w:rPr>
          <w:rFonts w:ascii="Montserrat Light" w:hAnsi="Montserrat Light" w:cs="Arial"/>
          <w:bCs/>
        </w:rPr>
        <w:t>Therefore,</w:t>
      </w:r>
      <w:r w:rsidRPr="00854EE0">
        <w:rPr>
          <w:rFonts w:ascii="Montserrat Light" w:hAnsi="Montserrat Light" w:cs="Arial"/>
          <w:bCs/>
        </w:rPr>
        <w:t xml:space="preserve"> we have an addition requirement: ignore all lines that start with the comment delimiter '#'.</w:t>
      </w:r>
    </w:p>
    <w:p w14:paraId="17341C74" w14:textId="7777777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Many port numbers have more than one entry in the file, but you may assume they are in order.</w:t>
      </w:r>
    </w:p>
    <w:p w14:paraId="01EB4EE2" w14:textId="3BF852EC" w:rsidR="00DF6AA0" w:rsidRPr="00854EE0" w:rsidRDefault="00DF6AA0" w:rsidP="00C67A28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Hints:</w:t>
      </w:r>
      <w:r w:rsidR="00C67A28" w:rsidRPr="00854EE0">
        <w:rPr>
          <w:rFonts w:ascii="Montserrat Light" w:hAnsi="Montserrat Light" w:cs="Arial"/>
          <w:bCs/>
        </w:rPr>
        <w:tab/>
        <w:t>O</w:t>
      </w:r>
      <w:r w:rsidRPr="00854EE0">
        <w:rPr>
          <w:rFonts w:ascii="Montserrat Light" w:hAnsi="Montserrat Light" w:cs="Arial"/>
          <w:bCs/>
        </w:rPr>
        <w:t>pen the file</w:t>
      </w:r>
      <w:r w:rsidR="00C67A28" w:rsidRPr="00854EE0">
        <w:rPr>
          <w:rFonts w:ascii="Montserrat Light" w:hAnsi="Montserrat Light" w:cs="Arial"/>
          <w:bCs/>
        </w:rPr>
        <w:t>.</w:t>
      </w:r>
    </w:p>
    <w:p w14:paraId="3B3DE8C7" w14:textId="467272C6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Read the file line-by-line using a for loop</w:t>
      </w:r>
      <w:r w:rsidR="00C67A28" w:rsidRPr="00854EE0">
        <w:rPr>
          <w:rFonts w:ascii="Montserrat Light" w:hAnsi="Montserrat Light" w:cs="Arial"/>
          <w:bCs/>
        </w:rPr>
        <w:t>.</w:t>
      </w:r>
    </w:p>
    <w:p w14:paraId="5117E85F" w14:textId="77777777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Consider using a set or a dictionary to hold the port numbers.</w:t>
      </w:r>
    </w:p>
    <w:p w14:paraId="1D3A5955" w14:textId="240464D5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Be careful of comparing strings and int - you will have to convert the port number to an int</w:t>
      </w:r>
      <w:r w:rsidR="00C67A28" w:rsidRPr="00854EE0">
        <w:rPr>
          <w:rFonts w:ascii="Montserrat Light" w:hAnsi="Montserrat Light" w:cs="Arial"/>
          <w:bCs/>
        </w:rPr>
        <w:t>eger.</w:t>
      </w:r>
    </w:p>
    <w:p w14:paraId="6281DD08" w14:textId="40920180" w:rsidR="00F6348D" w:rsidRPr="00854EE0" w:rsidRDefault="00F6348D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3C505634" w14:textId="7107E666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571ECB44" w14:textId="5368E56A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7A35FB0E" w14:textId="77777777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2B095CDD" w14:textId="64825ED3" w:rsidR="00DF6AA0" w:rsidRPr="00854EE0" w:rsidRDefault="00DF6AA0" w:rsidP="00DF6AA0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 xml:space="preserve">Using the data in </w:t>
      </w:r>
      <w:r w:rsidRPr="00854EE0">
        <w:rPr>
          <w:rFonts w:ascii="Montserrat Light" w:hAnsi="Montserrat Light" w:cs="Arial"/>
          <w:b/>
          <w:bCs/>
        </w:rPr>
        <w:t>country.txt</w:t>
      </w:r>
      <w:r w:rsidRPr="00854EE0">
        <w:rPr>
          <w:rFonts w:ascii="Montserrat Light" w:hAnsi="Montserrat Light" w:cs="Arial"/>
          <w:bCs/>
        </w:rPr>
        <w:t>, construct a Python dictionary where the country name is the key and the other record details are s</w:t>
      </w:r>
      <w:r w:rsidR="00CD28D7" w:rsidRPr="00854EE0">
        <w:rPr>
          <w:rFonts w:ascii="Montserrat Light" w:hAnsi="Montserrat Light" w:cs="Arial"/>
          <w:bCs/>
        </w:rPr>
        <w:t xml:space="preserve">tored in a list as the value. </w:t>
      </w:r>
      <w:r w:rsidRPr="00854EE0">
        <w:rPr>
          <w:rFonts w:ascii="Montserrat Light" w:hAnsi="Montserrat Light" w:cs="Arial"/>
          <w:bCs/>
        </w:rPr>
        <w:t xml:space="preserve">Store (pickle) this dictionary into a file </w:t>
      </w:r>
      <w:r w:rsidR="00B05ADC" w:rsidRPr="00854EE0">
        <w:rPr>
          <w:rFonts w:ascii="Montserrat Light" w:hAnsi="Montserrat Light" w:cs="Arial"/>
          <w:bCs/>
        </w:rPr>
        <w:t>named</w:t>
      </w:r>
      <w:r w:rsidRPr="00854EE0">
        <w:rPr>
          <w:rFonts w:ascii="Montserrat Light" w:hAnsi="Montserrat Light" w:cs="Arial"/>
          <w:bCs/>
        </w:rPr>
        <w:t xml:space="preserve"> </w:t>
      </w:r>
      <w:r w:rsidR="00B05ADC" w:rsidRPr="00854EE0">
        <w:rPr>
          <w:rFonts w:ascii="Montserrat Light" w:hAnsi="Montserrat Light" w:cs="Arial"/>
          <w:bCs/>
        </w:rPr>
        <w:t>‘</w:t>
      </w:r>
      <w:proofErr w:type="spellStart"/>
      <w:proofErr w:type="gramStart"/>
      <w:r w:rsidRPr="00854EE0">
        <w:rPr>
          <w:rFonts w:ascii="Montserrat Light" w:hAnsi="Montserrat Light" w:cs="Arial"/>
          <w:bCs/>
        </w:rPr>
        <w:t>country.p</w:t>
      </w:r>
      <w:proofErr w:type="spellEnd"/>
      <w:proofErr w:type="gramEnd"/>
      <w:r w:rsidR="00B05ADC" w:rsidRPr="00854EE0">
        <w:rPr>
          <w:rFonts w:ascii="Montserrat Light" w:hAnsi="Montserrat Light" w:cs="Arial"/>
          <w:bCs/>
        </w:rPr>
        <w:t>’</w:t>
      </w:r>
      <w:r w:rsidRPr="00854EE0">
        <w:rPr>
          <w:rFonts w:ascii="Montserrat Light" w:hAnsi="Montserrat Light" w:cs="Arial"/>
          <w:bCs/>
        </w:rPr>
        <w:t>.</w:t>
      </w:r>
    </w:p>
    <w:p w14:paraId="213C65C6" w14:textId="03ED495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Notice the size of the file compare</w:t>
      </w:r>
      <w:r w:rsidR="00C67A28" w:rsidRPr="00854EE0">
        <w:rPr>
          <w:rFonts w:ascii="Montserrat Light" w:hAnsi="Montserrat Light" w:cs="Arial"/>
          <w:bCs/>
        </w:rPr>
        <w:t>d</w:t>
      </w:r>
      <w:r w:rsidRPr="00854EE0">
        <w:rPr>
          <w:rFonts w:ascii="Montserrat Light" w:hAnsi="Montserrat Light" w:cs="Arial"/>
          <w:bCs/>
        </w:rPr>
        <w:t xml:space="preserve"> to the original, and then change the program to use </w:t>
      </w:r>
      <w:proofErr w:type="spellStart"/>
      <w:r w:rsidRPr="00854EE0">
        <w:rPr>
          <w:rFonts w:ascii="Montserrat Light" w:hAnsi="Montserrat Light" w:cs="Arial"/>
          <w:bCs/>
        </w:rPr>
        <w:t>gzip</w:t>
      </w:r>
      <w:proofErr w:type="spellEnd"/>
      <w:r w:rsidRPr="00854EE0">
        <w:rPr>
          <w:rFonts w:ascii="Montserrat Light" w:hAnsi="Montserrat Light" w:cs="Arial"/>
          <w:bCs/>
        </w:rPr>
        <w:t>.</w:t>
      </w:r>
    </w:p>
    <w:p w14:paraId="25192E74" w14:textId="77777777" w:rsidR="00DF6AA0" w:rsidRPr="00854EE0" w:rsidRDefault="00DF6AA0" w:rsidP="00DF6AA0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Now write a program which reads the pickled dictionary and displays it onto the console.</w:t>
      </w:r>
    </w:p>
    <w:p w14:paraId="5217E398" w14:textId="577C2C2D" w:rsidR="00DF6AA0" w:rsidRDefault="00DF6AA0" w:rsidP="00DF6AA0">
      <w:pPr>
        <w:pStyle w:val="ParaSub"/>
        <w:ind w:left="0" w:firstLine="720"/>
        <w:rPr>
          <w:rFonts w:ascii="Arial" w:hAnsi="Arial" w:cs="Arial"/>
          <w:bCs/>
        </w:rPr>
      </w:pPr>
      <w:r w:rsidRPr="00854EE0">
        <w:rPr>
          <w:rFonts w:ascii="Montserrat Light" w:hAnsi="Montserrat Light" w:cs="Arial"/>
          <w:bCs/>
        </w:rPr>
        <w:t>If time allows, convert your pickle to use a shelve.</w:t>
      </w:r>
    </w:p>
    <w:p w14:paraId="51B79E00" w14:textId="77777777" w:rsidR="00B05ADC" w:rsidRPr="00DF3076" w:rsidRDefault="00B05ADC" w:rsidP="00DF6AA0">
      <w:pPr>
        <w:pStyle w:val="ParaSub"/>
        <w:ind w:left="0" w:firstLine="720"/>
        <w:rPr>
          <w:rFonts w:ascii="Montserrat Light" w:hAnsi="Montserrat Light" w:cs="Arial"/>
          <w:bCs/>
          <w:sz w:val="20"/>
        </w:rPr>
      </w:pPr>
    </w:p>
    <w:p w14:paraId="698A4A4C" w14:textId="77777777" w:rsidR="003E0CB9" w:rsidRDefault="003E0CB9" w:rsidP="00DF6AA0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32F14AB" w14:textId="3038BBF0" w:rsidR="00F73AC8" w:rsidRPr="00F73AC8" w:rsidRDefault="0014421C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F73AC8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lastRenderedPageBreak/>
        <w:t>Solutions</w:t>
      </w:r>
    </w:p>
    <w:p w14:paraId="72917196" w14:textId="4682101B" w:rsidR="00F73AC8" w:rsidRDefault="005D16CD" w:rsidP="00854EE0">
      <w:pPr>
        <w:pStyle w:val="ParaSub"/>
        <w:ind w:left="1440" w:hanging="1440"/>
        <w:rPr>
          <w:rFonts w:ascii="Arial" w:hAnsi="Arial" w:cs="Arial"/>
          <w:b/>
          <w:lang w:val="en-US"/>
        </w:rPr>
      </w:pPr>
      <w:r w:rsidRPr="00AF27DA">
        <w:rPr>
          <w:rFonts w:ascii="Arial" w:hAnsi="Arial" w:cs="Arial"/>
          <w:b/>
          <w:lang w:val="en-US"/>
        </w:rPr>
        <w:t>Question 1</w:t>
      </w:r>
    </w:p>
    <w:p w14:paraId="06B0C0F7" w14:textId="77777777" w:rsidR="00854EE0" w:rsidRPr="00854EE0" w:rsidRDefault="00854EE0" w:rsidP="00854EE0">
      <w:pPr>
        <w:pStyle w:val="ParaSub"/>
        <w:ind w:left="1440" w:hanging="1440"/>
        <w:rPr>
          <w:rFonts w:ascii="Arial" w:hAnsi="Arial" w:cs="Arial"/>
          <w:b/>
          <w:lang w:val="en-US"/>
        </w:rPr>
      </w:pPr>
    </w:p>
    <w:p w14:paraId="45960F0D" w14:textId="0D3FD600" w:rsidR="005D16CD" w:rsidRPr="00854EE0" w:rsidRDefault="005D16CD" w:rsidP="005D16CD">
      <w:pPr>
        <w:pStyle w:val="ParaSub"/>
        <w:ind w:left="720"/>
        <w:rPr>
          <w:rFonts w:ascii="Montserrat Light" w:hAnsi="Montserrat Light" w:cs="Arial"/>
          <w:lang w:val="en-US"/>
        </w:rPr>
      </w:pPr>
      <w:r w:rsidRPr="00854EE0">
        <w:rPr>
          <w:rFonts w:ascii="Montserrat Light" w:hAnsi="Montserrat Light" w:cs="Arial"/>
          <w:lang w:val="en-US"/>
        </w:rPr>
        <w:t xml:space="preserve">This solution uses regular expressions and sets. A common mistake with this approach is to forget to convert the captured port number to an int, required since </w:t>
      </w:r>
      <w:r w:rsidRPr="00854EE0">
        <w:rPr>
          <w:rFonts w:ascii="Montserrat Light" w:hAnsi="Montserrat Light" w:cs="Courier New"/>
          <w:lang w:val="en-US"/>
        </w:rPr>
        <w:t>range</w:t>
      </w:r>
      <w:r w:rsidRPr="00854EE0">
        <w:rPr>
          <w:rFonts w:ascii="Montserrat Light" w:hAnsi="Montserrat Light" w:cs="Arial"/>
          <w:lang w:val="en-US"/>
        </w:rPr>
        <w:t xml:space="preserve"> returns </w:t>
      </w:r>
      <w:r w:rsidR="00551A89" w:rsidRPr="00854EE0">
        <w:rPr>
          <w:rFonts w:ascii="Montserrat Light" w:hAnsi="Montserrat Light" w:cs="Arial"/>
          <w:lang w:val="en-US"/>
        </w:rPr>
        <w:t xml:space="preserve">an </w:t>
      </w:r>
      <w:r w:rsidRPr="00854EE0">
        <w:rPr>
          <w:rFonts w:ascii="Montserrat Light" w:hAnsi="Montserrat Light" w:cs="Arial"/>
          <w:lang w:val="en-US"/>
        </w:rPr>
        <w:t>int</w:t>
      </w:r>
      <w:r w:rsidR="00551A89" w:rsidRPr="00854EE0">
        <w:rPr>
          <w:rFonts w:ascii="Montserrat Light" w:hAnsi="Montserrat Light" w:cs="Arial"/>
          <w:lang w:val="en-US"/>
        </w:rPr>
        <w:t>eger</w:t>
      </w:r>
      <w:r w:rsidRPr="00854EE0">
        <w:rPr>
          <w:rFonts w:ascii="Montserrat Light" w:hAnsi="Montserrat Light" w:cs="Arial"/>
          <w:lang w:val="en-US"/>
        </w:rPr>
        <w:t>.</w:t>
      </w:r>
    </w:p>
    <w:p w14:paraId="0C06C37D" w14:textId="0BB29876" w:rsidR="00223588" w:rsidRPr="00854EE0" w:rsidRDefault="0022358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import sys</w:t>
      </w:r>
    </w:p>
    <w:p w14:paraId="28CC43D6" w14:textId="016147A9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import re</w:t>
      </w:r>
    </w:p>
    <w:p w14:paraId="5C9CCDD7" w14:textId="77777777" w:rsidR="00551A89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7F9CEBC0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if </w:t>
      </w:r>
      <w:proofErr w:type="spellStart"/>
      <w:proofErr w:type="gramStart"/>
      <w:r w:rsidRPr="00854EE0">
        <w:rPr>
          <w:rFonts w:ascii="Montserrat Light" w:hAnsi="Montserrat Light" w:cs="Courier New"/>
          <w:lang w:val="en-US"/>
        </w:rPr>
        <w:t>sys.platform</w:t>
      </w:r>
      <w:proofErr w:type="spellEnd"/>
      <w:proofErr w:type="gramEnd"/>
      <w:r w:rsidRPr="00854EE0">
        <w:rPr>
          <w:rFonts w:ascii="Montserrat Light" w:hAnsi="Montserrat Light" w:cs="Courier New"/>
          <w:lang w:val="en-US"/>
        </w:rPr>
        <w:t xml:space="preserve"> == 'win32':</w:t>
      </w:r>
    </w:p>
    <w:p w14:paraId="420D1165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file = </w:t>
      </w:r>
      <w:proofErr w:type="spellStart"/>
      <w:proofErr w:type="gramStart"/>
      <w:r w:rsidRPr="00854EE0">
        <w:rPr>
          <w:rFonts w:ascii="Montserrat Light" w:hAnsi="Montserrat Light" w:cs="Courier New"/>
          <w:lang w:val="en-US"/>
        </w:rPr>
        <w:t>r'C</w:t>
      </w:r>
      <w:proofErr w:type="spellEnd"/>
      <w:r w:rsidRPr="00854EE0">
        <w:rPr>
          <w:rFonts w:ascii="Montserrat Light" w:hAnsi="Montserrat Light" w:cs="Courier New"/>
          <w:lang w:val="en-US"/>
        </w:rPr>
        <w:t>:\WINDOWS\system32\drivers\</w:t>
      </w:r>
      <w:proofErr w:type="spellStart"/>
      <w:r w:rsidRPr="00854EE0">
        <w:rPr>
          <w:rFonts w:ascii="Montserrat Light" w:hAnsi="Montserrat Light" w:cs="Courier New"/>
          <w:lang w:val="en-US"/>
        </w:rPr>
        <w:t>etc</w:t>
      </w:r>
      <w:proofErr w:type="spellEnd"/>
      <w:r w:rsidRPr="00854EE0">
        <w:rPr>
          <w:rFonts w:ascii="Montserrat Light" w:hAnsi="Montserrat Light" w:cs="Courier New"/>
          <w:lang w:val="en-US"/>
        </w:rPr>
        <w:t>\services</w:t>
      </w:r>
      <w:proofErr w:type="gramEnd"/>
      <w:r w:rsidRPr="00854EE0">
        <w:rPr>
          <w:rFonts w:ascii="Montserrat Light" w:hAnsi="Montserrat Light" w:cs="Courier New"/>
          <w:lang w:val="en-US"/>
        </w:rPr>
        <w:t>'</w:t>
      </w:r>
    </w:p>
    <w:p w14:paraId="0A613838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else:</w:t>
      </w:r>
    </w:p>
    <w:p w14:paraId="6A51A5EE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file = '/</w:t>
      </w:r>
      <w:proofErr w:type="spellStart"/>
      <w:r w:rsidRPr="00854EE0">
        <w:rPr>
          <w:rFonts w:ascii="Montserrat Light" w:hAnsi="Montserrat Light" w:cs="Courier New"/>
          <w:lang w:val="en-US"/>
        </w:rPr>
        <w:t>etc</w:t>
      </w:r>
      <w:proofErr w:type="spellEnd"/>
      <w:r w:rsidRPr="00854EE0">
        <w:rPr>
          <w:rFonts w:ascii="Montserrat Light" w:hAnsi="Montserrat Light" w:cs="Courier New"/>
          <w:lang w:val="en-US"/>
        </w:rPr>
        <w:t>/services'</w:t>
      </w:r>
    </w:p>
    <w:p w14:paraId="0EB134D1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733D58B4" w14:textId="59578C60" w:rsidR="005D16CD" w:rsidRPr="00854EE0" w:rsidRDefault="005D16CD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ports = </w:t>
      </w:r>
      <w:proofErr w:type="gramStart"/>
      <w:r w:rsidRPr="00854EE0">
        <w:rPr>
          <w:rFonts w:ascii="Montserrat Light" w:hAnsi="Montserrat Light" w:cs="Courier New"/>
          <w:lang w:val="en-US"/>
        </w:rPr>
        <w:t>set(</w:t>
      </w:r>
      <w:proofErr w:type="gramEnd"/>
      <w:r w:rsidRPr="00854EE0">
        <w:rPr>
          <w:rFonts w:ascii="Montserrat Light" w:hAnsi="Montserrat Light" w:cs="Courier New"/>
          <w:lang w:val="en-US"/>
        </w:rPr>
        <w:t>)</w:t>
      </w:r>
    </w:p>
    <w:p w14:paraId="77D68B43" w14:textId="77777777" w:rsidR="00C67A28" w:rsidRPr="00854EE0" w:rsidRDefault="00C67A2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1380D4F9" w14:textId="63092BF2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for line in </w:t>
      </w:r>
      <w:proofErr w:type="gramStart"/>
      <w:r w:rsidRPr="00854EE0">
        <w:rPr>
          <w:rFonts w:ascii="Montserrat Light" w:hAnsi="Montserrat Light" w:cs="Courier New"/>
          <w:lang w:val="en-US"/>
        </w:rPr>
        <w:t>open(</w:t>
      </w:r>
      <w:proofErr w:type="gramEnd"/>
      <w:r w:rsidRPr="00854EE0">
        <w:rPr>
          <w:rFonts w:ascii="Montserrat Light" w:hAnsi="Montserrat Light" w:cs="Courier New"/>
          <w:lang w:val="en-US"/>
        </w:rPr>
        <w:t>file</w:t>
      </w:r>
      <w:r w:rsidR="004925A3" w:rsidRPr="00854EE0">
        <w:rPr>
          <w:rFonts w:ascii="Montserrat Light" w:hAnsi="Montserrat Light" w:cs="Courier New"/>
          <w:lang w:val="en-US"/>
        </w:rPr>
        <w:t>, 'r'</w:t>
      </w:r>
      <w:r w:rsidRPr="00854EE0">
        <w:rPr>
          <w:rFonts w:ascii="Montserrat Light" w:hAnsi="Montserrat Light" w:cs="Courier New"/>
          <w:lang w:val="en-US"/>
        </w:rPr>
        <w:t xml:space="preserve">): </w:t>
      </w:r>
    </w:p>
    <w:p w14:paraId="5077175E" w14:textId="398E50EE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</w:t>
      </w:r>
      <w:r w:rsidR="005D16CD" w:rsidRPr="00854EE0">
        <w:rPr>
          <w:rFonts w:ascii="Montserrat Light" w:hAnsi="Montserrat Light" w:cs="Courier New"/>
          <w:lang w:val="en-US"/>
        </w:rPr>
        <w:t xml:space="preserve">m = </w:t>
      </w:r>
      <w:proofErr w:type="spellStart"/>
      <w:proofErr w:type="gramStart"/>
      <w:r w:rsidR="005D16CD" w:rsidRPr="00854EE0">
        <w:rPr>
          <w:rFonts w:ascii="Montserrat Light" w:hAnsi="Montserrat Light" w:cs="Courier New"/>
          <w:lang w:val="en-US"/>
        </w:rPr>
        <w:t>re.search</w:t>
      </w:r>
      <w:proofErr w:type="spellEnd"/>
      <w:proofErr w:type="gramEnd"/>
      <w:r w:rsidR="005D16CD" w:rsidRPr="00854EE0">
        <w:rPr>
          <w:rFonts w:ascii="Montserrat Light" w:hAnsi="Montserrat Light" w:cs="Courier New"/>
          <w:lang w:val="en-US"/>
        </w:rPr>
        <w:t>(r'(\d+)/(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udp|tcp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)',</w:t>
      </w:r>
      <w:r w:rsidRPr="00854EE0">
        <w:rPr>
          <w:rFonts w:ascii="Montserrat Light" w:hAnsi="Montserrat Light" w:cs="Courier New"/>
          <w:lang w:val="en-US"/>
        </w:rPr>
        <w:t xml:space="preserve"> </w:t>
      </w:r>
      <w:r w:rsidR="005D16CD" w:rsidRPr="00854EE0">
        <w:rPr>
          <w:rFonts w:ascii="Montserrat Light" w:hAnsi="Montserrat Light" w:cs="Courier New"/>
          <w:lang w:val="en-US"/>
        </w:rPr>
        <w:t>line)</w:t>
      </w:r>
    </w:p>
    <w:p w14:paraId="03C852DC" w14:textId="61DB6A6A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</w:t>
      </w:r>
      <w:r w:rsidR="005D16CD" w:rsidRPr="00854EE0">
        <w:rPr>
          <w:rFonts w:ascii="Montserrat Light" w:hAnsi="Montserrat Light" w:cs="Courier New"/>
          <w:lang w:val="en-US"/>
        </w:rPr>
        <w:t>if m:</w:t>
      </w:r>
    </w:p>
    <w:p w14:paraId="371F7001" w14:textId="17893239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r w:rsidR="005D16CD" w:rsidRPr="00854EE0">
        <w:rPr>
          <w:rFonts w:ascii="Montserrat Light" w:hAnsi="Montserrat Light" w:cs="Courier New"/>
          <w:lang w:val="en-US"/>
        </w:rPr>
        <w:t xml:space="preserve">port = </w:t>
      </w:r>
      <w:r w:rsidR="005D16CD" w:rsidRPr="00854EE0">
        <w:rPr>
          <w:rFonts w:ascii="Montserrat Light" w:hAnsi="Montserrat Light" w:cs="Courier New"/>
          <w:b/>
          <w:lang w:val="en-US"/>
        </w:rPr>
        <w:t>int</w:t>
      </w:r>
      <w:r w:rsidR="005D16CD" w:rsidRPr="00854EE0">
        <w:rPr>
          <w:rFonts w:ascii="Montserrat Light" w:hAnsi="Montserrat Light" w:cs="Courier New"/>
          <w:lang w:val="en-US"/>
        </w:rPr>
        <w:t>(</w:t>
      </w:r>
      <w:proofErr w:type="spellStart"/>
      <w:proofErr w:type="gramStart"/>
      <w:r w:rsidR="00856055" w:rsidRPr="00854EE0">
        <w:rPr>
          <w:rFonts w:ascii="Montserrat Light" w:hAnsi="Montserrat Light" w:cs="Courier New"/>
          <w:lang w:val="en-US"/>
        </w:rPr>
        <w:t>m.group</w:t>
      </w:r>
      <w:proofErr w:type="spellEnd"/>
      <w:proofErr w:type="gramEnd"/>
      <w:r w:rsidR="00856055" w:rsidRPr="00854EE0">
        <w:rPr>
          <w:rFonts w:ascii="Montserrat Light" w:hAnsi="Montserrat Light" w:cs="Courier New"/>
          <w:lang w:val="en-US"/>
        </w:rPr>
        <w:t>(1)</w:t>
      </w:r>
      <w:r w:rsidR="004C5320" w:rsidRPr="00854EE0">
        <w:rPr>
          <w:rFonts w:ascii="Montserrat Light" w:hAnsi="Montserrat Light" w:cs="Courier New"/>
          <w:lang w:val="en-US"/>
        </w:rPr>
        <w:t>)</w:t>
      </w:r>
      <w:r w:rsidR="00856055" w:rsidRPr="00854EE0">
        <w:rPr>
          <w:rFonts w:ascii="Montserrat Light" w:hAnsi="Montserrat Light" w:cs="Courier New"/>
          <w:lang w:val="en-US"/>
        </w:rPr>
        <w:t xml:space="preserve"> # Or 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m.groups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()[0])</w:t>
      </w:r>
    </w:p>
    <w:p w14:paraId="4C18A50A" w14:textId="79BEB2D1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r w:rsidR="005D16CD" w:rsidRPr="00854EE0">
        <w:rPr>
          <w:rFonts w:ascii="Montserrat Light" w:hAnsi="Montserrat Light" w:cs="Courier New"/>
          <w:lang w:val="en-US"/>
        </w:rPr>
        <w:t>if port &gt; 200: break</w:t>
      </w:r>
    </w:p>
    <w:p w14:paraId="68803FD4" w14:textId="468E051D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ports.add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(port)</w:t>
      </w:r>
    </w:p>
    <w:p w14:paraId="1B1DA7FF" w14:textId="77777777" w:rsidR="005D16CD" w:rsidRPr="00854EE0" w:rsidRDefault="005D16CD" w:rsidP="005D16CD">
      <w:pPr>
        <w:pStyle w:val="ParaSub"/>
        <w:spacing w:after="40"/>
        <w:ind w:left="720"/>
        <w:rPr>
          <w:rFonts w:ascii="Montserrat Light" w:hAnsi="Montserrat Light" w:cs="Courier New"/>
          <w:lang w:val="en-US"/>
        </w:rPr>
      </w:pPr>
    </w:p>
    <w:p w14:paraId="10339E0E" w14:textId="2949552B" w:rsidR="00C67A28" w:rsidRPr="00854EE0" w:rsidRDefault="00C67A2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# </w:t>
      </w:r>
      <w:r w:rsidR="00DF2D83" w:rsidRPr="00854EE0">
        <w:rPr>
          <w:rFonts w:ascii="Montserrat Light" w:hAnsi="Montserrat Light" w:cs="Courier New"/>
          <w:lang w:val="en-US"/>
        </w:rPr>
        <w:t>Subtract used port numbers from full set of ports</w:t>
      </w:r>
    </w:p>
    <w:p w14:paraId="5BC29E67" w14:textId="7CA9912E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proofErr w:type="gramStart"/>
      <w:r w:rsidRPr="00854EE0">
        <w:rPr>
          <w:rFonts w:ascii="Montserrat Light" w:hAnsi="Montserrat Light" w:cs="Courier New"/>
          <w:lang w:val="en-US"/>
        </w:rPr>
        <w:t>print(</w:t>
      </w:r>
      <w:proofErr w:type="gramEnd"/>
      <w:r w:rsidRPr="00854EE0">
        <w:rPr>
          <w:rFonts w:ascii="Montserrat Light" w:hAnsi="Montserrat Light" w:cs="Courier New"/>
          <w:lang w:val="en-US"/>
        </w:rPr>
        <w:t>set(range(1,</w:t>
      </w:r>
      <w:r w:rsidR="00B05ADC" w:rsidRPr="00854EE0">
        <w:rPr>
          <w:rFonts w:ascii="Montserrat Light" w:hAnsi="Montserrat Light" w:cs="Courier New"/>
          <w:lang w:val="en-US"/>
        </w:rPr>
        <w:t xml:space="preserve"> </w:t>
      </w:r>
      <w:r w:rsidRPr="00854EE0">
        <w:rPr>
          <w:rFonts w:ascii="Montserrat Light" w:hAnsi="Montserrat Light" w:cs="Courier New"/>
          <w:lang w:val="en-US"/>
        </w:rPr>
        <w:t>201)) - ports)</w:t>
      </w:r>
    </w:p>
    <w:p w14:paraId="5443BB2B" w14:textId="7D551634" w:rsidR="005D16CD" w:rsidRPr="00854EE0" w:rsidRDefault="005D16CD" w:rsidP="005D16CD">
      <w:pPr>
        <w:pStyle w:val="ParaSub"/>
        <w:spacing w:after="0"/>
        <w:ind w:left="0"/>
        <w:rPr>
          <w:rFonts w:ascii="Montserrat Light" w:hAnsi="Montserrat Light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  <w:r w:rsidRPr="00854EE0">
        <w:rPr>
          <w:rFonts w:ascii="Montserrat Light" w:hAnsi="Montserrat Light" w:cs="Arial"/>
          <w:b/>
          <w:lang w:val="en-US"/>
        </w:rPr>
        <w:lastRenderedPageBreak/>
        <w:t>Questions 2 &amp; 3</w:t>
      </w:r>
    </w:p>
    <w:p w14:paraId="4441C2F3" w14:textId="77777777" w:rsidR="00DF2D83" w:rsidRPr="00854EE0" w:rsidRDefault="00DF2D83" w:rsidP="005D16CD">
      <w:pPr>
        <w:pStyle w:val="ParaSub"/>
        <w:spacing w:after="0"/>
        <w:ind w:left="0"/>
        <w:rPr>
          <w:rFonts w:ascii="Montserrat Light" w:hAnsi="Montserrat Light" w:cs="Arial"/>
          <w:b/>
          <w:lang w:val="en-US"/>
        </w:rPr>
      </w:pPr>
    </w:p>
    <w:p w14:paraId="45705416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import pickle</w:t>
      </w:r>
    </w:p>
    <w:p w14:paraId="0156A650" w14:textId="5B9EE6A8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import </w:t>
      </w:r>
      <w:proofErr w:type="spellStart"/>
      <w:r w:rsidRPr="00854EE0">
        <w:rPr>
          <w:rFonts w:ascii="Montserrat Light" w:hAnsi="Montserrat Light" w:cs="Courier New"/>
          <w:sz w:val="22"/>
        </w:rPr>
        <w:t>gzip</w:t>
      </w:r>
      <w:proofErr w:type="spellEnd"/>
    </w:p>
    <w:p w14:paraId="7A03A520" w14:textId="2901492E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import </w:t>
      </w:r>
      <w:proofErr w:type="gramStart"/>
      <w:r w:rsidRPr="00854EE0">
        <w:rPr>
          <w:rFonts w:ascii="Montserrat Light" w:hAnsi="Montserrat Light" w:cs="Courier New"/>
          <w:sz w:val="22"/>
        </w:rPr>
        <w:t>shelve</w:t>
      </w:r>
      <w:proofErr w:type="gramEnd"/>
    </w:p>
    <w:p w14:paraId="74370820" w14:textId="3FFB4201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251FF303" w14:textId="22CF0027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# Using a compressed pickle.</w:t>
      </w:r>
    </w:p>
    <w:p w14:paraId="7E3FB540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{}</w:t>
      </w:r>
    </w:p>
    <w:p w14:paraId="6D1946C4" w14:textId="4A611E44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for line in </w:t>
      </w:r>
      <w:proofErr w:type="gramStart"/>
      <w:r w:rsidRPr="00854EE0">
        <w:rPr>
          <w:rFonts w:ascii="Montserrat Light" w:hAnsi="Montserrat Light" w:cs="Courier New"/>
          <w:sz w:val="22"/>
        </w:rPr>
        <w:t>open(</w:t>
      </w:r>
      <w:proofErr w:type="gramEnd"/>
      <w:r w:rsidRPr="00854EE0">
        <w:rPr>
          <w:rFonts w:ascii="Montserrat Light" w:hAnsi="Montserrat Light" w:cs="Courier New"/>
          <w:sz w:val="22"/>
        </w:rPr>
        <w:t>'country.txt'</w:t>
      </w:r>
      <w:r w:rsidR="00B05ADC" w:rsidRPr="00854EE0">
        <w:rPr>
          <w:rFonts w:ascii="Montserrat Light" w:hAnsi="Montserrat Light" w:cs="Courier New"/>
          <w:sz w:val="22"/>
        </w:rPr>
        <w:t>, 'r'</w:t>
      </w:r>
      <w:r w:rsidRPr="00854EE0">
        <w:rPr>
          <w:rFonts w:ascii="Montserrat Light" w:hAnsi="Montserrat Light" w:cs="Courier New"/>
          <w:sz w:val="22"/>
        </w:rPr>
        <w:t>):</w:t>
      </w:r>
    </w:p>
    <w:p w14:paraId="7DBCCA68" w14:textId="5D790A2C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r w:rsidR="009975F2" w:rsidRPr="00854EE0">
        <w:rPr>
          <w:rFonts w:ascii="Montserrat Light" w:hAnsi="Montserrat Light" w:cs="Courier New"/>
          <w:sz w:val="22"/>
        </w:rPr>
        <w:t xml:space="preserve">name, </w:t>
      </w:r>
      <w:r w:rsidR="00B1188F" w:rsidRPr="00854EE0">
        <w:rPr>
          <w:rFonts w:ascii="Montserrat Light" w:hAnsi="Montserrat Light" w:cs="Courier New"/>
          <w:sz w:val="22"/>
        </w:rPr>
        <w:t>*</w:t>
      </w:r>
      <w:r w:rsidR="005D16CD" w:rsidRPr="00854EE0">
        <w:rPr>
          <w:rFonts w:ascii="Montserrat Light" w:hAnsi="Montserrat Light" w:cs="Courier New"/>
          <w:sz w:val="22"/>
        </w:rPr>
        <w:t xml:space="preserve">row = </w:t>
      </w:r>
      <w:proofErr w:type="spellStart"/>
      <w:proofErr w:type="gramStart"/>
      <w:r w:rsidR="005D16CD" w:rsidRPr="00854EE0">
        <w:rPr>
          <w:rFonts w:ascii="Montserrat Light" w:hAnsi="Montserrat Light" w:cs="Courier New"/>
          <w:sz w:val="22"/>
        </w:rPr>
        <w:t>line.split</w:t>
      </w:r>
      <w:proofErr w:type="spellEnd"/>
      <w:proofErr w:type="gramEnd"/>
      <w:r w:rsidR="005D16CD" w:rsidRPr="00854EE0">
        <w:rPr>
          <w:rFonts w:ascii="Montserrat Light" w:hAnsi="Montserrat Light" w:cs="Courier New"/>
          <w:sz w:val="22"/>
        </w:rPr>
        <w:t>(',')</w:t>
      </w:r>
    </w:p>
    <w:p w14:paraId="0051EFDA" w14:textId="04B7961B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="005D16CD" w:rsidRPr="00854EE0">
        <w:rPr>
          <w:rFonts w:ascii="Montserrat Light" w:hAnsi="Montserrat Light" w:cs="Courier New"/>
          <w:sz w:val="22"/>
        </w:rPr>
        <w:t>[name] = row</w:t>
      </w:r>
    </w:p>
    <w:p w14:paraId="626B4048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478DEBF0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outp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gzip.open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</w:t>
      </w:r>
      <w:proofErr w:type="spellStart"/>
      <w:r w:rsidRPr="00854EE0">
        <w:rPr>
          <w:rFonts w:ascii="Montserrat Light" w:hAnsi="Montserrat Light" w:cs="Courier New"/>
          <w:sz w:val="22"/>
        </w:rPr>
        <w:t>country.p</w:t>
      </w:r>
      <w:proofErr w:type="spellEnd"/>
      <w:r w:rsidRPr="00854EE0">
        <w:rPr>
          <w:rFonts w:ascii="Montserrat Light" w:hAnsi="Montserrat Light" w:cs="Courier New"/>
          <w:sz w:val="22"/>
        </w:rPr>
        <w:t>', '</w:t>
      </w:r>
      <w:proofErr w:type="spellStart"/>
      <w:r w:rsidRPr="00854EE0">
        <w:rPr>
          <w:rFonts w:ascii="Montserrat Light" w:hAnsi="Montserrat Light" w:cs="Courier New"/>
          <w:sz w:val="22"/>
        </w:rPr>
        <w:t>wb</w:t>
      </w:r>
      <w:proofErr w:type="spellEnd"/>
      <w:r w:rsidRPr="00854EE0">
        <w:rPr>
          <w:rFonts w:ascii="Montserrat Light" w:hAnsi="Montserrat Light" w:cs="Courier New"/>
          <w:sz w:val="22"/>
        </w:rPr>
        <w:t>')</w:t>
      </w:r>
    </w:p>
    <w:p w14:paraId="2AA13FFD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pickle.dump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</w:t>
      </w:r>
      <w:proofErr w:type="spellStart"/>
      <w:r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, </w:t>
      </w:r>
      <w:proofErr w:type="spellStart"/>
      <w:r w:rsidRPr="00854EE0">
        <w:rPr>
          <w:rFonts w:ascii="Montserrat Light" w:hAnsi="Montserrat Light" w:cs="Courier New"/>
          <w:sz w:val="22"/>
        </w:rPr>
        <w:t>outp</w:t>
      </w:r>
      <w:proofErr w:type="spellEnd"/>
      <w:r w:rsidRPr="00854EE0">
        <w:rPr>
          <w:rFonts w:ascii="Montserrat Light" w:hAnsi="Montserrat Light" w:cs="Courier New"/>
          <w:sz w:val="22"/>
        </w:rPr>
        <w:t>)</w:t>
      </w:r>
    </w:p>
    <w:p w14:paraId="072092AC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outp.close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07A78816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411C5EED" w14:textId="1C212E55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# Using a shelve</w:t>
      </w:r>
      <w:r w:rsidR="00551A89" w:rsidRPr="00854EE0">
        <w:rPr>
          <w:rFonts w:ascii="Montserrat Light" w:hAnsi="Montserrat Light" w:cs="Courier New"/>
          <w:sz w:val="22"/>
        </w:rPr>
        <w:t>.</w:t>
      </w:r>
    </w:p>
    <w:p w14:paraId="5CB23A8E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shelve.open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('country')</w:t>
      </w:r>
    </w:p>
    <w:p w14:paraId="3C7D49E7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for country in </w:t>
      </w:r>
      <w:proofErr w:type="spellStart"/>
      <w:r w:rsidRPr="00854EE0">
        <w:rPr>
          <w:rFonts w:ascii="Montserrat Light" w:hAnsi="Montserrat Light" w:cs="Courier New"/>
          <w:sz w:val="22"/>
        </w:rPr>
        <w:t>country_</w:t>
      </w:r>
      <w:proofErr w:type="gramStart"/>
      <w:r w:rsidRPr="00854EE0">
        <w:rPr>
          <w:rFonts w:ascii="Montserrat Light" w:hAnsi="Montserrat Light" w:cs="Courier New"/>
          <w:sz w:val="22"/>
        </w:rPr>
        <w:t>dict.keys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():</w:t>
      </w:r>
    </w:p>
    <w:p w14:paraId="2D890779" w14:textId="2EF08158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db</w:t>
      </w:r>
      <w:proofErr w:type="spellEnd"/>
      <w:r w:rsidR="005D16CD" w:rsidRPr="00854EE0">
        <w:rPr>
          <w:rFonts w:ascii="Montserrat Light" w:hAnsi="Montserrat Light" w:cs="Courier New"/>
          <w:sz w:val="22"/>
        </w:rPr>
        <w:t xml:space="preserve">[country] =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="005D16CD" w:rsidRPr="00854EE0">
        <w:rPr>
          <w:rFonts w:ascii="Montserrat Light" w:hAnsi="Montserrat Light" w:cs="Courier New"/>
          <w:sz w:val="22"/>
        </w:rPr>
        <w:t>[country]</w:t>
      </w:r>
    </w:p>
    <w:p w14:paraId="795861B0" w14:textId="77777777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7CF07DA7" w14:textId="316135C4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db.close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3111618F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shelve.open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('country')</w:t>
      </w:r>
    </w:p>
    <w:p w14:paraId="02D88864" w14:textId="4EA893B3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print(</w:t>
      </w: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>['Belgium'])</w:t>
      </w:r>
    </w:p>
    <w:p w14:paraId="47F504D9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db.close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1DC7CC3B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14F2C449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1FBE9A68" w14:textId="6127D17D" w:rsidR="001C4D0E" w:rsidRPr="001D01EB" w:rsidRDefault="001C4D0E" w:rsidP="005D16CD">
      <w:pPr>
        <w:pStyle w:val="ParaSub"/>
        <w:ind w:left="0"/>
        <w:rPr>
          <w:rFonts w:ascii="Montserrat Light" w:hAnsi="Montserrat Light" w:cs="Arial"/>
        </w:rPr>
      </w:pPr>
    </w:p>
    <w:sectPr w:rsidR="001C4D0E" w:rsidRPr="001D01EB" w:rsidSect="001822D2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819C" w14:textId="77777777" w:rsidR="00F237CD" w:rsidRDefault="00F237CD" w:rsidP="00690DF9">
      <w:r>
        <w:separator/>
      </w:r>
    </w:p>
  </w:endnote>
  <w:endnote w:type="continuationSeparator" w:id="0">
    <w:p w14:paraId="69FB4EC7" w14:textId="77777777" w:rsidR="00F237CD" w:rsidRDefault="00F237C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986353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93000CE" w14:textId="5F2529B7" w:rsidR="001822D2" w:rsidRPr="001822D2" w:rsidRDefault="001822D2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597D49E0" w14:textId="6672478E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9656" w14:textId="77777777" w:rsidR="00F237CD" w:rsidRDefault="00F237CD" w:rsidP="00690DF9">
      <w:r>
        <w:separator/>
      </w:r>
    </w:p>
  </w:footnote>
  <w:footnote w:type="continuationSeparator" w:id="0">
    <w:p w14:paraId="20836D9A" w14:textId="77777777" w:rsidR="00F237CD" w:rsidRDefault="00F237C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A2AC" w14:textId="3C628DC6" w:rsidR="004A3E9F" w:rsidRDefault="001822D2" w:rsidP="001822D2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776" behindDoc="0" locked="0" layoutInCell="1" allowOverlap="1" wp14:anchorId="5ADF9D22" wp14:editId="7644DA1A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1822D2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1822D2">
      <w:rPr>
        <w:rFonts w:ascii="Montserrat Light" w:hAnsi="Montserrat Light"/>
      </w:rPr>
      <w:t>QAPYTH3 v</w:t>
    </w:r>
    <w:r w:rsidR="001D01EB">
      <w:rPr>
        <w:rFonts w:ascii="Montserrat Light" w:hAnsi="Montserrat Light"/>
      </w:rPr>
      <w:t>3</w:t>
    </w:r>
  </w:p>
  <w:p w14:paraId="289D9430" w14:textId="77777777" w:rsidR="001D01EB" w:rsidRPr="001822D2" w:rsidRDefault="001D01EB" w:rsidP="001822D2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6.75pt" o:bullet="t">
        <v:imagedata r:id="rId1" o:title="clip_image001"/>
      </v:shape>
    </w:pict>
  </w:numPicBullet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AE6"/>
    <w:multiLevelType w:val="hybridMultilevel"/>
    <w:tmpl w:val="89CE2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43F7B"/>
    <w:multiLevelType w:val="hybridMultilevel"/>
    <w:tmpl w:val="2AE63102"/>
    <w:lvl w:ilvl="0" w:tplc="73C4C4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5C27C4">
      <w:start w:val="1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707EC0">
      <w:start w:val="16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A93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20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9273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25D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F47A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473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357AB"/>
    <w:multiLevelType w:val="hybridMultilevel"/>
    <w:tmpl w:val="0644CFE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0354165">
    <w:abstractNumId w:val="1"/>
  </w:num>
  <w:num w:numId="2" w16cid:durableId="289091125">
    <w:abstractNumId w:val="3"/>
  </w:num>
  <w:num w:numId="3" w16cid:durableId="1068646226">
    <w:abstractNumId w:val="8"/>
  </w:num>
  <w:num w:numId="4" w16cid:durableId="1990549930">
    <w:abstractNumId w:val="4"/>
  </w:num>
  <w:num w:numId="5" w16cid:durableId="1440763147">
    <w:abstractNumId w:val="12"/>
  </w:num>
  <w:num w:numId="6" w16cid:durableId="554004120">
    <w:abstractNumId w:val="7"/>
  </w:num>
  <w:num w:numId="7" w16cid:durableId="1888835560">
    <w:abstractNumId w:val="11"/>
  </w:num>
  <w:num w:numId="8" w16cid:durableId="296569869">
    <w:abstractNumId w:val="10"/>
  </w:num>
  <w:num w:numId="9" w16cid:durableId="1389957716">
    <w:abstractNumId w:val="14"/>
  </w:num>
  <w:num w:numId="10" w16cid:durableId="1062369756">
    <w:abstractNumId w:val="2"/>
  </w:num>
  <w:num w:numId="11" w16cid:durableId="1902016995">
    <w:abstractNumId w:val="6"/>
  </w:num>
  <w:num w:numId="12" w16cid:durableId="1002467289">
    <w:abstractNumId w:val="0"/>
  </w:num>
  <w:num w:numId="13" w16cid:durableId="56634207">
    <w:abstractNumId w:val="15"/>
  </w:num>
  <w:num w:numId="14" w16cid:durableId="1388068363">
    <w:abstractNumId w:val="13"/>
  </w:num>
  <w:num w:numId="15" w16cid:durableId="1319575381">
    <w:abstractNumId w:val="9"/>
  </w:num>
  <w:num w:numId="16" w16cid:durableId="1356809542">
    <w:abstractNumId w:val="16"/>
  </w:num>
  <w:num w:numId="17" w16cid:durableId="1556812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0EC4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4926"/>
    <w:rsid w:val="000D6401"/>
    <w:rsid w:val="000E023F"/>
    <w:rsid w:val="000E6A57"/>
    <w:rsid w:val="000F1F02"/>
    <w:rsid w:val="000F60E8"/>
    <w:rsid w:val="00110536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2D2"/>
    <w:rsid w:val="001846FD"/>
    <w:rsid w:val="00190E95"/>
    <w:rsid w:val="001A4A3E"/>
    <w:rsid w:val="001C0D3F"/>
    <w:rsid w:val="001C4D0E"/>
    <w:rsid w:val="001C6A5C"/>
    <w:rsid w:val="001D01EB"/>
    <w:rsid w:val="001D6301"/>
    <w:rsid w:val="001E1761"/>
    <w:rsid w:val="00215326"/>
    <w:rsid w:val="00223588"/>
    <w:rsid w:val="002273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836"/>
    <w:rsid w:val="002C58B7"/>
    <w:rsid w:val="002E3FCE"/>
    <w:rsid w:val="002F624B"/>
    <w:rsid w:val="003128ED"/>
    <w:rsid w:val="00317B32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1887"/>
    <w:rsid w:val="00375410"/>
    <w:rsid w:val="00375AFE"/>
    <w:rsid w:val="00376D34"/>
    <w:rsid w:val="0038334D"/>
    <w:rsid w:val="00384E79"/>
    <w:rsid w:val="00391518"/>
    <w:rsid w:val="003915F7"/>
    <w:rsid w:val="003A4E0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925A3"/>
    <w:rsid w:val="004A3E9F"/>
    <w:rsid w:val="004B33E4"/>
    <w:rsid w:val="004B3E8E"/>
    <w:rsid w:val="004C5320"/>
    <w:rsid w:val="004C793C"/>
    <w:rsid w:val="004E0C87"/>
    <w:rsid w:val="004F416F"/>
    <w:rsid w:val="00504907"/>
    <w:rsid w:val="0051255D"/>
    <w:rsid w:val="0052013F"/>
    <w:rsid w:val="005413BE"/>
    <w:rsid w:val="0054781B"/>
    <w:rsid w:val="00551A89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1752"/>
    <w:rsid w:val="005C20B3"/>
    <w:rsid w:val="005C534A"/>
    <w:rsid w:val="005D16CD"/>
    <w:rsid w:val="005D4F8B"/>
    <w:rsid w:val="005E0F8E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315D"/>
    <w:rsid w:val="00713F8E"/>
    <w:rsid w:val="00717011"/>
    <w:rsid w:val="00727F7E"/>
    <w:rsid w:val="0073159C"/>
    <w:rsid w:val="00732BBC"/>
    <w:rsid w:val="00740308"/>
    <w:rsid w:val="00746CE6"/>
    <w:rsid w:val="00753101"/>
    <w:rsid w:val="00756072"/>
    <w:rsid w:val="00760D48"/>
    <w:rsid w:val="00777BD1"/>
    <w:rsid w:val="0078570C"/>
    <w:rsid w:val="00786301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4EE0"/>
    <w:rsid w:val="0085512F"/>
    <w:rsid w:val="00856055"/>
    <w:rsid w:val="008622B1"/>
    <w:rsid w:val="008706E8"/>
    <w:rsid w:val="0088181A"/>
    <w:rsid w:val="008847A9"/>
    <w:rsid w:val="00892FC1"/>
    <w:rsid w:val="00892FE4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4318"/>
    <w:rsid w:val="00945265"/>
    <w:rsid w:val="00947B0C"/>
    <w:rsid w:val="00956A46"/>
    <w:rsid w:val="00964CAE"/>
    <w:rsid w:val="009668F7"/>
    <w:rsid w:val="009773C6"/>
    <w:rsid w:val="009975F2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5099"/>
    <w:rsid w:val="00AB60AB"/>
    <w:rsid w:val="00AC55B1"/>
    <w:rsid w:val="00AC6CE5"/>
    <w:rsid w:val="00AF4580"/>
    <w:rsid w:val="00B01C29"/>
    <w:rsid w:val="00B0407E"/>
    <w:rsid w:val="00B05ADC"/>
    <w:rsid w:val="00B1188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255D"/>
    <w:rsid w:val="00B6049C"/>
    <w:rsid w:val="00B6524D"/>
    <w:rsid w:val="00B66C50"/>
    <w:rsid w:val="00B9035A"/>
    <w:rsid w:val="00B910EF"/>
    <w:rsid w:val="00B939EA"/>
    <w:rsid w:val="00BA4784"/>
    <w:rsid w:val="00BD2B2D"/>
    <w:rsid w:val="00BE1726"/>
    <w:rsid w:val="00BE5A99"/>
    <w:rsid w:val="00C10305"/>
    <w:rsid w:val="00C1048D"/>
    <w:rsid w:val="00C10B8F"/>
    <w:rsid w:val="00C17EA7"/>
    <w:rsid w:val="00C20D7A"/>
    <w:rsid w:val="00C239F2"/>
    <w:rsid w:val="00C271C5"/>
    <w:rsid w:val="00C41114"/>
    <w:rsid w:val="00C51834"/>
    <w:rsid w:val="00C53181"/>
    <w:rsid w:val="00C563B8"/>
    <w:rsid w:val="00C56F71"/>
    <w:rsid w:val="00C574AB"/>
    <w:rsid w:val="00C60385"/>
    <w:rsid w:val="00C67A28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28D7"/>
    <w:rsid w:val="00CD55EF"/>
    <w:rsid w:val="00CD7D30"/>
    <w:rsid w:val="00CE3F53"/>
    <w:rsid w:val="00CE5261"/>
    <w:rsid w:val="00CF6D50"/>
    <w:rsid w:val="00D12203"/>
    <w:rsid w:val="00D27533"/>
    <w:rsid w:val="00D2753B"/>
    <w:rsid w:val="00D4361C"/>
    <w:rsid w:val="00D6255B"/>
    <w:rsid w:val="00D65650"/>
    <w:rsid w:val="00D862AB"/>
    <w:rsid w:val="00DB6B5B"/>
    <w:rsid w:val="00DC26B2"/>
    <w:rsid w:val="00DC5438"/>
    <w:rsid w:val="00DC6EF9"/>
    <w:rsid w:val="00DD3644"/>
    <w:rsid w:val="00DD598C"/>
    <w:rsid w:val="00DF2D83"/>
    <w:rsid w:val="00DF3076"/>
    <w:rsid w:val="00DF6AA0"/>
    <w:rsid w:val="00E42649"/>
    <w:rsid w:val="00E8013E"/>
    <w:rsid w:val="00EA464A"/>
    <w:rsid w:val="00EB150E"/>
    <w:rsid w:val="00ED00D8"/>
    <w:rsid w:val="00EF3DD0"/>
    <w:rsid w:val="00F11CB3"/>
    <w:rsid w:val="00F226FA"/>
    <w:rsid w:val="00F237CD"/>
    <w:rsid w:val="00F40B16"/>
    <w:rsid w:val="00F6348D"/>
    <w:rsid w:val="00F67BBB"/>
    <w:rsid w:val="00F73AC8"/>
    <w:rsid w:val="00F74E66"/>
    <w:rsid w:val="00F751CA"/>
    <w:rsid w:val="00F86371"/>
    <w:rsid w:val="00F86EEE"/>
    <w:rsid w:val="00F92D97"/>
    <w:rsid w:val="00FC251F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E1C14"/>
  <w15:docId w15:val="{AB32069B-D6C5-48A0-A4B7-BA6C878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2">
    <w:name w:val="List 2"/>
    <w:basedOn w:val="Normal"/>
    <w:uiPriority w:val="99"/>
    <w:unhideWhenUsed/>
    <w:rsid w:val="00DD598C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D59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D598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59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598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D598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D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B9F21-3BF5-4F42-B047-14E6245158E7}"/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1649AC-B1EE-4C2C-A554-557A777C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225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35</cp:revision>
  <cp:lastPrinted>2011-06-02T09:20:00Z</cp:lastPrinted>
  <dcterms:created xsi:type="dcterms:W3CDTF">2014-07-14T06:21:00Z</dcterms:created>
  <dcterms:modified xsi:type="dcterms:W3CDTF">2023-05-31T14:23:00Z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